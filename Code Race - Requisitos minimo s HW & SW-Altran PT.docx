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 w:tblpX="681" w:tblpY="4424"/>
        <w:tblW w:w="10546" w:type="dxa"/>
        <w:tblLayout w:type="fixed"/>
        <w:tblLook w:val="0600" w:firstRow="0" w:lastRow="0" w:firstColumn="0" w:lastColumn="0" w:noHBand="1" w:noVBand="1"/>
      </w:tblPr>
      <w:tblGrid>
        <w:gridCol w:w="10546"/>
      </w:tblGrid>
      <w:tr w:rsidR="00827492" w:rsidRPr="00941BD1" w14:paraId="2E74FE41" w14:textId="77777777" w:rsidTr="0057696B">
        <w:trPr>
          <w:trHeight w:val="3360"/>
        </w:trPr>
        <w:tc>
          <w:tcPr>
            <w:tcW w:w="10546" w:type="dxa"/>
          </w:tcPr>
          <w:p w14:paraId="7EA302E2" w14:textId="0441A34B" w:rsidR="004E2610" w:rsidRPr="00941BD1" w:rsidRDefault="00B7059C" w:rsidP="00827492">
            <w:pPr>
              <w:pStyle w:val="Title-Cover"/>
              <w:rPr>
                <w:lang w:val="en-US"/>
              </w:rPr>
            </w:pPr>
            <w:r w:rsidRPr="00941BD1">
              <w:rPr>
                <w:lang w:val="en-US"/>
              </w:rPr>
              <w:t>HACKATON</w:t>
            </w:r>
          </w:p>
          <w:p w14:paraId="2E74FE40" w14:textId="599541E5" w:rsidR="00827492" w:rsidRPr="00941BD1" w:rsidRDefault="00B7059C" w:rsidP="00827492">
            <w:pPr>
              <w:pStyle w:val="Title-Cover"/>
              <w:rPr>
                <w:lang w:val="en-US"/>
              </w:rPr>
            </w:pPr>
            <w:r w:rsidRPr="00941BD1">
              <w:rPr>
                <w:lang w:val="en-US"/>
              </w:rPr>
              <w:t>Food Order Challenge</w:t>
            </w:r>
            <w:r w:rsidR="00941BD1" w:rsidRPr="00941BD1">
              <w:rPr>
                <w:lang w:val="en-US"/>
              </w:rPr>
              <w:t xml:space="preserve"> – </w:t>
            </w:r>
            <w:proofErr w:type="spellStart"/>
            <w:r w:rsidR="00941BD1" w:rsidRPr="00941BD1">
              <w:rPr>
                <w:lang w:val="en-US"/>
              </w:rPr>
              <w:t>Requisitos</w:t>
            </w:r>
            <w:proofErr w:type="spellEnd"/>
            <w:r w:rsidR="00941BD1" w:rsidRPr="00941BD1">
              <w:rPr>
                <w:lang w:val="en-US"/>
              </w:rPr>
              <w:t xml:space="preserve"> </w:t>
            </w:r>
            <w:proofErr w:type="spellStart"/>
            <w:r w:rsidR="00941BD1">
              <w:rPr>
                <w:lang w:val="en-US"/>
              </w:rPr>
              <w:t>Mí</w:t>
            </w:r>
            <w:r w:rsidR="00941BD1" w:rsidRPr="00941BD1">
              <w:rPr>
                <w:lang w:val="en-US"/>
              </w:rPr>
              <w:t>nimos</w:t>
            </w:r>
            <w:proofErr w:type="spellEnd"/>
            <w:r w:rsidR="00941BD1">
              <w:rPr>
                <w:lang w:val="en-US"/>
              </w:rPr>
              <w:t xml:space="preserve"> HW &amp; SW</w:t>
            </w:r>
          </w:p>
        </w:tc>
      </w:tr>
      <w:tr w:rsidR="00827492" w:rsidRPr="00941BD1" w14:paraId="2E74FE43" w14:textId="77777777" w:rsidTr="0057696B">
        <w:trPr>
          <w:trHeight w:hRule="exact" w:val="539"/>
        </w:trPr>
        <w:tc>
          <w:tcPr>
            <w:tcW w:w="10546" w:type="dxa"/>
          </w:tcPr>
          <w:p w14:paraId="2E74FE42" w14:textId="77777777" w:rsidR="00827492" w:rsidRPr="00941BD1" w:rsidRDefault="00827492" w:rsidP="00827492">
            <w:pPr>
              <w:rPr>
                <w:lang w:val="en-US"/>
              </w:rPr>
            </w:pPr>
          </w:p>
        </w:tc>
      </w:tr>
      <w:tr w:rsidR="00827492" w:rsidRPr="00941BD1" w14:paraId="2E74FE45" w14:textId="77777777" w:rsidTr="0057696B">
        <w:trPr>
          <w:trHeight w:val="720"/>
        </w:trPr>
        <w:tc>
          <w:tcPr>
            <w:tcW w:w="10546" w:type="dxa"/>
          </w:tcPr>
          <w:p w14:paraId="2E74FE44" w14:textId="47365E5D" w:rsidR="00827492" w:rsidRPr="00941BD1" w:rsidRDefault="00827492" w:rsidP="00827492">
            <w:pPr>
              <w:pStyle w:val="Text-Datecover"/>
              <w:framePr w:wrap="auto" w:vAnchor="margin" w:hAnchor="text" w:xAlign="left" w:yAlign="inline"/>
              <w:rPr>
                <w:lang w:val="en-US"/>
              </w:rPr>
            </w:pPr>
          </w:p>
        </w:tc>
      </w:tr>
      <w:tr w:rsidR="0048260B" w:rsidRPr="00941BD1" w14:paraId="2E74FE47" w14:textId="77777777" w:rsidTr="00FF28A7">
        <w:trPr>
          <w:trHeight w:val="3360"/>
        </w:trPr>
        <w:tc>
          <w:tcPr>
            <w:tcW w:w="10546" w:type="dxa"/>
          </w:tcPr>
          <w:p w14:paraId="2E74FE46" w14:textId="77777777" w:rsidR="0048260B" w:rsidRPr="00941BD1" w:rsidRDefault="0048260B" w:rsidP="00662E92">
            <w:pPr>
              <w:pStyle w:val="Title-Cover"/>
              <w:rPr>
                <w:lang w:val="en-US"/>
              </w:rPr>
            </w:pPr>
          </w:p>
        </w:tc>
      </w:tr>
      <w:tr w:rsidR="0048260B" w:rsidRPr="00941BD1" w14:paraId="2E74FE49" w14:textId="77777777" w:rsidTr="00FF28A7">
        <w:trPr>
          <w:trHeight w:hRule="exact" w:val="539"/>
        </w:trPr>
        <w:tc>
          <w:tcPr>
            <w:tcW w:w="10546" w:type="dxa"/>
          </w:tcPr>
          <w:p w14:paraId="2E74FE48" w14:textId="77777777" w:rsidR="0048260B" w:rsidRPr="00941BD1" w:rsidRDefault="0048260B" w:rsidP="0048260B">
            <w:pPr>
              <w:rPr>
                <w:lang w:val="en-US"/>
              </w:rPr>
            </w:pPr>
          </w:p>
        </w:tc>
      </w:tr>
    </w:tbl>
    <w:p w14:paraId="2E74FE4E" w14:textId="77777777" w:rsidR="00316C7E" w:rsidRPr="00941BD1" w:rsidRDefault="00316C7E" w:rsidP="00DA75BD">
      <w:pPr>
        <w:pStyle w:val="Text-Maintext"/>
      </w:pPr>
      <w:r w:rsidRPr="00941BD1">
        <w:br w:type="page"/>
      </w:r>
    </w:p>
    <w:tbl>
      <w:tblPr>
        <w:tblStyle w:val="TableGrid"/>
        <w:tblpPr w:vertAnchor="page" w:horzAnchor="page" w:tblpX="681" w:tblpY="2382"/>
        <w:tblW w:w="10546" w:type="dxa"/>
        <w:tblLayout w:type="fixed"/>
        <w:tblLook w:val="0600" w:firstRow="0" w:lastRow="0" w:firstColumn="0" w:lastColumn="0" w:noHBand="1" w:noVBand="1"/>
      </w:tblPr>
      <w:tblGrid>
        <w:gridCol w:w="10546"/>
      </w:tblGrid>
      <w:tr w:rsidR="0097331F" w:rsidRPr="00EA175E" w14:paraId="2E74FE51" w14:textId="77777777" w:rsidTr="004D318B">
        <w:trPr>
          <w:trHeight w:val="1704"/>
        </w:trPr>
        <w:tc>
          <w:tcPr>
            <w:tcW w:w="10546" w:type="dxa"/>
          </w:tcPr>
          <w:p w14:paraId="2E74FE4F" w14:textId="1DC886D5" w:rsidR="0097331F" w:rsidRPr="00EA175E" w:rsidRDefault="00B7059C" w:rsidP="002A4E0B">
            <w:pPr>
              <w:pStyle w:val="Title-Automaticcover"/>
              <w:rPr>
                <w:lang w:val="pt-PT"/>
              </w:rPr>
            </w:pPr>
            <w:r>
              <w:rPr>
                <w:lang w:val="pt-PT"/>
              </w:rPr>
              <w:lastRenderedPageBreak/>
              <w:t>Food Order Challenge</w:t>
            </w:r>
          </w:p>
          <w:p w14:paraId="2E74FE50" w14:textId="77777777" w:rsidR="002A4E0B" w:rsidRPr="00EA175E" w:rsidRDefault="002A4E0B" w:rsidP="002A4E0B">
            <w:pPr>
              <w:pStyle w:val="Text-Automaticdate"/>
              <w:rPr>
                <w:lang w:val="pt-PT"/>
              </w:rPr>
            </w:pPr>
          </w:p>
        </w:tc>
      </w:tr>
      <w:tr w:rsidR="002A4E0B" w:rsidRPr="00EA175E" w14:paraId="2E74FE53" w14:textId="77777777" w:rsidTr="004D318B">
        <w:trPr>
          <w:trHeight w:hRule="exact" w:val="537"/>
        </w:trPr>
        <w:tc>
          <w:tcPr>
            <w:tcW w:w="10546" w:type="dxa"/>
          </w:tcPr>
          <w:p w14:paraId="2E74FE52" w14:textId="77777777" w:rsidR="002A4E0B" w:rsidRPr="00EA175E" w:rsidRDefault="002A4E0B" w:rsidP="002A4E0B">
            <w:pPr>
              <w:rPr>
                <w:lang w:val="pt-PT"/>
              </w:rPr>
            </w:pPr>
          </w:p>
        </w:tc>
      </w:tr>
    </w:tbl>
    <w:p w14:paraId="2E74FE54" w14:textId="77777777" w:rsidR="00520046" w:rsidRPr="00EA175E" w:rsidRDefault="00520046" w:rsidP="00520046">
      <w:pPr>
        <w:pStyle w:val="Heading1"/>
        <w:rPr>
          <w:lang w:val="pt-PT"/>
        </w:rPr>
      </w:pPr>
      <w:bookmarkStart w:id="0" w:name="_Toc489612788"/>
      <w:bookmarkStart w:id="1" w:name="_Toc26179035"/>
      <w:r w:rsidRPr="00EA175E">
        <w:rPr>
          <w:lang w:val="pt-PT"/>
        </w:rPr>
        <w:t>Informações</w:t>
      </w:r>
      <w:bookmarkEnd w:id="0"/>
      <w:r w:rsidRPr="00EA175E">
        <w:rPr>
          <w:lang w:val="pt-PT"/>
        </w:rPr>
        <w:t xml:space="preserve"> Gerais</w:t>
      </w:r>
      <w:bookmarkEnd w:id="1"/>
    </w:p>
    <w:p w14:paraId="2E74FE55" w14:textId="00C918E1" w:rsidR="00520046" w:rsidRPr="00EA175E" w:rsidRDefault="00520046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Ge</w:t>
      </w:r>
      <w:r w:rsidR="00BB0D0F">
        <w:rPr>
          <w:rFonts w:cstheme="minorHAnsi"/>
          <w:color w:val="595959"/>
          <w:lang w:val="pt-PT"/>
        </w:rPr>
        <w:t>ral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541"/>
        <w:gridCol w:w="7995"/>
      </w:tblGrid>
      <w:tr w:rsidR="00213C2F" w:rsidRPr="00EA175E" w14:paraId="2E74FE58" w14:textId="77777777" w:rsidTr="0057696B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6" w14:textId="77777777" w:rsidR="00213C2F" w:rsidRPr="00EA175E" w:rsidRDefault="00213C2F" w:rsidP="0057696B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 do Projeto:</w:t>
            </w:r>
          </w:p>
        </w:tc>
        <w:tc>
          <w:tcPr>
            <w:tcW w:w="3794" w:type="pct"/>
          </w:tcPr>
          <w:p w14:paraId="2E74FE57" w14:textId="4AB28B2B" w:rsidR="00213C2F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Food Order Challenge</w:t>
            </w:r>
          </w:p>
        </w:tc>
      </w:tr>
      <w:tr w:rsidR="00213C2F" w:rsidRPr="00EA175E" w14:paraId="2E74FE5B" w14:textId="77777777" w:rsidTr="0057696B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9" w14:textId="77777777" w:rsidR="00213C2F" w:rsidRPr="00EA175E" w:rsidRDefault="00706C1C" w:rsidP="0057696B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 Documento:</w:t>
            </w:r>
          </w:p>
        </w:tc>
        <w:tc>
          <w:tcPr>
            <w:tcW w:w="3794" w:type="pct"/>
          </w:tcPr>
          <w:p w14:paraId="2E74FE5A" w14:textId="5B9BB3F7" w:rsidR="00213C2F" w:rsidRPr="00EA175E" w:rsidRDefault="00941BD1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Requisitos Mínimos HW &amp; SW</w:t>
            </w:r>
          </w:p>
        </w:tc>
      </w:tr>
      <w:tr w:rsidR="00520046" w:rsidRPr="00EA175E" w14:paraId="2E74FE5E" w14:textId="77777777" w:rsidTr="0057696B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C" w14:textId="77777777" w:rsidR="00520046" w:rsidRPr="00EA175E" w:rsidRDefault="00213C2F" w:rsidP="0057696B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Referência:</w:t>
            </w:r>
          </w:p>
        </w:tc>
        <w:tc>
          <w:tcPr>
            <w:tcW w:w="3794" w:type="pct"/>
          </w:tcPr>
          <w:p w14:paraId="2E74FE5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5F" w14:textId="77777777" w:rsidR="00520046" w:rsidRPr="00EA175E" w:rsidRDefault="00520046" w:rsidP="00520046">
      <w:pPr>
        <w:pStyle w:val="Title-Introduction"/>
        <w:rPr>
          <w:rFonts w:cstheme="minorHAnsi"/>
          <w:lang w:val="pt-PT"/>
        </w:rPr>
      </w:pPr>
    </w:p>
    <w:p w14:paraId="2E74FE60" w14:textId="77777777" w:rsidR="00520046" w:rsidRPr="00EA175E" w:rsidRDefault="00520046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Lista de Distribuição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5382"/>
        <w:gridCol w:w="2695"/>
        <w:gridCol w:w="1134"/>
        <w:gridCol w:w="1325"/>
      </w:tblGrid>
      <w:tr w:rsidR="00520046" w:rsidRPr="00EA175E" w14:paraId="2E74FE65" w14:textId="77777777" w:rsidTr="004A11D6">
        <w:tc>
          <w:tcPr>
            <w:tcW w:w="2554" w:type="pct"/>
            <w:shd w:val="clear" w:color="auto" w:fill="auto"/>
            <w:vAlign w:val="center"/>
          </w:tcPr>
          <w:p w14:paraId="2E74FE61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2E74FE62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Função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2E74FE63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Cópia</w:t>
            </w:r>
          </w:p>
        </w:tc>
        <w:tc>
          <w:tcPr>
            <w:tcW w:w="629" w:type="pct"/>
            <w:shd w:val="clear" w:color="auto" w:fill="auto"/>
            <w:vAlign w:val="center"/>
          </w:tcPr>
          <w:p w14:paraId="2E74FE64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Informação</w:t>
            </w:r>
          </w:p>
        </w:tc>
      </w:tr>
      <w:tr w:rsidR="00520046" w:rsidRPr="00EA175E" w14:paraId="2E74FE6A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66" w14:textId="2D3C7810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GEC – Digital</w:t>
            </w:r>
          </w:p>
        </w:tc>
        <w:tc>
          <w:tcPr>
            <w:tcW w:w="1279" w:type="pct"/>
            <w:vAlign w:val="center"/>
          </w:tcPr>
          <w:p w14:paraId="2E74FE67" w14:textId="4FA59AA9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6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69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6F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6B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6C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6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6E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74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70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71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72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7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79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75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76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77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7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7A" w14:textId="77777777" w:rsidR="00520046" w:rsidRPr="00EA175E" w:rsidRDefault="00520046" w:rsidP="00520046">
      <w:pPr>
        <w:pStyle w:val="Caption"/>
        <w:jc w:val="center"/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</w:pPr>
      <w:bookmarkStart w:id="2" w:name="_Toc275189101"/>
      <w:bookmarkStart w:id="3" w:name="_Toc277939850"/>
      <w:bookmarkStart w:id="4" w:name="_Toc328124759"/>
      <w:bookmarkStart w:id="5" w:name="_Toc26179038"/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separate"/>
      </w:r>
      <w:r w:rsidRPr="00EA175E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t>1</w:t>
      </w:r>
      <w:r w:rsidRPr="00EA175E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 – Lista de Distribuição</w:t>
      </w:r>
      <w:bookmarkEnd w:id="2"/>
      <w:bookmarkEnd w:id="3"/>
      <w:bookmarkEnd w:id="4"/>
      <w:bookmarkEnd w:id="5"/>
    </w:p>
    <w:p w14:paraId="2E74FE7B" w14:textId="77777777" w:rsidR="00520046" w:rsidRPr="00EA175E" w:rsidRDefault="00520046" w:rsidP="00520046">
      <w:pPr>
        <w:rPr>
          <w:rFonts w:cstheme="minorHAnsi"/>
          <w:color w:val="595959"/>
          <w:lang w:val="pt-PT"/>
        </w:rPr>
      </w:pPr>
    </w:p>
    <w:p w14:paraId="2E74FE7C" w14:textId="77777777" w:rsidR="00520046" w:rsidRPr="00EA175E" w:rsidRDefault="00706C1C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Histórico de Alterações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1397"/>
        <w:gridCol w:w="1028"/>
        <w:gridCol w:w="2881"/>
        <w:gridCol w:w="3420"/>
        <w:gridCol w:w="1810"/>
      </w:tblGrid>
      <w:tr w:rsidR="00520046" w:rsidRPr="00EA175E" w14:paraId="2E74FE82" w14:textId="77777777" w:rsidTr="004F7E49">
        <w:tc>
          <w:tcPr>
            <w:tcW w:w="663" w:type="pct"/>
            <w:shd w:val="clear" w:color="auto" w:fill="auto"/>
            <w:vAlign w:val="center"/>
          </w:tcPr>
          <w:p w14:paraId="2E74FE7D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Data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2E74FE7E" w14:textId="77777777" w:rsidR="00520046" w:rsidRPr="00EA175E" w:rsidRDefault="004F7E49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Versão</w:t>
            </w:r>
            <w:r w:rsidR="00520046" w:rsidRPr="00EA175E">
              <w:rPr>
                <w:b/>
                <w:color w:val="00B4B9" w:themeColor="accent5"/>
                <w:lang w:val="pt-PT"/>
              </w:rPr>
              <w:t>#</w:t>
            </w:r>
          </w:p>
        </w:tc>
        <w:tc>
          <w:tcPr>
            <w:tcW w:w="1367" w:type="pct"/>
            <w:shd w:val="clear" w:color="auto" w:fill="auto"/>
            <w:vAlign w:val="center"/>
          </w:tcPr>
          <w:p w14:paraId="2E74FE7F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Autor</w:t>
            </w:r>
          </w:p>
        </w:tc>
        <w:tc>
          <w:tcPr>
            <w:tcW w:w="1623" w:type="pct"/>
            <w:shd w:val="clear" w:color="auto" w:fill="auto"/>
            <w:vAlign w:val="center"/>
          </w:tcPr>
          <w:p w14:paraId="2E74FE80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  <w:tc>
          <w:tcPr>
            <w:tcW w:w="859" w:type="pct"/>
            <w:shd w:val="clear" w:color="auto" w:fill="auto"/>
            <w:vAlign w:val="center"/>
          </w:tcPr>
          <w:p w14:paraId="2E74FE81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Aprovação</w:t>
            </w:r>
          </w:p>
        </w:tc>
      </w:tr>
      <w:tr w:rsidR="00520046" w:rsidRPr="00EA175E" w14:paraId="2E74FE88" w14:textId="77777777" w:rsidTr="004F7E49">
        <w:tc>
          <w:tcPr>
            <w:tcW w:w="663" w:type="pct"/>
          </w:tcPr>
          <w:p w14:paraId="2E74FE83" w14:textId="7F9E8629" w:rsidR="00520046" w:rsidRPr="00EA175E" w:rsidRDefault="00941BD1" w:rsidP="00941BD1">
            <w:pPr>
              <w:pStyle w:val="Text-Bullet"/>
              <w:rPr>
                <w:lang w:val="pt-PT"/>
              </w:rPr>
            </w:pPr>
            <w:r>
              <w:rPr>
                <w:lang w:val="pt-PT"/>
              </w:rPr>
              <w:t>02</w:t>
            </w:r>
            <w:r w:rsidR="00B7059C">
              <w:rPr>
                <w:lang w:val="pt-PT"/>
              </w:rPr>
              <w:t>/1</w:t>
            </w:r>
            <w:r>
              <w:rPr>
                <w:lang w:val="pt-PT"/>
              </w:rPr>
              <w:t>2</w:t>
            </w:r>
            <w:r w:rsidR="00B7059C">
              <w:rPr>
                <w:lang w:val="pt-PT"/>
              </w:rPr>
              <w:t>/2019</w:t>
            </w:r>
          </w:p>
        </w:tc>
        <w:tc>
          <w:tcPr>
            <w:tcW w:w="488" w:type="pct"/>
          </w:tcPr>
          <w:p w14:paraId="2E74FE84" w14:textId="254526E7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1367" w:type="pct"/>
          </w:tcPr>
          <w:p w14:paraId="2E74FE85" w14:textId="35E90BDF" w:rsidR="00520046" w:rsidRPr="00EA175E" w:rsidRDefault="00941BD1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Mike Marques</w:t>
            </w:r>
          </w:p>
        </w:tc>
        <w:tc>
          <w:tcPr>
            <w:tcW w:w="1623" w:type="pct"/>
          </w:tcPr>
          <w:p w14:paraId="2E74FE86" w14:textId="18F65562" w:rsidR="00520046" w:rsidRPr="00EA175E" w:rsidRDefault="00B7059C" w:rsidP="00B7059C">
            <w:pPr>
              <w:pStyle w:val="Text-Bullet"/>
              <w:jc w:val="center"/>
              <w:rPr>
                <w:lang w:val="pt-PT"/>
              </w:rPr>
            </w:pPr>
            <w:r>
              <w:rPr>
                <w:lang w:val="pt-PT"/>
              </w:rPr>
              <w:t>Criada Versão Inicial</w:t>
            </w:r>
          </w:p>
        </w:tc>
        <w:tc>
          <w:tcPr>
            <w:tcW w:w="859" w:type="pct"/>
          </w:tcPr>
          <w:p w14:paraId="2E74FE87" w14:textId="1767E4F1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Mike Marques</w:t>
            </w:r>
          </w:p>
        </w:tc>
      </w:tr>
      <w:tr w:rsidR="004A11D6" w:rsidRPr="00EA175E" w14:paraId="2E74FE8E" w14:textId="77777777" w:rsidTr="004F7E49">
        <w:tc>
          <w:tcPr>
            <w:tcW w:w="663" w:type="pct"/>
          </w:tcPr>
          <w:p w14:paraId="2E74FE89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488" w:type="pct"/>
          </w:tcPr>
          <w:p w14:paraId="2E74FE8A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367" w:type="pct"/>
          </w:tcPr>
          <w:p w14:paraId="2E74FE8B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623" w:type="pct"/>
          </w:tcPr>
          <w:p w14:paraId="2E74FE8C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859" w:type="pct"/>
          </w:tcPr>
          <w:p w14:paraId="2E74FE8D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94" w14:textId="77777777" w:rsidTr="004F7E49">
        <w:tc>
          <w:tcPr>
            <w:tcW w:w="663" w:type="pct"/>
          </w:tcPr>
          <w:p w14:paraId="2E74FE8F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488" w:type="pct"/>
          </w:tcPr>
          <w:p w14:paraId="2E74FE90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367" w:type="pct"/>
          </w:tcPr>
          <w:p w14:paraId="2E74FE91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623" w:type="pct"/>
          </w:tcPr>
          <w:p w14:paraId="2E74FE92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859" w:type="pct"/>
          </w:tcPr>
          <w:p w14:paraId="2E74FE9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95" w14:textId="77777777" w:rsidR="00520046" w:rsidRDefault="00520046" w:rsidP="00520046">
      <w:pPr>
        <w:pStyle w:val="Caption"/>
        <w:jc w:val="center"/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</w:pPr>
      <w:bookmarkStart w:id="6" w:name="_Toc275189102"/>
      <w:bookmarkStart w:id="7" w:name="_Toc276392119"/>
      <w:bookmarkStart w:id="8" w:name="_Toc328124760"/>
      <w:bookmarkStart w:id="9" w:name="_Toc26179039"/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separate"/>
      </w:r>
      <w:r w:rsidRPr="00EA175E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t>2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 – Controlo de versões</w:t>
      </w:r>
      <w:bookmarkEnd w:id="6"/>
      <w:bookmarkEnd w:id="7"/>
      <w:bookmarkEnd w:id="8"/>
      <w:bookmarkEnd w:id="9"/>
    </w:p>
    <w:p w14:paraId="5ABB8C70" w14:textId="77777777" w:rsidR="00DD2ABE" w:rsidRPr="00DD2ABE" w:rsidRDefault="00DD2ABE" w:rsidP="00DD2ABE">
      <w:pPr>
        <w:rPr>
          <w:lang w:val="pt-PT"/>
        </w:rPr>
      </w:pPr>
    </w:p>
    <w:p w14:paraId="2E74FE96" w14:textId="77777777" w:rsidR="00520046" w:rsidRPr="00EA175E" w:rsidRDefault="00706C1C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Documentos de R</w:t>
      </w:r>
      <w:r w:rsidR="00520046" w:rsidRPr="00EA175E">
        <w:rPr>
          <w:rFonts w:cstheme="minorHAnsi"/>
          <w:color w:val="595959"/>
          <w:lang w:val="pt-PT"/>
        </w:rPr>
        <w:t>eferência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3015"/>
        <w:gridCol w:w="5344"/>
        <w:gridCol w:w="2177"/>
      </w:tblGrid>
      <w:tr w:rsidR="00520046" w:rsidRPr="00EA175E" w14:paraId="2E74FE9A" w14:textId="77777777" w:rsidTr="004A11D6">
        <w:tc>
          <w:tcPr>
            <w:tcW w:w="1431" w:type="pct"/>
            <w:shd w:val="clear" w:color="auto" w:fill="auto"/>
            <w:vAlign w:val="center"/>
          </w:tcPr>
          <w:p w14:paraId="2E74FE97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Documento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2E74FE98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2E74FE99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Autor</w:t>
            </w:r>
          </w:p>
        </w:tc>
      </w:tr>
      <w:tr w:rsidR="00520046" w:rsidRPr="00EA175E" w14:paraId="2E74FE9E" w14:textId="77777777" w:rsidTr="004A11D6">
        <w:tc>
          <w:tcPr>
            <w:tcW w:w="1431" w:type="pct"/>
          </w:tcPr>
          <w:p w14:paraId="2E74FE9B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9C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9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A6" w14:textId="77777777" w:rsidTr="004A11D6">
        <w:tc>
          <w:tcPr>
            <w:tcW w:w="1431" w:type="pct"/>
          </w:tcPr>
          <w:p w14:paraId="2E74FEA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A4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A5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AA" w14:textId="77777777" w:rsidTr="004A11D6">
        <w:tc>
          <w:tcPr>
            <w:tcW w:w="1431" w:type="pct"/>
          </w:tcPr>
          <w:p w14:paraId="2E74FEA7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A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A9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AB" w14:textId="77777777" w:rsidR="00520046" w:rsidRPr="00EA175E" w:rsidRDefault="00520046" w:rsidP="00520046">
      <w:pPr>
        <w:pStyle w:val="Caption"/>
        <w:jc w:val="center"/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</w:pPr>
      <w:bookmarkStart w:id="10" w:name="_Toc275189103"/>
      <w:bookmarkStart w:id="11" w:name="_Toc276392120"/>
      <w:bookmarkStart w:id="12" w:name="_Toc328124761"/>
      <w:bookmarkStart w:id="13" w:name="_Toc26179040"/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separate"/>
      </w:r>
      <w:r w:rsidRPr="00EA175E">
        <w:rPr>
          <w:rFonts w:ascii="Lucida Sans Unicode" w:hAnsi="Lucida Sans Unicode" w:cs="Lucida Sans Unicode"/>
          <w:i w:val="0"/>
          <w:noProof/>
          <w:color w:val="595959"/>
          <w:sz w:val="18"/>
          <w:szCs w:val="18"/>
          <w:lang w:val="pt-PT"/>
        </w:rPr>
        <w:t>3</w: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t xml:space="preserve"> – Documentos de Referência</w:t>
      </w:r>
      <w:bookmarkEnd w:id="10"/>
      <w:bookmarkEnd w:id="11"/>
      <w:bookmarkEnd w:id="12"/>
      <w:bookmarkEnd w:id="13"/>
    </w:p>
    <w:p w14:paraId="2E74FEAC" w14:textId="4FA89A60" w:rsidR="00DD2ABE" w:rsidRDefault="00DD2ABE">
      <w:pPr>
        <w:spacing w:after="160" w:line="259" w:lineRule="auto"/>
        <w:rPr>
          <w:sz w:val="30"/>
          <w:lang w:val="pt-PT"/>
        </w:rPr>
      </w:pPr>
      <w:r>
        <w:rPr>
          <w:lang w:val="pt-PT"/>
        </w:rPr>
        <w:br w:type="page"/>
      </w:r>
    </w:p>
    <w:tbl>
      <w:tblPr>
        <w:tblStyle w:val="TableGrid"/>
        <w:tblW w:w="10546" w:type="dxa"/>
        <w:tblLayout w:type="fixed"/>
        <w:tblLook w:val="04A0" w:firstRow="1" w:lastRow="0" w:firstColumn="1" w:lastColumn="0" w:noHBand="0" w:noVBand="1"/>
      </w:tblPr>
      <w:tblGrid>
        <w:gridCol w:w="10546"/>
      </w:tblGrid>
      <w:tr w:rsidR="004D318B" w:rsidRPr="00EA175E" w14:paraId="2E74FEAE" w14:textId="77777777" w:rsidTr="0057696B">
        <w:trPr>
          <w:trHeight w:hRule="exact" w:val="1531"/>
        </w:trPr>
        <w:tc>
          <w:tcPr>
            <w:tcW w:w="10546" w:type="dxa"/>
          </w:tcPr>
          <w:p w14:paraId="2E74FEAD" w14:textId="77777777" w:rsidR="004D318B" w:rsidRPr="00EA175E" w:rsidRDefault="004D318B" w:rsidP="0057696B">
            <w:pPr>
              <w:rPr>
                <w:lang w:val="pt-PT"/>
              </w:rPr>
            </w:pPr>
          </w:p>
        </w:tc>
      </w:tr>
      <w:tr w:rsidR="004D318B" w:rsidRPr="00EA175E" w14:paraId="2E74FEB0" w14:textId="77777777" w:rsidTr="0057696B">
        <w:trPr>
          <w:trHeight w:val="600"/>
        </w:trPr>
        <w:tc>
          <w:tcPr>
            <w:tcW w:w="10546" w:type="dxa"/>
          </w:tcPr>
          <w:p w14:paraId="2E74FEAF" w14:textId="77777777" w:rsidR="004D318B" w:rsidRPr="00EA175E" w:rsidRDefault="004A11D6" w:rsidP="0057696B">
            <w:pPr>
              <w:pStyle w:val="Title-Content"/>
              <w:rPr>
                <w:lang w:val="pt-PT"/>
              </w:rPr>
            </w:pPr>
            <w:r w:rsidRPr="00EA175E">
              <w:rPr>
                <w:lang w:val="pt-PT"/>
              </w:rPr>
              <w:t>Índice</w:t>
            </w:r>
          </w:p>
        </w:tc>
      </w:tr>
      <w:tr w:rsidR="004D318B" w:rsidRPr="00EA175E" w14:paraId="2E74FEB2" w14:textId="77777777" w:rsidTr="0057696B">
        <w:trPr>
          <w:trHeight w:hRule="exact" w:val="425"/>
        </w:trPr>
        <w:tc>
          <w:tcPr>
            <w:tcW w:w="10546" w:type="dxa"/>
          </w:tcPr>
          <w:p w14:paraId="2E74FEB1" w14:textId="77777777" w:rsidR="004D318B" w:rsidRPr="00EA175E" w:rsidRDefault="004D318B" w:rsidP="0057696B">
            <w:pPr>
              <w:rPr>
                <w:lang w:val="pt-PT"/>
              </w:rPr>
            </w:pPr>
          </w:p>
        </w:tc>
      </w:tr>
    </w:tbl>
    <w:p w14:paraId="2E74FEB3" w14:textId="77777777" w:rsidR="004D318B" w:rsidRPr="00EA175E" w:rsidRDefault="004D318B" w:rsidP="004D318B">
      <w:pPr>
        <w:pStyle w:val="TOC1"/>
        <w:rPr>
          <w:lang w:val="pt-PT"/>
        </w:rPr>
        <w:sectPr w:rsidR="004D318B" w:rsidRPr="00EA175E" w:rsidSect="00D56A3B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3459" w:right="680" w:bottom="680" w:left="680" w:header="567" w:footer="567" w:gutter="0"/>
          <w:cols w:space="708"/>
          <w:titlePg/>
          <w:docGrid w:linePitch="360"/>
        </w:sectPr>
      </w:pPr>
    </w:p>
    <w:p w14:paraId="5E1A5A6C" w14:textId="422674F6" w:rsidR="00941BD1" w:rsidRDefault="004D318B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r w:rsidRPr="00EA175E">
        <w:rPr>
          <w:lang w:val="pt-PT"/>
        </w:rPr>
        <w:lastRenderedPageBreak/>
        <w:fldChar w:fldCharType="begin"/>
      </w:r>
      <w:r w:rsidRPr="00EA175E">
        <w:rPr>
          <w:lang w:val="pt-PT"/>
        </w:rPr>
        <w:instrText xml:space="preserve"> TOC \o "1-2" \h \z \u </w:instrText>
      </w:r>
      <w:r w:rsidRPr="00EA175E">
        <w:rPr>
          <w:lang w:val="pt-PT"/>
        </w:rPr>
        <w:fldChar w:fldCharType="separate"/>
      </w:r>
      <w:hyperlink w:anchor="_Toc26179035" w:history="1">
        <w:r w:rsidR="00941BD1" w:rsidRPr="00561D70">
          <w:rPr>
            <w:rStyle w:val="Hyperlink"/>
            <w:lang w:val="pt-PT"/>
          </w:rPr>
          <w:t>1. Informações Gerais</w:t>
        </w:r>
        <w:r w:rsidR="00941BD1">
          <w:rPr>
            <w:webHidden/>
          </w:rPr>
          <w:tab/>
        </w:r>
        <w:r w:rsidR="00941BD1">
          <w:rPr>
            <w:webHidden/>
          </w:rPr>
          <w:fldChar w:fldCharType="begin"/>
        </w:r>
        <w:r w:rsidR="00941BD1">
          <w:rPr>
            <w:webHidden/>
          </w:rPr>
          <w:instrText xml:space="preserve"> PAGEREF _Toc26179035 \h </w:instrText>
        </w:r>
        <w:r w:rsidR="00941BD1">
          <w:rPr>
            <w:webHidden/>
          </w:rPr>
        </w:r>
        <w:r w:rsidR="00941BD1">
          <w:rPr>
            <w:webHidden/>
          </w:rPr>
          <w:fldChar w:fldCharType="separate"/>
        </w:r>
        <w:r w:rsidR="00941BD1">
          <w:rPr>
            <w:webHidden/>
          </w:rPr>
          <w:t>2</w:t>
        </w:r>
        <w:r w:rsidR="00941BD1">
          <w:rPr>
            <w:webHidden/>
          </w:rPr>
          <w:fldChar w:fldCharType="end"/>
        </w:r>
      </w:hyperlink>
    </w:p>
    <w:p w14:paraId="340BBD06" w14:textId="0BC67B0F" w:rsidR="00941BD1" w:rsidRDefault="00941BD1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179036" w:history="1">
        <w:r w:rsidRPr="00561D70">
          <w:rPr>
            <w:rStyle w:val="Hyperlink"/>
            <w:lang w:val="pt-PT"/>
          </w:rPr>
          <w:t>2. Requisitos Mínimos HW &amp; SW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_Toc26179036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E74FEB8" w14:textId="30FFBD9F" w:rsidR="004D318B" w:rsidRPr="00EA175E" w:rsidRDefault="004D318B" w:rsidP="004D318B">
      <w:pPr>
        <w:rPr>
          <w:lang w:val="pt-PT"/>
        </w:rPr>
      </w:pPr>
      <w:r w:rsidRPr="00EA175E">
        <w:rPr>
          <w:lang w:val="pt-PT"/>
        </w:rPr>
        <w:lastRenderedPageBreak/>
        <w:fldChar w:fldCharType="end"/>
      </w:r>
    </w:p>
    <w:p w14:paraId="2E74FEB9" w14:textId="77777777" w:rsidR="004D318B" w:rsidRPr="00EA175E" w:rsidRDefault="004D318B" w:rsidP="004D318B">
      <w:pPr>
        <w:rPr>
          <w:lang w:val="pt-PT"/>
        </w:rPr>
        <w:sectPr w:rsidR="004D318B" w:rsidRPr="00EA175E" w:rsidSect="00BE5C1A">
          <w:type w:val="continuous"/>
          <w:pgSz w:w="11906" w:h="16838" w:code="9"/>
          <w:pgMar w:top="3459" w:right="680" w:bottom="680" w:left="680" w:header="567" w:footer="567" w:gutter="0"/>
          <w:cols w:num="2" w:space="2268"/>
          <w:titlePg/>
          <w:docGrid w:linePitch="360"/>
        </w:sectPr>
      </w:pPr>
    </w:p>
    <w:p w14:paraId="2E74FEBA" w14:textId="77777777" w:rsidR="004D318B" w:rsidRPr="00EA175E" w:rsidRDefault="004D318B" w:rsidP="004D318B">
      <w:pPr>
        <w:rPr>
          <w:lang w:val="pt-PT"/>
        </w:rPr>
      </w:pPr>
    </w:p>
    <w:p w14:paraId="1B3277BD" w14:textId="77777777" w:rsidR="00BB0D0F" w:rsidRDefault="00BB0D0F" w:rsidP="00BB0D0F">
      <w:pPr>
        <w:rPr>
          <w:lang w:val="pt-PT"/>
        </w:rPr>
      </w:pPr>
    </w:p>
    <w:p w14:paraId="0FCF0483" w14:textId="77777777" w:rsidR="00BB0D0F" w:rsidRPr="00BB0D0F" w:rsidRDefault="00BB0D0F" w:rsidP="00BB0D0F">
      <w:pPr>
        <w:rPr>
          <w:lang w:val="pt-PT"/>
        </w:rPr>
      </w:pPr>
    </w:p>
    <w:p w14:paraId="13ECD163" w14:textId="77777777" w:rsidR="00BB0D0F" w:rsidRPr="00BB0D0F" w:rsidRDefault="00BB0D0F" w:rsidP="00BB0D0F">
      <w:pPr>
        <w:pStyle w:val="Title-Introduction"/>
        <w:rPr>
          <w:lang w:val="pt-PT"/>
        </w:rPr>
      </w:pPr>
      <w:r w:rsidRPr="00BB0D0F">
        <w:rPr>
          <w:lang w:val="pt-PT"/>
        </w:rPr>
        <w:t>Lista de Tabelas</w:t>
      </w:r>
    </w:p>
    <w:p w14:paraId="0C67E016" w14:textId="71840542" w:rsidR="00941BD1" w:rsidRDefault="00BB0D0F">
      <w:pPr>
        <w:pStyle w:val="TableofFigures"/>
        <w:tabs>
          <w:tab w:val="right" w:leader="dot" w:pos="10536"/>
        </w:tabs>
        <w:rPr>
          <w:rFonts w:eastAsiaTheme="minorEastAsia"/>
          <w:noProof/>
          <w:color w:val="auto"/>
          <w:sz w:val="22"/>
          <w:lang w:val="en-US"/>
        </w:rPr>
      </w:pPr>
      <w:r w:rsidRPr="00BB0D0F">
        <w:rPr>
          <w:rFonts w:cstheme="minorHAnsi"/>
          <w:lang w:val="pt-PT"/>
        </w:rPr>
        <w:fldChar w:fldCharType="begin"/>
      </w:r>
      <w:r w:rsidRPr="00BB0D0F">
        <w:rPr>
          <w:rFonts w:cstheme="minorHAnsi"/>
          <w:lang w:val="pt-PT"/>
        </w:rPr>
        <w:instrText xml:space="preserve"> TOC \h \z \c "Table" </w:instrText>
      </w:r>
      <w:r w:rsidRPr="00BB0D0F">
        <w:rPr>
          <w:rFonts w:cstheme="minorHAnsi"/>
          <w:lang w:val="pt-PT"/>
        </w:rPr>
        <w:fldChar w:fldCharType="separate"/>
      </w:r>
      <w:hyperlink w:anchor="_Toc26179038" w:history="1">
        <w:r w:rsidR="00941BD1" w:rsidRPr="002A17F8">
          <w:rPr>
            <w:rStyle w:val="Hyperlink"/>
            <w:rFonts w:cstheme="minorHAnsi"/>
            <w:noProof/>
            <w:lang w:val="pt-PT"/>
          </w:rPr>
          <w:t>Tabela 1 – Lista de Distribuição</w:t>
        </w:r>
        <w:r w:rsidR="00941BD1">
          <w:rPr>
            <w:noProof/>
            <w:webHidden/>
          </w:rPr>
          <w:tab/>
        </w:r>
        <w:r w:rsidR="00941BD1">
          <w:rPr>
            <w:noProof/>
            <w:webHidden/>
          </w:rPr>
          <w:fldChar w:fldCharType="begin"/>
        </w:r>
        <w:r w:rsidR="00941BD1">
          <w:rPr>
            <w:noProof/>
            <w:webHidden/>
          </w:rPr>
          <w:instrText xml:space="preserve"> PAGEREF _Toc26179038 \h </w:instrText>
        </w:r>
        <w:r w:rsidR="00941BD1">
          <w:rPr>
            <w:noProof/>
            <w:webHidden/>
          </w:rPr>
        </w:r>
        <w:r w:rsidR="00941BD1">
          <w:rPr>
            <w:noProof/>
            <w:webHidden/>
          </w:rPr>
          <w:fldChar w:fldCharType="separate"/>
        </w:r>
        <w:r w:rsidR="00941BD1">
          <w:rPr>
            <w:noProof/>
            <w:webHidden/>
          </w:rPr>
          <w:t>2</w:t>
        </w:r>
        <w:r w:rsidR="00941BD1">
          <w:rPr>
            <w:noProof/>
            <w:webHidden/>
          </w:rPr>
          <w:fldChar w:fldCharType="end"/>
        </w:r>
      </w:hyperlink>
    </w:p>
    <w:p w14:paraId="080C54E8" w14:textId="1076AAC3" w:rsidR="00941BD1" w:rsidRDefault="00941BD1">
      <w:pPr>
        <w:pStyle w:val="TableofFigures"/>
        <w:tabs>
          <w:tab w:val="right" w:leader="dot" w:pos="10536"/>
        </w:tabs>
        <w:rPr>
          <w:rFonts w:eastAsiaTheme="minorEastAsia"/>
          <w:noProof/>
          <w:color w:val="auto"/>
          <w:sz w:val="22"/>
          <w:lang w:val="en-US"/>
        </w:rPr>
      </w:pPr>
      <w:hyperlink w:anchor="_Toc26179039" w:history="1">
        <w:r w:rsidRPr="002A17F8">
          <w:rPr>
            <w:rStyle w:val="Hyperlink"/>
            <w:rFonts w:cstheme="minorHAnsi"/>
            <w:noProof/>
            <w:lang w:val="pt-PT"/>
          </w:rPr>
          <w:t>Tabela 2 – Controlo de versões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_Toc26179039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220280" w14:textId="169A8A96" w:rsidR="00941BD1" w:rsidRDefault="00941BD1">
      <w:pPr>
        <w:pStyle w:val="TableofFigures"/>
        <w:tabs>
          <w:tab w:val="right" w:leader="dot" w:pos="10536"/>
        </w:tabs>
        <w:rPr>
          <w:rFonts w:eastAsiaTheme="minorEastAsia"/>
          <w:noProof/>
          <w:color w:val="auto"/>
          <w:sz w:val="22"/>
          <w:lang w:val="en-US"/>
        </w:rPr>
      </w:pPr>
      <w:hyperlink w:anchor="_Toc26179040" w:history="1">
        <w:r w:rsidRPr="002A17F8">
          <w:rPr>
            <w:rStyle w:val="Hyperlink"/>
            <w:rFonts w:ascii="Lucida Sans Unicode" w:hAnsi="Lucida Sans Unicode" w:cs="Lucida Sans Unicode"/>
            <w:noProof/>
            <w:lang w:val="pt-PT"/>
          </w:rPr>
          <w:t>Tabela 3 – Documentos de Referência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_Toc26179040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E7AE9C" w14:textId="41C06177" w:rsidR="00BB0D0F" w:rsidRPr="00BB0D0F" w:rsidRDefault="00BB0D0F" w:rsidP="00BB0D0F">
      <w:pPr>
        <w:rPr>
          <w:lang w:val="pt-PT"/>
        </w:rPr>
      </w:pPr>
      <w:r w:rsidRPr="00BB0D0F">
        <w:rPr>
          <w:rFonts w:cstheme="minorHAnsi"/>
          <w:lang w:val="pt-PT"/>
        </w:rPr>
        <w:fldChar w:fldCharType="end"/>
      </w:r>
    </w:p>
    <w:p w14:paraId="1222783B" w14:textId="77777777" w:rsidR="00BB0D0F" w:rsidRPr="00BB0D0F" w:rsidRDefault="00BB0D0F" w:rsidP="00BB0D0F">
      <w:pPr>
        <w:rPr>
          <w:lang w:val="pt-PT"/>
        </w:rPr>
      </w:pPr>
    </w:p>
    <w:p w14:paraId="4F6B35F1" w14:textId="77777777" w:rsidR="00BB0D0F" w:rsidRPr="00BB0D0F" w:rsidRDefault="00BB0D0F" w:rsidP="00BB0D0F">
      <w:pPr>
        <w:pStyle w:val="Title-Introduction"/>
        <w:rPr>
          <w:lang w:val="pt-PT"/>
        </w:rPr>
      </w:pPr>
      <w:r w:rsidRPr="00BB0D0F">
        <w:rPr>
          <w:lang w:val="pt-PT"/>
        </w:rPr>
        <w:t>Lista de Figuras</w:t>
      </w:r>
    </w:p>
    <w:p w14:paraId="2E74FEBD" w14:textId="4A02C4F3" w:rsidR="004D318B" w:rsidRPr="00BB0D0F" w:rsidRDefault="00BB0D0F" w:rsidP="00BB0D0F">
      <w:pPr>
        <w:pStyle w:val="Title-Introduction"/>
        <w:rPr>
          <w:lang w:val="pt-PT"/>
        </w:rPr>
      </w:pPr>
      <w:r w:rsidRPr="00BB0D0F">
        <w:rPr>
          <w:sz w:val="20"/>
          <w:lang w:val="pt-PT"/>
        </w:rPr>
        <w:fldChar w:fldCharType="begin"/>
      </w:r>
      <w:r w:rsidRPr="00BB0D0F">
        <w:rPr>
          <w:lang w:val="pt-PT"/>
        </w:rPr>
        <w:instrText xml:space="preserve"> TOC \h \z \c "Figure" </w:instrText>
      </w:r>
      <w:r w:rsidRPr="00BB0D0F">
        <w:rPr>
          <w:sz w:val="20"/>
          <w:lang w:val="pt-PT"/>
        </w:rPr>
        <w:fldChar w:fldCharType="separate"/>
      </w:r>
      <w:r w:rsidRPr="00BB0D0F">
        <w:rPr>
          <w:b/>
          <w:bCs/>
          <w:noProof/>
          <w:sz w:val="20"/>
          <w:lang w:val="pt-PT"/>
        </w:rPr>
        <w:t>No table of figures entries found.</w:t>
      </w:r>
      <w:r w:rsidRPr="00BB0D0F">
        <w:rPr>
          <w:lang w:val="pt-PT"/>
        </w:rPr>
        <w:fldChar w:fldCharType="end"/>
      </w:r>
    </w:p>
    <w:p w14:paraId="2E74FEBF" w14:textId="77777777" w:rsidR="004D318B" w:rsidRPr="00BB0D0F" w:rsidRDefault="004D318B" w:rsidP="00563F59">
      <w:pPr>
        <w:pStyle w:val="Title-Introduction"/>
        <w:rPr>
          <w:lang w:val="pt-PT"/>
        </w:rPr>
      </w:pPr>
    </w:p>
    <w:p w14:paraId="2E74FEC0" w14:textId="4C0D519C" w:rsidR="00BB0D0F" w:rsidRDefault="00BB0D0F">
      <w:pPr>
        <w:spacing w:after="160" w:line="259" w:lineRule="auto"/>
        <w:rPr>
          <w:sz w:val="30"/>
          <w:lang w:val="pt-PT"/>
        </w:rPr>
      </w:pPr>
      <w:r>
        <w:rPr>
          <w:lang w:val="pt-PT"/>
        </w:rPr>
        <w:br w:type="page"/>
      </w:r>
    </w:p>
    <w:p w14:paraId="16CB565F" w14:textId="62E91A6B" w:rsidR="004E2610" w:rsidRPr="00EA175E" w:rsidRDefault="00941BD1" w:rsidP="004E2610">
      <w:pPr>
        <w:pStyle w:val="Heading1"/>
        <w:ind w:left="561" w:hanging="561"/>
        <w:rPr>
          <w:lang w:val="pt-PT"/>
        </w:rPr>
      </w:pPr>
      <w:bookmarkStart w:id="14" w:name="_Toc26179036"/>
      <w:r>
        <w:rPr>
          <w:lang w:val="pt-PT"/>
        </w:rPr>
        <w:lastRenderedPageBreak/>
        <w:t>Requisitos Mínimos HW &amp; SW</w:t>
      </w:r>
      <w:bookmarkEnd w:id="14"/>
    </w:p>
    <w:p w14:paraId="77E31D61" w14:textId="77777777" w:rsidR="00941BD1" w:rsidRPr="00941BD1" w:rsidRDefault="00941BD1" w:rsidP="00941BD1">
      <w:pPr>
        <w:pStyle w:val="Text-Bullet"/>
        <w:numPr>
          <w:ilvl w:val="0"/>
          <w:numId w:val="17"/>
        </w:numPr>
        <w:rPr>
          <w:lang w:val="pt-PT"/>
        </w:rPr>
      </w:pPr>
      <w:r w:rsidRPr="00941BD1">
        <w:rPr>
          <w:lang w:val="pt-PT"/>
        </w:rPr>
        <w:t>OS: 64-bit Windows 7, ou superior, ou Linux (Ubuntu, CentOS, Fedora, RHEL) ou MacOS 10.12 ou 10.13 ou 10.14 ou Solaris 11</w:t>
      </w:r>
    </w:p>
    <w:p w14:paraId="5EEB0FD1" w14:textId="77777777" w:rsidR="00941BD1" w:rsidRPr="00941BD1" w:rsidRDefault="00941BD1" w:rsidP="00941BD1">
      <w:pPr>
        <w:pStyle w:val="Text-Bullet"/>
        <w:numPr>
          <w:ilvl w:val="0"/>
          <w:numId w:val="17"/>
        </w:numPr>
        <w:rPr>
          <w:lang w:val="pt-PT"/>
        </w:rPr>
      </w:pPr>
      <w:r w:rsidRPr="00941BD1">
        <w:rPr>
          <w:lang w:val="pt-PT"/>
        </w:rPr>
        <w:t>CPU: SSE2 (qualquer CPU após 2000, de preferência após 2010)</w:t>
      </w:r>
    </w:p>
    <w:p w14:paraId="7ACAAF3F" w14:textId="77777777" w:rsidR="00941BD1" w:rsidRPr="00941BD1" w:rsidRDefault="00941BD1" w:rsidP="00941BD1">
      <w:pPr>
        <w:pStyle w:val="Text-Bullet"/>
        <w:numPr>
          <w:ilvl w:val="0"/>
          <w:numId w:val="17"/>
        </w:numPr>
        <w:rPr>
          <w:lang w:val="pt-PT"/>
        </w:rPr>
      </w:pPr>
      <w:r w:rsidRPr="00941BD1">
        <w:rPr>
          <w:lang w:val="pt-PT"/>
        </w:rPr>
        <w:t>RAM: 4 GB mínimo, 8 GB recomendado</w:t>
      </w:r>
    </w:p>
    <w:p w14:paraId="696D7A21" w14:textId="4CB1FA6C" w:rsidR="00941BD1" w:rsidRDefault="00941BD1" w:rsidP="00941BD1">
      <w:pPr>
        <w:pStyle w:val="Text-Bullet"/>
        <w:numPr>
          <w:ilvl w:val="0"/>
          <w:numId w:val="17"/>
        </w:numPr>
        <w:rPr>
          <w:lang w:val="pt-PT"/>
        </w:rPr>
      </w:pPr>
      <w:r w:rsidRPr="00941BD1">
        <w:rPr>
          <w:lang w:val="pt-PT"/>
        </w:rPr>
        <w:t>DISK SPACE: 50 GB</w:t>
      </w:r>
    </w:p>
    <w:p w14:paraId="16B7D8ED" w14:textId="77777777" w:rsidR="008B4137" w:rsidRPr="00941BD1" w:rsidRDefault="008B4137" w:rsidP="008B4137">
      <w:pPr>
        <w:rPr>
          <w:lang w:val="pt-PT"/>
        </w:rPr>
      </w:pPr>
    </w:p>
    <w:p w14:paraId="2E74FFCF" w14:textId="77777777" w:rsidR="00F67260" w:rsidRPr="00EA175E" w:rsidRDefault="00F67260" w:rsidP="004D318B">
      <w:pPr>
        <w:rPr>
          <w:lang w:val="pt-PT"/>
        </w:rPr>
        <w:sectPr w:rsidR="00F67260" w:rsidRPr="00EA175E" w:rsidSect="00D56A3B">
          <w:headerReference w:type="default" r:id="rId15"/>
          <w:footerReference w:type="default" r:id="rId16"/>
          <w:headerReference w:type="first" r:id="rId17"/>
          <w:footerReference w:type="first" r:id="rId18"/>
          <w:type w:val="continuous"/>
          <w:pgSz w:w="11906" w:h="16838" w:code="9"/>
          <w:pgMar w:top="3459" w:right="680" w:bottom="680" w:left="680" w:header="567" w:footer="567" w:gutter="0"/>
          <w:cols w:space="708"/>
          <w:titlePg/>
          <w:docGrid w:linePitch="360"/>
        </w:sectPr>
      </w:pPr>
      <w:bookmarkStart w:id="15" w:name="_GoBack"/>
      <w:bookmarkEnd w:id="15"/>
    </w:p>
    <w:p w14:paraId="2E74FFD0" w14:textId="77777777" w:rsidR="00DA75BD" w:rsidRPr="00EA175E" w:rsidRDefault="00DA75BD" w:rsidP="00220828">
      <w:pPr>
        <w:rPr>
          <w:lang w:val="pt-PT"/>
        </w:rPr>
      </w:pPr>
    </w:p>
    <w:sectPr w:rsidR="00DA75BD" w:rsidRPr="00EA175E" w:rsidSect="00D56A3B">
      <w:headerReference w:type="first" r:id="rId19"/>
      <w:footerReference w:type="first" r:id="rId20"/>
      <w:pgSz w:w="11906" w:h="16838" w:code="9"/>
      <w:pgMar w:top="3459" w:right="680" w:bottom="680" w:left="68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D64D51" w14:textId="77777777" w:rsidR="00D97805" w:rsidRDefault="00D97805" w:rsidP="00BB63D0">
      <w:r>
        <w:separator/>
      </w:r>
    </w:p>
  </w:endnote>
  <w:endnote w:type="continuationSeparator" w:id="0">
    <w:p w14:paraId="4E2BF893" w14:textId="77777777" w:rsidR="00D97805" w:rsidRDefault="00D97805" w:rsidP="00BB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TC Officina Sans Std Book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8" w14:textId="77777777" w:rsidR="004D318B" w:rsidRDefault="004D318B">
    <w:pPr>
      <w:pStyle w:val="Footer"/>
    </w:pPr>
  </w:p>
  <w:p w14:paraId="2E74FFD9" w14:textId="77777777" w:rsidR="004D318B" w:rsidRDefault="004D318B">
    <w:pPr>
      <w:pStyle w:val="Footer"/>
    </w:pPr>
  </w:p>
  <w:p w14:paraId="2E74FFDA" w14:textId="77777777" w:rsidR="004D318B" w:rsidRDefault="004D318B">
    <w:pPr>
      <w:pStyle w:val="Footer"/>
    </w:pPr>
  </w:p>
  <w:p w14:paraId="2E74FFDB" w14:textId="77777777" w:rsidR="004D318B" w:rsidRDefault="004D31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D" w14:textId="77777777" w:rsidR="004D318B" w:rsidRDefault="004D318B">
    <w:pPr>
      <w:pStyle w:val="Footer"/>
    </w:pPr>
  </w:p>
  <w:p w14:paraId="2E74FFDE" w14:textId="77777777" w:rsidR="004D318B" w:rsidRDefault="004D318B">
    <w:pPr>
      <w:pStyle w:val="Footer"/>
    </w:pPr>
  </w:p>
  <w:p w14:paraId="2E74FFDF" w14:textId="77777777" w:rsidR="004D318B" w:rsidRDefault="004D318B">
    <w:pPr>
      <w:pStyle w:val="Footer"/>
    </w:pPr>
  </w:p>
  <w:p w14:paraId="2E74FFE0" w14:textId="77777777" w:rsidR="004D318B" w:rsidRDefault="004D31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2" w:type="dxa"/>
      <w:tblInd w:w="-176" w:type="dxa"/>
      <w:tblLook w:val="0000" w:firstRow="0" w:lastRow="0" w:firstColumn="0" w:lastColumn="0" w:noHBand="0" w:noVBand="0"/>
    </w:tblPr>
    <w:tblGrid>
      <w:gridCol w:w="6666"/>
      <w:gridCol w:w="1586"/>
      <w:gridCol w:w="2540"/>
    </w:tblGrid>
    <w:tr w:rsidR="004D318B" w:rsidRPr="004F5ED2" w14:paraId="2E74FFE5" w14:textId="77777777" w:rsidTr="00EA175E">
      <w:trPr>
        <w:cantSplit/>
        <w:trHeight w:hRule="exact" w:val="283"/>
        <w:tblHeader/>
      </w:trPr>
      <w:tc>
        <w:tcPr>
          <w:tcW w:w="6666" w:type="dxa"/>
        </w:tcPr>
        <w:p w14:paraId="2E74FFE2" w14:textId="00DF3CF9" w:rsidR="004D318B" w:rsidRPr="004F5ED2" w:rsidRDefault="00390B54" w:rsidP="004D318B">
          <w:pPr>
            <w:pStyle w:val="Footer"/>
            <w:rPr>
              <w:rFonts w:cstheme="minorHAnsi"/>
              <w:color w:val="595959"/>
              <w:u w:val="single"/>
            </w:rPr>
          </w:pPr>
          <w:proofErr w:type="spellStart"/>
          <w:r>
            <w:rPr>
              <w:rFonts w:eastAsia="Times New Roman" w:cstheme="minorHAnsi"/>
              <w:b/>
              <w:color w:val="595959"/>
              <w:sz w:val="16"/>
              <w:szCs w:val="20"/>
              <w:lang w:val="en-US"/>
            </w:rPr>
            <w:t>Hackaton</w:t>
          </w:r>
          <w:proofErr w:type="spellEnd"/>
          <w:r>
            <w:rPr>
              <w:rFonts w:eastAsia="Times New Roman" w:cstheme="minorHAnsi"/>
              <w:b/>
              <w:color w:val="595959"/>
              <w:sz w:val="16"/>
              <w:szCs w:val="20"/>
              <w:lang w:val="en-US"/>
            </w:rPr>
            <w:t xml:space="preserve"> – Food Order Challenge</w:t>
          </w:r>
        </w:p>
      </w:tc>
      <w:tc>
        <w:tcPr>
          <w:tcW w:w="1586" w:type="dxa"/>
        </w:tcPr>
        <w:p w14:paraId="2E74FFE3" w14:textId="77777777" w:rsidR="004D318B" w:rsidRPr="004F5ED2" w:rsidRDefault="004D318B" w:rsidP="004D318B">
          <w:pPr>
            <w:pStyle w:val="FootnoteText"/>
            <w:rPr>
              <w:rFonts w:asciiTheme="minorHAnsi" w:hAnsiTheme="minorHAnsi" w:cstheme="minorHAnsi"/>
              <w:color w:val="595959"/>
              <w:szCs w:val="16"/>
              <w:lang w:val="en-US"/>
            </w:rPr>
          </w:pPr>
        </w:p>
      </w:tc>
      <w:tc>
        <w:tcPr>
          <w:tcW w:w="2540" w:type="dxa"/>
        </w:tcPr>
        <w:p w14:paraId="2E74FFE4" w14:textId="5482841F" w:rsidR="004D318B" w:rsidRPr="004F5ED2" w:rsidRDefault="004A11D6" w:rsidP="004D318B">
          <w:pPr>
            <w:pStyle w:val="FootnoteText"/>
            <w:rPr>
              <w:rFonts w:asciiTheme="minorHAnsi" w:hAnsiTheme="minorHAnsi" w:cstheme="minorHAnsi"/>
              <w:b/>
              <w:color w:val="595959"/>
              <w:szCs w:val="16"/>
              <w:lang w:val="en-US"/>
            </w:rPr>
          </w:pPr>
          <w:r>
            <w:rPr>
              <w:rFonts w:asciiTheme="minorHAnsi" w:hAnsiTheme="minorHAnsi" w:cstheme="minorHAnsi"/>
              <w:b/>
              <w:color w:val="595959"/>
              <w:szCs w:val="16"/>
              <w:lang w:val="pt-PT"/>
            </w:rPr>
            <w:t>Página</w:t>
          </w:r>
          <w:r w:rsidR="004D318B" w:rsidRPr="004F5ED2">
            <w:rPr>
              <w:rFonts w:asciiTheme="minorHAnsi" w:hAnsiTheme="minorHAnsi" w:cstheme="minorHAnsi"/>
              <w:b/>
              <w:color w:val="595959"/>
              <w:szCs w:val="16"/>
              <w:lang w:val="en-US"/>
            </w:rPr>
            <w:t xml:space="preserve"> </w: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begin"/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instrText xml:space="preserve"> PAGE </w:instrTex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separate"/>
          </w:r>
          <w:r w:rsidR="00941BD1">
            <w:rPr>
              <w:rFonts w:asciiTheme="minorHAnsi" w:hAnsiTheme="minorHAnsi" w:cstheme="minorHAnsi"/>
              <w:b/>
              <w:noProof/>
              <w:color w:val="595959"/>
              <w:lang w:val="en-US"/>
            </w:rPr>
            <w:t>4</w: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end"/>
          </w:r>
          <w:r>
            <w:rPr>
              <w:rFonts w:asciiTheme="minorHAnsi" w:hAnsiTheme="minorHAnsi" w:cstheme="minorHAnsi"/>
              <w:b/>
              <w:color w:val="595959"/>
            </w:rPr>
            <w:t xml:space="preserve"> de</w:t>
          </w:r>
          <w:r w:rsidR="004D318B" w:rsidRPr="004F5ED2">
            <w:rPr>
              <w:rFonts w:asciiTheme="minorHAnsi" w:hAnsiTheme="minorHAnsi" w:cstheme="minorHAnsi"/>
              <w:b/>
              <w:color w:val="595959"/>
            </w:rPr>
            <w:t xml:space="preserve"> </w: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begin"/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instrText xml:space="preserve"> NUMPAGES </w:instrTex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separate"/>
          </w:r>
          <w:r w:rsidR="00941BD1">
            <w:rPr>
              <w:rFonts w:asciiTheme="minorHAnsi" w:hAnsiTheme="minorHAnsi" w:cstheme="minorHAnsi"/>
              <w:b/>
              <w:noProof/>
              <w:color w:val="595959"/>
              <w:lang w:val="en-US"/>
            </w:rPr>
            <w:t>5</w: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end"/>
          </w:r>
        </w:p>
      </w:tc>
    </w:tr>
    <w:tr w:rsidR="004D318B" w:rsidRPr="0019658C" w14:paraId="2E74FFE8" w14:textId="77777777" w:rsidTr="00EA175E">
      <w:trPr>
        <w:cantSplit/>
        <w:trHeight w:hRule="exact" w:val="283"/>
      </w:trPr>
      <w:tc>
        <w:tcPr>
          <w:tcW w:w="8252" w:type="dxa"/>
          <w:gridSpan w:val="2"/>
          <w:shd w:val="clear" w:color="auto" w:fill="auto"/>
          <w:vAlign w:val="center"/>
        </w:tcPr>
        <w:p w14:paraId="2E74FFE6" w14:textId="51A6902C" w:rsidR="004D318B" w:rsidRPr="004F5ED2" w:rsidRDefault="004D318B" w:rsidP="00AF0064">
          <w:pPr>
            <w:pStyle w:val="Text-Introduction"/>
            <w:rPr>
              <w:sz w:val="16"/>
            </w:rPr>
          </w:pPr>
          <w:r w:rsidRPr="004F5ED2">
            <w:rPr>
              <w:sz w:val="16"/>
            </w:rPr>
            <w:t>Altran Use Only</w:t>
          </w:r>
        </w:p>
      </w:tc>
      <w:tc>
        <w:tcPr>
          <w:tcW w:w="2540" w:type="dxa"/>
          <w:shd w:val="clear" w:color="auto" w:fill="auto"/>
          <w:vAlign w:val="center"/>
        </w:tcPr>
        <w:p w14:paraId="2E74FFE7" w14:textId="2813288F" w:rsidR="004D318B" w:rsidRPr="008C6D0E" w:rsidRDefault="00390B54" w:rsidP="00DD2ABE">
          <w:pPr>
            <w:pStyle w:val="Text-Introduction"/>
            <w:jc w:val="right"/>
            <w:rPr>
              <w:sz w:val="16"/>
            </w:rPr>
          </w:pPr>
          <w:r>
            <w:rPr>
              <w:sz w:val="16"/>
            </w:rPr>
            <w:t>22/11</w:t>
          </w:r>
          <w:r w:rsidR="004D318B" w:rsidRPr="008C6D0E">
            <w:rPr>
              <w:sz w:val="16"/>
            </w:rPr>
            <w:t>/201</w:t>
          </w:r>
          <w:r>
            <w:rPr>
              <w:sz w:val="16"/>
            </w:rPr>
            <w:t>9</w:t>
          </w:r>
        </w:p>
      </w:tc>
    </w:tr>
  </w:tbl>
  <w:p w14:paraId="2E74FFE9" w14:textId="77777777" w:rsidR="0016690A" w:rsidRPr="004D318B" w:rsidRDefault="0016690A" w:rsidP="004D31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B" w14:textId="77777777" w:rsidR="002457DC" w:rsidRDefault="002457DC">
    <w:pPr>
      <w:pStyle w:val="Footer"/>
    </w:pPr>
  </w:p>
  <w:p w14:paraId="2E74FFEC" w14:textId="77777777" w:rsidR="002457DC" w:rsidRDefault="002457DC">
    <w:pPr>
      <w:pStyle w:val="Footer"/>
    </w:pPr>
  </w:p>
  <w:p w14:paraId="2E74FFED" w14:textId="77777777" w:rsidR="002457DC" w:rsidRDefault="002457DC">
    <w:pPr>
      <w:pStyle w:val="Footer"/>
    </w:pPr>
  </w:p>
  <w:p w14:paraId="2E74FFEE" w14:textId="77777777" w:rsidR="002457DC" w:rsidRDefault="002457D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F0" w14:textId="77777777" w:rsidR="00E37A61" w:rsidRDefault="002457DC">
    <w:pPr>
      <w:pStyle w:val="Footer"/>
    </w:pPr>
    <w:r>
      <w:rPr>
        <w:noProof/>
        <w:lang w:val="en-US"/>
      </w:rPr>
      <w:drawing>
        <wp:anchor distT="0" distB="0" distL="114300" distR="114300" simplePos="0" relativeHeight="251673600" behindDoc="1" locked="0" layoutInCell="1" allowOverlap="1" wp14:anchorId="2E750002" wp14:editId="2E750003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6480" cy="360000"/>
          <wp:effectExtent l="0" t="0" r="0" b="2540"/>
          <wp:wrapNone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48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E74FFF1" w14:textId="77777777" w:rsidR="002457DC" w:rsidRDefault="002457DC">
    <w:pPr>
      <w:pStyle w:val="Footer"/>
    </w:pPr>
  </w:p>
  <w:p w14:paraId="2E74FFF2" w14:textId="77777777" w:rsidR="002457DC" w:rsidRDefault="002457DC">
    <w:pPr>
      <w:pStyle w:val="Footer"/>
    </w:pPr>
  </w:p>
  <w:p w14:paraId="2E74FFF3" w14:textId="77777777" w:rsidR="002457DC" w:rsidRDefault="00245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D001EE" w14:textId="77777777" w:rsidR="00D97805" w:rsidRDefault="00D97805" w:rsidP="00BB63D0">
      <w:r>
        <w:separator/>
      </w:r>
    </w:p>
  </w:footnote>
  <w:footnote w:type="continuationSeparator" w:id="0">
    <w:p w14:paraId="09C5EB03" w14:textId="77777777" w:rsidR="00D97805" w:rsidRDefault="00D97805" w:rsidP="00BB6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289"/>
      <w:gridCol w:w="5257"/>
    </w:tblGrid>
    <w:tr w:rsidR="00BB0D0F" w14:paraId="36D9FAD3" w14:textId="77777777" w:rsidTr="00376601">
      <w:tc>
        <w:tcPr>
          <w:tcW w:w="5343" w:type="dxa"/>
        </w:tcPr>
        <w:sdt>
          <w:sdtPr>
            <w:id w:val="435716110"/>
            <w:showingPlcHdr/>
            <w:picture/>
          </w:sdtPr>
          <w:sdtEndPr/>
          <w:sdtContent>
            <w:p w14:paraId="7836B8BC" w14:textId="6778B393" w:rsidR="00BB0D0F" w:rsidRDefault="00556282" w:rsidP="00376601">
              <w:pPr>
                <w:pStyle w:val="Header"/>
              </w:pPr>
              <w:r>
                <w:rPr>
                  <w:noProof/>
                  <w:lang w:val="en-US"/>
                </w:rPr>
                <w:drawing>
                  <wp:inline distT="0" distB="0" distL="0" distR="0" wp14:anchorId="35D14428" wp14:editId="20C60348">
                    <wp:extent cx="1270000" cy="1270000"/>
                    <wp:effectExtent l="0" t="0" r="6350" b="6350"/>
                    <wp:docPr id="4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0000" cy="127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6659F237" w14:textId="7EB05A98" w:rsidR="00BB0D0F" w:rsidRDefault="00B7059C" w:rsidP="00376601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0768" behindDoc="1" locked="0" layoutInCell="1" allowOverlap="1" wp14:anchorId="63783F2D" wp14:editId="1F792222">
                <wp:simplePos x="0" y="0"/>
                <wp:positionH relativeFrom="column">
                  <wp:posOffset>228600</wp:posOffset>
                </wp:positionH>
                <wp:positionV relativeFrom="paragraph">
                  <wp:posOffset>119380</wp:posOffset>
                </wp:positionV>
                <wp:extent cx="949960" cy="422910"/>
                <wp:effectExtent l="0" t="0" r="2540" b="0"/>
                <wp:wrapNone/>
                <wp:docPr id="14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96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3AE13CE" w14:textId="77777777" w:rsidR="00BB0D0F" w:rsidRDefault="00BB0D0F" w:rsidP="00376601">
          <w:pPr>
            <w:pStyle w:val="Header"/>
          </w:pPr>
        </w:p>
        <w:p w14:paraId="4E2931B4" w14:textId="19A8F026" w:rsidR="00BB0D0F" w:rsidRDefault="00BB0D0F" w:rsidP="00376601">
          <w:pPr>
            <w:pStyle w:val="Header"/>
          </w:pPr>
        </w:p>
      </w:tc>
      <w:tc>
        <w:tcPr>
          <w:tcW w:w="5343" w:type="dxa"/>
        </w:tcPr>
        <w:p w14:paraId="1D6495F8" w14:textId="77777777" w:rsidR="00BB0D0F" w:rsidRDefault="00BB0D0F" w:rsidP="00376601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79744" behindDoc="1" locked="0" layoutInCell="1" allowOverlap="1" wp14:anchorId="3CBF9A50" wp14:editId="1D8FD172">
                <wp:simplePos x="0" y="0"/>
                <wp:positionH relativeFrom="page">
                  <wp:posOffset>1772285</wp:posOffset>
                </wp:positionH>
                <wp:positionV relativeFrom="page">
                  <wp:posOffset>-27305</wp:posOffset>
                </wp:positionV>
                <wp:extent cx="1806120" cy="720000"/>
                <wp:effectExtent l="0" t="0" r="3810" b="4445"/>
                <wp:wrapNone/>
                <wp:docPr id="5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ltran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12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E74FFD7" w14:textId="7732F039" w:rsidR="004D318B" w:rsidRPr="00BB0D0F" w:rsidRDefault="004D318B" w:rsidP="00BB0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C" w14:textId="77777777" w:rsidR="004D318B" w:rsidRDefault="004D318B">
    <w:pPr>
      <w:pStyle w:val="Header"/>
    </w:pPr>
    <w:r>
      <w:rPr>
        <w:noProof/>
        <w:lang w:val="en-US"/>
      </w:rPr>
      <w:drawing>
        <wp:anchor distT="0" distB="0" distL="114300" distR="114300" simplePos="0" relativeHeight="251677696" behindDoc="1" locked="0" layoutInCell="1" allowOverlap="1" wp14:anchorId="2E74FFF6" wp14:editId="2E74FFF7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3960" cy="360000"/>
          <wp:effectExtent l="0" t="0" r="0" b="2540"/>
          <wp:wrapNone/>
          <wp:docPr id="7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6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E74FFF8" wp14:editId="2E74FFF9">
              <wp:simplePos x="2371725" y="62865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8000"/>
              <wp:effectExtent l="0" t="0" r="508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8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5D288F4" id="Rectangle 3" o:spid="_x0000_s1026" style="position:absolute;margin-left:0;margin-top:0;width:598.1pt;height:844.7pt;z-index:-2516408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" fillcolor="#00b4b9 [3208]" stroked="f" strokeweight="1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273"/>
      <w:gridCol w:w="5273"/>
    </w:tblGrid>
    <w:tr w:rsidR="00BB0D0F" w14:paraId="055341F1" w14:textId="77777777" w:rsidTr="00376601">
      <w:tc>
        <w:tcPr>
          <w:tcW w:w="5343" w:type="dxa"/>
        </w:tcPr>
        <w:sdt>
          <w:sdtPr>
            <w:id w:val="-941221225"/>
            <w:picture/>
          </w:sdtPr>
          <w:sdtEndPr/>
          <w:sdtContent>
            <w:p w14:paraId="35F64E37" w14:textId="29638F1D" w:rsidR="00BB0D0F" w:rsidRDefault="00D97805" w:rsidP="00376601">
              <w:pPr>
                <w:pStyle w:val="Header"/>
              </w:pPr>
            </w:p>
          </w:sdtContent>
        </w:sdt>
        <w:p w14:paraId="452364C1" w14:textId="6B762705" w:rsidR="00BB0D0F" w:rsidRDefault="00556282" w:rsidP="00376601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3840" behindDoc="1" locked="0" layoutInCell="1" allowOverlap="1" wp14:anchorId="66156808" wp14:editId="52A4F431">
                <wp:simplePos x="0" y="0"/>
                <wp:positionH relativeFrom="column">
                  <wp:posOffset>228600</wp:posOffset>
                </wp:positionH>
                <wp:positionV relativeFrom="paragraph">
                  <wp:posOffset>119380</wp:posOffset>
                </wp:positionV>
                <wp:extent cx="949960" cy="422910"/>
                <wp:effectExtent l="0" t="0" r="2540" b="0"/>
                <wp:wrapNone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96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9DD129B" w14:textId="77777777" w:rsidR="00BB0D0F" w:rsidRDefault="00BB0D0F" w:rsidP="00376601">
          <w:pPr>
            <w:pStyle w:val="Header"/>
          </w:pPr>
        </w:p>
        <w:p w14:paraId="311FC3FD" w14:textId="77777777" w:rsidR="00BB0D0F" w:rsidRDefault="00BB0D0F" w:rsidP="00376601">
          <w:pPr>
            <w:pStyle w:val="Header"/>
          </w:pPr>
        </w:p>
        <w:p w14:paraId="223538BE" w14:textId="1E0DE6B7" w:rsidR="00BB0D0F" w:rsidRDefault="00BB0D0F" w:rsidP="00376601">
          <w:pPr>
            <w:pStyle w:val="Header"/>
          </w:pPr>
        </w:p>
      </w:tc>
      <w:tc>
        <w:tcPr>
          <w:tcW w:w="5343" w:type="dxa"/>
        </w:tcPr>
        <w:p w14:paraId="6ECE8F10" w14:textId="77777777" w:rsidR="00BB0D0F" w:rsidRDefault="00BB0D0F" w:rsidP="00376601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2816" behindDoc="1" locked="0" layoutInCell="1" allowOverlap="1" wp14:anchorId="131B041F" wp14:editId="0E79C985">
                <wp:simplePos x="0" y="0"/>
                <wp:positionH relativeFrom="page">
                  <wp:posOffset>1772285</wp:posOffset>
                </wp:positionH>
                <wp:positionV relativeFrom="page">
                  <wp:posOffset>-27305</wp:posOffset>
                </wp:positionV>
                <wp:extent cx="1806120" cy="720000"/>
                <wp:effectExtent l="0" t="0" r="3810" b="4445"/>
                <wp:wrapNone/>
                <wp:docPr id="2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ltra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12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E74FFE1" w14:textId="02111230" w:rsidR="00FF28A7" w:rsidRPr="00BB0D0F" w:rsidRDefault="00FF28A7" w:rsidP="00BB0D0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A" w14:textId="77777777" w:rsidR="00211F60" w:rsidRDefault="002457DC">
    <w:pPr>
      <w:pStyle w:val="Header"/>
    </w:pPr>
    <w:r>
      <w:rPr>
        <w:noProof/>
        <w:lang w:val="en-US"/>
      </w:rPr>
      <w:drawing>
        <wp:anchor distT="0" distB="0" distL="114300" distR="114300" simplePos="0" relativeHeight="251671552" behindDoc="1" locked="0" layoutInCell="1" allowOverlap="1" wp14:anchorId="2E74FFFC" wp14:editId="2E74FFFD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3960" cy="360000"/>
          <wp:effectExtent l="0" t="0" r="0" b="2540"/>
          <wp:wrapNone/>
          <wp:docPr id="13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6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28A7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E74FFFE" wp14:editId="2E74FFFF">
              <wp:simplePos x="2371725" y="62865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8000"/>
              <wp:effectExtent l="0" t="0" r="508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8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0E0A33DB" id="Rectangle 9" o:spid="_x0000_s1026" style="position:absolute;margin-left:0;margin-top:0;width:598.1pt;height:844.7pt;z-index:-2516500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" fillcolor="#00b4b9 [3208]" stroked="f" strokeweight="1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F" w14:textId="77777777" w:rsidR="00E37A61" w:rsidRDefault="00FF28A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2E750000" wp14:editId="2E75000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7640"/>
              <wp:effectExtent l="0" t="0" r="508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764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4D82601D" id="Rectangle 10" o:spid="_x0000_s1026" style="position:absolute;margin-left:0;margin-top:0;width:598.1pt;height:844.7pt;z-index:-2516480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" fillcolor="#00b4b9 [3208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330AF"/>
    <w:multiLevelType w:val="multilevel"/>
    <w:tmpl w:val="32741A2E"/>
    <w:numStyleLink w:val="ListeAltran"/>
  </w:abstractNum>
  <w:abstractNum w:abstractNumId="1" w15:restartNumberingAfterBreak="0">
    <w:nsid w:val="3E853724"/>
    <w:multiLevelType w:val="hybridMultilevel"/>
    <w:tmpl w:val="211A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94999"/>
    <w:multiLevelType w:val="multilevel"/>
    <w:tmpl w:val="32741A2E"/>
    <w:styleLink w:val="ListeAltran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05C64C4"/>
    <w:multiLevelType w:val="hybridMultilevel"/>
    <w:tmpl w:val="F606D21C"/>
    <w:lvl w:ilvl="0" w:tplc="972CEB82">
      <w:start w:val="1"/>
      <w:numFmt w:val="decimal"/>
      <w:pStyle w:val="Style1"/>
      <w:lvlText w:val="XSDB_%1."/>
      <w:lvlJc w:val="left"/>
      <w:pPr>
        <w:tabs>
          <w:tab w:val="num" w:pos="648"/>
        </w:tabs>
        <w:ind w:left="432" w:hanging="432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9D52E3"/>
    <w:multiLevelType w:val="hybridMultilevel"/>
    <w:tmpl w:val="FE3A7C4A"/>
    <w:lvl w:ilvl="0" w:tplc="F7505E32">
      <w:start w:val="1"/>
      <w:numFmt w:val="bullet"/>
      <w:lvlText w:val="•"/>
      <w:lvlJc w:val="left"/>
      <w:pPr>
        <w:ind w:left="814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54A32"/>
    <w:multiLevelType w:val="hybridMultilevel"/>
    <w:tmpl w:val="63E0E046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58"/>
    <w:rsid w:val="000039B2"/>
    <w:rsid w:val="00006695"/>
    <w:rsid w:val="000312C7"/>
    <w:rsid w:val="00037459"/>
    <w:rsid w:val="00043FB4"/>
    <w:rsid w:val="00051B60"/>
    <w:rsid w:val="000971EF"/>
    <w:rsid w:val="000F2159"/>
    <w:rsid w:val="00102379"/>
    <w:rsid w:val="00102774"/>
    <w:rsid w:val="001275B9"/>
    <w:rsid w:val="00141477"/>
    <w:rsid w:val="0016690A"/>
    <w:rsid w:val="0018352D"/>
    <w:rsid w:val="001B15E7"/>
    <w:rsid w:val="001D3547"/>
    <w:rsid w:val="00211F60"/>
    <w:rsid w:val="00213C2F"/>
    <w:rsid w:val="00220828"/>
    <w:rsid w:val="002457DC"/>
    <w:rsid w:val="002810DB"/>
    <w:rsid w:val="002A4E0B"/>
    <w:rsid w:val="002A69AE"/>
    <w:rsid w:val="00316C7E"/>
    <w:rsid w:val="003311B0"/>
    <w:rsid w:val="00336ADB"/>
    <w:rsid w:val="003543D5"/>
    <w:rsid w:val="00377C9C"/>
    <w:rsid w:val="00380E82"/>
    <w:rsid w:val="00383560"/>
    <w:rsid w:val="00390B54"/>
    <w:rsid w:val="003A4202"/>
    <w:rsid w:val="003A512E"/>
    <w:rsid w:val="003D6A75"/>
    <w:rsid w:val="00434413"/>
    <w:rsid w:val="00452600"/>
    <w:rsid w:val="0048260B"/>
    <w:rsid w:val="00494D81"/>
    <w:rsid w:val="004A11D6"/>
    <w:rsid w:val="004C4802"/>
    <w:rsid w:val="004D318B"/>
    <w:rsid w:val="004E2610"/>
    <w:rsid w:val="004F7E49"/>
    <w:rsid w:val="0050160E"/>
    <w:rsid w:val="00520046"/>
    <w:rsid w:val="00556282"/>
    <w:rsid w:val="00563F59"/>
    <w:rsid w:val="00565DCF"/>
    <w:rsid w:val="00565EA4"/>
    <w:rsid w:val="00566763"/>
    <w:rsid w:val="005E4CE5"/>
    <w:rsid w:val="00606A05"/>
    <w:rsid w:val="00623DA1"/>
    <w:rsid w:val="006256DC"/>
    <w:rsid w:val="00640FB1"/>
    <w:rsid w:val="00662E92"/>
    <w:rsid w:val="0068787D"/>
    <w:rsid w:val="00692EAF"/>
    <w:rsid w:val="006A23E7"/>
    <w:rsid w:val="006F07FB"/>
    <w:rsid w:val="006F31E5"/>
    <w:rsid w:val="007053C2"/>
    <w:rsid w:val="00706C1C"/>
    <w:rsid w:val="00712E44"/>
    <w:rsid w:val="00733ED7"/>
    <w:rsid w:val="00754D0E"/>
    <w:rsid w:val="00761A20"/>
    <w:rsid w:val="00762EBB"/>
    <w:rsid w:val="0077458D"/>
    <w:rsid w:val="00793337"/>
    <w:rsid w:val="00827492"/>
    <w:rsid w:val="00834410"/>
    <w:rsid w:val="00837626"/>
    <w:rsid w:val="0086220E"/>
    <w:rsid w:val="0089141B"/>
    <w:rsid w:val="008956A4"/>
    <w:rsid w:val="00896761"/>
    <w:rsid w:val="008B4137"/>
    <w:rsid w:val="008C6D0E"/>
    <w:rsid w:val="00941BD1"/>
    <w:rsid w:val="00950765"/>
    <w:rsid w:val="009572E5"/>
    <w:rsid w:val="0097331F"/>
    <w:rsid w:val="00A1267E"/>
    <w:rsid w:val="00A9777E"/>
    <w:rsid w:val="00AC1D74"/>
    <w:rsid w:val="00AD5C0A"/>
    <w:rsid w:val="00AF0064"/>
    <w:rsid w:val="00B16558"/>
    <w:rsid w:val="00B257FA"/>
    <w:rsid w:val="00B442D7"/>
    <w:rsid w:val="00B549A2"/>
    <w:rsid w:val="00B63E50"/>
    <w:rsid w:val="00B669E1"/>
    <w:rsid w:val="00B7059C"/>
    <w:rsid w:val="00BA5DE6"/>
    <w:rsid w:val="00BB0D0F"/>
    <w:rsid w:val="00BB494C"/>
    <w:rsid w:val="00BB63D0"/>
    <w:rsid w:val="00BD50EB"/>
    <w:rsid w:val="00BE5C1A"/>
    <w:rsid w:val="00C45E32"/>
    <w:rsid w:val="00C47F9A"/>
    <w:rsid w:val="00C816C6"/>
    <w:rsid w:val="00C966A5"/>
    <w:rsid w:val="00CA59F1"/>
    <w:rsid w:val="00CA72D0"/>
    <w:rsid w:val="00CC488A"/>
    <w:rsid w:val="00CC50E2"/>
    <w:rsid w:val="00CF4127"/>
    <w:rsid w:val="00D04DFA"/>
    <w:rsid w:val="00D160A6"/>
    <w:rsid w:val="00D56A3B"/>
    <w:rsid w:val="00D76E84"/>
    <w:rsid w:val="00D91CBE"/>
    <w:rsid w:val="00D92DD2"/>
    <w:rsid w:val="00D97805"/>
    <w:rsid w:val="00DA63AC"/>
    <w:rsid w:val="00DA75BD"/>
    <w:rsid w:val="00DC737C"/>
    <w:rsid w:val="00DD2ABE"/>
    <w:rsid w:val="00E1145A"/>
    <w:rsid w:val="00E37A61"/>
    <w:rsid w:val="00E80C7F"/>
    <w:rsid w:val="00E92865"/>
    <w:rsid w:val="00E92C3C"/>
    <w:rsid w:val="00E95E63"/>
    <w:rsid w:val="00EA175E"/>
    <w:rsid w:val="00EB77C9"/>
    <w:rsid w:val="00EE405F"/>
    <w:rsid w:val="00F27097"/>
    <w:rsid w:val="00F37EBB"/>
    <w:rsid w:val="00F67260"/>
    <w:rsid w:val="00F7138F"/>
    <w:rsid w:val="00F9326F"/>
    <w:rsid w:val="00FD5F99"/>
    <w:rsid w:val="00FF28A7"/>
    <w:rsid w:val="00F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4FE3F"/>
  <w15:docId w15:val="{55C578D5-4D7A-453B-BF2F-F7A80211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DC"/>
    <w:pPr>
      <w:spacing w:after="0" w:line="240" w:lineRule="atLeast"/>
    </w:pPr>
    <w:rPr>
      <w:color w:val="464B69" w:themeColor="accent4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CA59F1"/>
    <w:pPr>
      <w:keepNext/>
      <w:keepLines/>
      <w:numPr>
        <w:numId w:val="2"/>
      </w:numPr>
      <w:spacing w:after="420" w:line="600" w:lineRule="atLeast"/>
      <w:outlineLvl w:val="0"/>
    </w:pPr>
    <w:rPr>
      <w:rFonts w:asciiTheme="majorHAnsi" w:eastAsiaTheme="majorEastAsia" w:hAnsiTheme="majorHAnsi" w:cstheme="majorBidi"/>
      <w:bCs/>
      <w:color w:val="00B4B9" w:themeColor="accent5"/>
      <w:sz w:val="50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A59F1"/>
    <w:pPr>
      <w:keepNext/>
      <w:keepLines/>
      <w:numPr>
        <w:ilvl w:val="1"/>
        <w:numId w:val="2"/>
      </w:numPr>
      <w:spacing w:line="360" w:lineRule="atLeast"/>
      <w:ind w:left="488" w:hanging="488"/>
      <w:outlineLvl w:val="1"/>
    </w:pPr>
    <w:rPr>
      <w:rFonts w:asciiTheme="majorHAnsi" w:eastAsiaTheme="majorEastAsia" w:hAnsiTheme="majorHAnsi" w:cstheme="majorBidi"/>
      <w:bCs/>
      <w:sz w:val="30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5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F509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B63D0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BB63D0"/>
    <w:rPr>
      <w:sz w:val="20"/>
    </w:rPr>
  </w:style>
  <w:style w:type="paragraph" w:styleId="Footer">
    <w:name w:val="footer"/>
    <w:basedOn w:val="Normal"/>
    <w:link w:val="FooterChar"/>
    <w:uiPriority w:val="99"/>
    <w:rsid w:val="00BB63D0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BB63D0"/>
    <w:rPr>
      <w:sz w:val="20"/>
    </w:rPr>
  </w:style>
  <w:style w:type="table" w:styleId="TableGrid">
    <w:name w:val="Table Grid"/>
    <w:basedOn w:val="TableNormal"/>
    <w:uiPriority w:val="59"/>
    <w:rsid w:val="00EB77C9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9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0A"/>
    <w:rPr>
      <w:rFonts w:ascii="Tahoma" w:hAnsi="Tahoma" w:cs="Tahoma"/>
      <w:sz w:val="16"/>
      <w:szCs w:val="16"/>
    </w:rPr>
  </w:style>
  <w:style w:type="paragraph" w:customStyle="1" w:styleId="Pagination">
    <w:name w:val="Pagination"/>
    <w:basedOn w:val="Normal"/>
    <w:qFormat/>
    <w:rsid w:val="0016690A"/>
    <w:pPr>
      <w:spacing w:line="192" w:lineRule="atLeast"/>
    </w:pPr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59F1"/>
    <w:rPr>
      <w:rFonts w:asciiTheme="majorHAnsi" w:eastAsiaTheme="majorEastAsia" w:hAnsiTheme="majorHAnsi" w:cstheme="majorBidi"/>
      <w:bCs/>
      <w:color w:val="00B4B9" w:themeColor="accent5"/>
      <w:sz w:val="50"/>
      <w:szCs w:val="28"/>
      <w:lang w:val="en-US"/>
    </w:rPr>
  </w:style>
  <w:style w:type="paragraph" w:customStyle="1" w:styleId="Text-Maintext">
    <w:name w:val="Text - Main text"/>
    <w:basedOn w:val="Normal"/>
    <w:qFormat/>
    <w:rsid w:val="00DA75BD"/>
    <w:pPr>
      <w:jc w:val="both"/>
    </w:pPr>
    <w:rPr>
      <w:lang w:val="en-US"/>
    </w:rPr>
  </w:style>
  <w:style w:type="paragraph" w:customStyle="1" w:styleId="Picture">
    <w:name w:val="Picture"/>
    <w:basedOn w:val="Normal"/>
    <w:qFormat/>
    <w:rsid w:val="00DA75BD"/>
    <w:pPr>
      <w:jc w:val="center"/>
    </w:pPr>
    <w:rPr>
      <w:lang w:val="en-US"/>
    </w:rPr>
  </w:style>
  <w:style w:type="paragraph" w:customStyle="1" w:styleId="Title-Cover">
    <w:name w:val="Title - Cover"/>
    <w:basedOn w:val="Normal"/>
    <w:qFormat/>
    <w:rsid w:val="0048260B"/>
    <w:pPr>
      <w:spacing w:line="1120" w:lineRule="exact"/>
    </w:pPr>
    <w:rPr>
      <w:b/>
      <w:color w:val="FFFFFF" w:themeColor="background1"/>
      <w:sz w:val="106"/>
    </w:rPr>
  </w:style>
  <w:style w:type="paragraph" w:customStyle="1" w:styleId="Text-Datecover">
    <w:name w:val="Text - Date cover"/>
    <w:basedOn w:val="Normal"/>
    <w:qFormat/>
    <w:rsid w:val="0048260B"/>
    <w:pPr>
      <w:framePr w:wrap="around" w:vAnchor="page" w:hAnchor="page" w:x="681" w:y="4424"/>
      <w:spacing w:line="720" w:lineRule="exact"/>
    </w:pPr>
    <w:rPr>
      <w:b/>
      <w:color w:val="FFFFFF" w:themeColor="background1"/>
      <w:sz w:val="60"/>
    </w:rPr>
  </w:style>
  <w:style w:type="paragraph" w:customStyle="1" w:styleId="Title-Automaticcover">
    <w:name w:val="Title - Automatic cover"/>
    <w:basedOn w:val="Normal"/>
    <w:qFormat/>
    <w:rsid w:val="0097331F"/>
    <w:pPr>
      <w:spacing w:line="760" w:lineRule="exact"/>
    </w:pPr>
    <w:rPr>
      <w:b/>
      <w:color w:val="00B4B9" w:themeColor="accent5"/>
      <w:sz w:val="70"/>
    </w:rPr>
  </w:style>
  <w:style w:type="paragraph" w:customStyle="1" w:styleId="Text-Automaticdate">
    <w:name w:val="Text - Automatic date"/>
    <w:basedOn w:val="Normal"/>
    <w:qFormat/>
    <w:rsid w:val="002A4E0B"/>
    <w:pPr>
      <w:spacing w:before="300" w:line="480" w:lineRule="atLeast"/>
    </w:pPr>
    <w:rPr>
      <w:b/>
      <w:color w:val="00B4B9" w:themeColor="accent5"/>
      <w:sz w:val="40"/>
    </w:rPr>
  </w:style>
  <w:style w:type="paragraph" w:customStyle="1" w:styleId="Title-Introduction">
    <w:name w:val="Title - Introduction"/>
    <w:basedOn w:val="Normal"/>
    <w:qFormat/>
    <w:rsid w:val="00563F59"/>
    <w:pPr>
      <w:spacing w:after="240" w:line="360" w:lineRule="atLeast"/>
    </w:pPr>
    <w:rPr>
      <w:sz w:val="30"/>
      <w:lang w:val="en-US"/>
    </w:rPr>
  </w:style>
  <w:style w:type="paragraph" w:customStyle="1" w:styleId="Text-Introduction">
    <w:name w:val="Text - Introduction"/>
    <w:basedOn w:val="Text-Maintext"/>
    <w:qFormat/>
    <w:rsid w:val="009572E5"/>
    <w:rPr>
      <w:color w:val="00B4B9" w:themeColor="accent5"/>
    </w:rPr>
  </w:style>
  <w:style w:type="paragraph" w:customStyle="1" w:styleId="Title-Bullet">
    <w:name w:val="Title - Bullet"/>
    <w:basedOn w:val="Text-Maintext"/>
    <w:qFormat/>
    <w:rsid w:val="00563F59"/>
    <w:pPr>
      <w:spacing w:after="220"/>
      <w:ind w:left="454"/>
      <w:jc w:val="left"/>
    </w:pPr>
    <w:rPr>
      <w:b/>
    </w:rPr>
  </w:style>
  <w:style w:type="paragraph" w:customStyle="1" w:styleId="Text-Bullet">
    <w:name w:val="Text - Bullet"/>
    <w:basedOn w:val="Text-Maintext"/>
    <w:qFormat/>
    <w:rsid w:val="00563F59"/>
    <w:pPr>
      <w:spacing w:after="120"/>
    </w:pPr>
    <w:rPr>
      <w:lang w:val="es-ES_tradnl"/>
    </w:rPr>
  </w:style>
  <w:style w:type="character" w:customStyle="1" w:styleId="Text-Green">
    <w:name w:val="Text - Green"/>
    <w:basedOn w:val="DefaultParagraphFont"/>
    <w:uiPriority w:val="1"/>
    <w:qFormat/>
    <w:rsid w:val="00563F59"/>
    <w:rPr>
      <w:color w:val="00B4B9" w:themeColor="accent5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CA59F1"/>
    <w:rPr>
      <w:rFonts w:asciiTheme="majorHAnsi" w:eastAsiaTheme="majorEastAsia" w:hAnsiTheme="majorHAnsi" w:cstheme="majorBidi"/>
      <w:bCs/>
      <w:color w:val="464B69" w:themeColor="accent4"/>
      <w:sz w:val="30"/>
      <w:szCs w:val="26"/>
      <w:lang w:val="en-US"/>
    </w:rPr>
  </w:style>
  <w:style w:type="numbering" w:customStyle="1" w:styleId="ListeAltran">
    <w:name w:val="Liste Altran"/>
    <w:basedOn w:val="NoList"/>
    <w:uiPriority w:val="99"/>
    <w:rsid w:val="006256DC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8352D"/>
    <w:rPr>
      <w:rFonts w:asciiTheme="majorHAnsi" w:eastAsiaTheme="majorEastAsia" w:hAnsiTheme="majorHAnsi" w:cstheme="majorBidi"/>
      <w:b/>
      <w:bCs/>
      <w:color w:val="5F509B" w:themeColor="accent1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D04DFA"/>
    <w:pPr>
      <w:tabs>
        <w:tab w:val="right" w:pos="4139"/>
      </w:tabs>
      <w:spacing w:after="120"/>
      <w:ind w:left="454" w:right="284" w:hanging="227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04DFA"/>
    <w:pPr>
      <w:tabs>
        <w:tab w:val="right" w:pos="4139"/>
      </w:tabs>
      <w:spacing w:after="120"/>
      <w:ind w:left="794" w:right="284" w:hanging="3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18352D"/>
    <w:rPr>
      <w:color w:val="000000" w:themeColor="hyperlink"/>
      <w:u w:val="single"/>
    </w:rPr>
  </w:style>
  <w:style w:type="paragraph" w:customStyle="1" w:styleId="Title-Content">
    <w:name w:val="Title - Content"/>
    <w:basedOn w:val="Normal"/>
    <w:qFormat/>
    <w:rsid w:val="0018352D"/>
    <w:pPr>
      <w:spacing w:line="600" w:lineRule="atLeast"/>
    </w:pPr>
    <w:rPr>
      <w:color w:val="00B4B9" w:themeColor="accent5"/>
      <w:sz w:val="50"/>
    </w:rPr>
  </w:style>
  <w:style w:type="paragraph" w:styleId="FootnoteText">
    <w:name w:val="footnote text"/>
    <w:basedOn w:val="Normal"/>
    <w:link w:val="FootnoteTextChar"/>
    <w:rsid w:val="004D318B"/>
    <w:pPr>
      <w:spacing w:before="60" w:line="240" w:lineRule="auto"/>
      <w:jc w:val="right"/>
    </w:pPr>
    <w:rPr>
      <w:rFonts w:ascii="Helvetica" w:eastAsia="Times New Roman" w:hAnsi="Helvetica" w:cs="Times New Roman"/>
      <w:color w:val="auto"/>
      <w:sz w:val="16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4D318B"/>
    <w:rPr>
      <w:rFonts w:ascii="Helvetica" w:eastAsia="Times New Roman" w:hAnsi="Helvetica" w:cs="Times New Roman"/>
      <w:sz w:val="16"/>
      <w:szCs w:val="20"/>
      <w:lang w:val="en-GB"/>
    </w:rPr>
  </w:style>
  <w:style w:type="paragraph" w:customStyle="1" w:styleId="AltranTable">
    <w:name w:val="Altran Table"/>
    <w:basedOn w:val="Normal"/>
    <w:link w:val="AltranTableChar"/>
    <w:qFormat/>
    <w:rsid w:val="004D318B"/>
    <w:pPr>
      <w:spacing w:line="264" w:lineRule="auto"/>
    </w:pPr>
    <w:rPr>
      <w:rFonts w:ascii="Calibri" w:eastAsia="Times New Roman" w:hAnsi="Calibri" w:cs="Arial"/>
      <w:color w:val="FFFFFF"/>
      <w:sz w:val="22"/>
      <w:szCs w:val="20"/>
      <w:lang w:val="en-GB"/>
    </w:rPr>
  </w:style>
  <w:style w:type="character" w:customStyle="1" w:styleId="AltranTableChar">
    <w:name w:val="Altran Table Char"/>
    <w:basedOn w:val="DefaultParagraphFont"/>
    <w:link w:val="AltranTable"/>
    <w:rsid w:val="004D318B"/>
    <w:rPr>
      <w:rFonts w:ascii="Calibri" w:eastAsia="Times New Roman" w:hAnsi="Calibri" w:cs="Arial"/>
      <w:color w:val="FFFFFF"/>
      <w:szCs w:val="20"/>
      <w:lang w:val="en-GB"/>
    </w:rPr>
  </w:style>
  <w:style w:type="paragraph" w:styleId="Caption">
    <w:name w:val="caption"/>
    <w:aliases w:val="AL_Caption_Table"/>
    <w:basedOn w:val="Normal"/>
    <w:next w:val="Normal"/>
    <w:link w:val="CaptionChar"/>
    <w:qFormat/>
    <w:rsid w:val="00520046"/>
    <w:pPr>
      <w:keepNext/>
      <w:spacing w:before="120" w:after="120" w:line="240" w:lineRule="auto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CaptionChar">
    <w:name w:val="Caption Char"/>
    <w:aliases w:val="AL_Caption_Table Char"/>
    <w:basedOn w:val="DefaultParagraphFont"/>
    <w:link w:val="Caption"/>
    <w:rsid w:val="00520046"/>
    <w:rPr>
      <w:rFonts w:ascii="Arial" w:eastAsia="Times New Roman" w:hAnsi="Arial" w:cs="Times New Roman"/>
      <w:i/>
      <w:sz w:val="20"/>
      <w:szCs w:val="20"/>
      <w:lang w:val="en-US"/>
    </w:rPr>
  </w:style>
  <w:style w:type="paragraph" w:customStyle="1" w:styleId="Style1">
    <w:name w:val="Style1"/>
    <w:basedOn w:val="Normal"/>
    <w:rsid w:val="004E2610"/>
    <w:pPr>
      <w:numPr>
        <w:numId w:val="4"/>
      </w:numPr>
      <w:spacing w:line="240" w:lineRule="auto"/>
    </w:pPr>
    <w:rPr>
      <w:rFonts w:ascii="ITC Officina Sans Std Book" w:eastAsia="Times New Roman" w:hAnsi="ITC Officina Sans Std Book" w:cs="Times New Roman"/>
      <w:color w:val="auto"/>
      <w:szCs w:val="20"/>
      <w:lang w:val="en-US"/>
    </w:rPr>
  </w:style>
  <w:style w:type="paragraph" w:customStyle="1" w:styleId="ALBody1">
    <w:name w:val="AL Body1"/>
    <w:basedOn w:val="Normal"/>
    <w:link w:val="ALBody1Char"/>
    <w:rsid w:val="004E2610"/>
    <w:pPr>
      <w:spacing w:after="240" w:line="240" w:lineRule="auto"/>
      <w:ind w:left="432"/>
    </w:pPr>
    <w:rPr>
      <w:rFonts w:ascii="Trebuchet MS" w:eastAsia="Times New Roman" w:hAnsi="Trebuchet MS" w:cs="Times New Roman"/>
      <w:color w:val="auto"/>
      <w:szCs w:val="20"/>
      <w:lang w:val="en-GB"/>
    </w:rPr>
  </w:style>
  <w:style w:type="character" w:customStyle="1" w:styleId="ALBody1Char">
    <w:name w:val="AL Body1 Char"/>
    <w:link w:val="ALBody1"/>
    <w:rsid w:val="004E2610"/>
    <w:rPr>
      <w:rFonts w:ascii="Trebuchet MS" w:eastAsia="Times New Roman" w:hAnsi="Trebuchet MS" w:cs="Times New Roman"/>
      <w:sz w:val="20"/>
      <w:szCs w:val="20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BB0D0F"/>
  </w:style>
  <w:style w:type="paragraph" w:styleId="ListParagraph">
    <w:name w:val="List Paragraph"/>
    <w:basedOn w:val="Normal"/>
    <w:uiPriority w:val="34"/>
    <w:rsid w:val="00837626"/>
    <w:pPr>
      <w:ind w:left="720"/>
      <w:contextualSpacing/>
    </w:pPr>
  </w:style>
  <w:style w:type="table" w:styleId="PlainTable5">
    <w:name w:val="Plain Table 5"/>
    <w:basedOn w:val="TableNormal"/>
    <w:uiPriority w:val="45"/>
    <w:rsid w:val="00FF61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or%20Filipe\Documents\certifica&#231;&#227;o%20ISO%2020000\Word\Word\Altran_Proposals.dotx" TargetMode="External"/></Relationships>
</file>

<file path=word/theme/theme1.xml><?xml version="1.0" encoding="utf-8"?>
<a:theme xmlns:a="http://schemas.openxmlformats.org/drawingml/2006/main" name="Thème Office">
  <a:themeElements>
    <a:clrScheme name="ALTRAN APPLICATIONS">
      <a:dk1>
        <a:sysClr val="windowText" lastClr="000000"/>
      </a:dk1>
      <a:lt1>
        <a:srgbClr val="FFFFFF"/>
      </a:lt1>
      <a:dk2>
        <a:srgbClr val="007EAF"/>
      </a:dk2>
      <a:lt2>
        <a:srgbClr val="5F8291"/>
      </a:lt2>
      <a:accent1>
        <a:srgbClr val="5F509B"/>
      </a:accent1>
      <a:accent2>
        <a:srgbClr val="FFCD1E"/>
      </a:accent2>
      <a:accent3>
        <a:srgbClr val="E12364"/>
      </a:accent3>
      <a:accent4>
        <a:srgbClr val="464B69"/>
      </a:accent4>
      <a:accent5>
        <a:srgbClr val="00B4B9"/>
      </a:accent5>
      <a:accent6>
        <a:srgbClr val="5FC3EB"/>
      </a:accent6>
      <a:hlink>
        <a:srgbClr val="000000"/>
      </a:hlink>
      <a:folHlink>
        <a:srgbClr val="000000"/>
      </a:folHlink>
    </a:clrScheme>
    <a:fontScheme name="ALTRA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BE7BEC531AA4DA8A109BCE8718E69" ma:contentTypeVersion="1" ma:contentTypeDescription="Create a new document." ma:contentTypeScope="" ma:versionID="13a4e9f4fc0778cd50dd7cc00235c375">
  <xsd:schema xmlns:xsd="http://www.w3.org/2001/XMLSchema" xmlns:xs="http://www.w3.org/2001/XMLSchema" xmlns:p="http://schemas.microsoft.com/office/2006/metadata/properties" xmlns:ns2="12dd9c95-9fb8-42f9-8875-9970b1585997" targetNamespace="http://schemas.microsoft.com/office/2006/metadata/properties" ma:root="true" ma:fieldsID="d2ac1380e8eb34cd325849e4f8755944" ns2:_="">
    <xsd:import namespace="12dd9c95-9fb8-42f9-8875-9970b1585997"/>
    <xsd:element name="properties">
      <xsd:complexType>
        <xsd:sequence>
          <xsd:element name="documentManagement">
            <xsd:complexType>
              <xsd:all>
                <xsd:element ref="ns2:IsDocu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d9c95-9fb8-42f9-8875-9970b1585997" elementFormDefault="qualified">
    <xsd:import namespace="http://schemas.microsoft.com/office/2006/documentManagement/types"/>
    <xsd:import namespace="http://schemas.microsoft.com/office/infopath/2007/PartnerControls"/>
    <xsd:element name="IsDocument" ma:index="8" nillable="true" ma:displayName="IsDocument" ma:default="1" ma:internalName="IsDocu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News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Document xmlns="12dd9c95-9fb8-42f9-8875-9970b1585997">true</IsDocumen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5254F-5B8B-4B8C-B260-7FE23F650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dd9c95-9fb8-42f9-8875-9970b15859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D83DFD-A75A-4180-8FC4-728E8E0EDB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999ACD-7CC7-463D-8208-4077DF79F027}">
  <ds:schemaRefs>
    <ds:schemaRef ds:uri="http://schemas.microsoft.com/office/2006/metadata/properties"/>
    <ds:schemaRef ds:uri="http://schemas.microsoft.com/office/infopath/2007/PartnerControls"/>
    <ds:schemaRef ds:uri="12dd9c95-9fb8-42f9-8875-9970b1585997"/>
  </ds:schemaRefs>
</ds:datastoreItem>
</file>

<file path=customXml/itemProps4.xml><?xml version="1.0" encoding="utf-8"?>
<ds:datastoreItem xmlns:ds="http://schemas.openxmlformats.org/officeDocument/2006/customXml" ds:itemID="{AF3463E7-C7E4-4FD2-9055-093B3A7BB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Altran_Proposals.dotx</Template>
  <TotalTime>6</TotalTime>
  <Pages>5</Pages>
  <Words>237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ALTRAN</vt:lpstr>
      <vt:lpstr>ALTRAN</vt:lpstr>
    </vt:vector>
  </TitlesOfParts>
  <Manager>ALTRAN</Manager>
  <Company>ALTRAN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ALTRAN</dc:title>
  <dc:subject>ALTRAN</dc:subject>
  <dc:creator>ML-PT-ALTPRT-ADMS@altran.com</dc:creator>
  <cp:keywords>Template</cp:keywords>
  <dc:description>WORD Template</dc:description>
  <cp:lastModifiedBy>admincliente</cp:lastModifiedBy>
  <cp:revision>3</cp:revision>
  <cp:lastPrinted>2017-04-25T13:13:00Z</cp:lastPrinted>
  <dcterms:created xsi:type="dcterms:W3CDTF">2019-12-02T11:32:00Z</dcterms:created>
  <dcterms:modified xsi:type="dcterms:W3CDTF">2019-12-02T11:37:00Z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0x010100A87BE7BEC531AA4DA8A109BCE8718E69</vt:lpwstr>
  </property>
</Properties>
</file>