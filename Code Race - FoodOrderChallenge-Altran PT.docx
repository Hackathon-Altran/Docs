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681" w:tblpY="4424"/>
        <w:tblW w:w="10546" w:type="dxa"/>
        <w:tblLayout w:type="fixed"/>
        <w:tblLook w:val="0600" w:firstRow="0" w:lastRow="0" w:firstColumn="0" w:lastColumn="0" w:noHBand="1" w:noVBand="1"/>
      </w:tblPr>
      <w:tblGrid>
        <w:gridCol w:w="10546"/>
      </w:tblGrid>
      <w:tr w:rsidR="00827492" w:rsidRPr="00EA175E" w14:paraId="2E74FE41" w14:textId="77777777" w:rsidTr="0057696B">
        <w:trPr>
          <w:trHeight w:val="3360"/>
        </w:trPr>
        <w:tc>
          <w:tcPr>
            <w:tcW w:w="10546" w:type="dxa"/>
          </w:tcPr>
          <w:p w14:paraId="7EA302E2" w14:textId="0441A34B" w:rsidR="004E2610" w:rsidRPr="00EA175E" w:rsidRDefault="00B7059C" w:rsidP="00827492">
            <w:pPr>
              <w:pStyle w:val="Title-Cover"/>
              <w:rPr>
                <w:lang w:val="pt-PT"/>
              </w:rPr>
            </w:pPr>
            <w:r>
              <w:rPr>
                <w:lang w:val="pt-PT"/>
              </w:rPr>
              <w:t>HACKATON</w:t>
            </w:r>
          </w:p>
          <w:p w14:paraId="2E74FE40" w14:textId="6B83E99F" w:rsidR="00827492" w:rsidRPr="00EA175E" w:rsidRDefault="00B7059C" w:rsidP="00827492">
            <w:pPr>
              <w:pStyle w:val="Title-Cov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Food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Order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Challenge</w:t>
            </w:r>
            <w:proofErr w:type="spellEnd"/>
          </w:p>
        </w:tc>
      </w:tr>
      <w:tr w:rsidR="00827492" w:rsidRPr="00EA175E" w14:paraId="2E74FE43" w14:textId="77777777" w:rsidTr="0057696B">
        <w:trPr>
          <w:trHeight w:hRule="exact" w:val="539"/>
        </w:trPr>
        <w:tc>
          <w:tcPr>
            <w:tcW w:w="10546" w:type="dxa"/>
          </w:tcPr>
          <w:p w14:paraId="2E74FE42" w14:textId="77777777" w:rsidR="00827492" w:rsidRPr="00EA175E" w:rsidRDefault="00827492" w:rsidP="00827492">
            <w:pPr>
              <w:rPr>
                <w:lang w:val="pt-PT"/>
              </w:rPr>
            </w:pPr>
          </w:p>
        </w:tc>
      </w:tr>
      <w:tr w:rsidR="00827492" w:rsidRPr="00EA175E" w14:paraId="2E74FE45" w14:textId="77777777" w:rsidTr="0057696B">
        <w:trPr>
          <w:trHeight w:val="720"/>
        </w:trPr>
        <w:tc>
          <w:tcPr>
            <w:tcW w:w="10546" w:type="dxa"/>
          </w:tcPr>
          <w:p w14:paraId="2E74FE44" w14:textId="47365E5D" w:rsidR="00827492" w:rsidRPr="00EA175E" w:rsidRDefault="00827492" w:rsidP="00827492">
            <w:pPr>
              <w:pStyle w:val="Text-Datecover"/>
              <w:framePr w:wrap="auto" w:vAnchor="margin" w:hAnchor="text" w:xAlign="left" w:yAlign="inline"/>
              <w:rPr>
                <w:lang w:val="pt-PT"/>
              </w:rPr>
            </w:pPr>
          </w:p>
        </w:tc>
      </w:tr>
      <w:tr w:rsidR="0048260B" w:rsidRPr="00EA175E" w14:paraId="2E74FE47" w14:textId="77777777" w:rsidTr="00FF28A7">
        <w:trPr>
          <w:trHeight w:val="3360"/>
        </w:trPr>
        <w:tc>
          <w:tcPr>
            <w:tcW w:w="10546" w:type="dxa"/>
          </w:tcPr>
          <w:p w14:paraId="2E74FE46" w14:textId="77777777" w:rsidR="0048260B" w:rsidRPr="00EA175E" w:rsidRDefault="0048260B" w:rsidP="00662E92">
            <w:pPr>
              <w:pStyle w:val="Title-Cover"/>
              <w:rPr>
                <w:lang w:val="pt-PT"/>
              </w:rPr>
            </w:pPr>
          </w:p>
        </w:tc>
      </w:tr>
      <w:tr w:rsidR="0048260B" w:rsidRPr="00EA175E" w14:paraId="2E74FE49" w14:textId="77777777" w:rsidTr="00FF28A7">
        <w:trPr>
          <w:trHeight w:hRule="exact" w:val="539"/>
        </w:trPr>
        <w:tc>
          <w:tcPr>
            <w:tcW w:w="10546" w:type="dxa"/>
          </w:tcPr>
          <w:p w14:paraId="2E74FE48" w14:textId="77777777" w:rsidR="0048260B" w:rsidRPr="00EA175E" w:rsidRDefault="0048260B" w:rsidP="0048260B">
            <w:pPr>
              <w:rPr>
                <w:lang w:val="pt-PT"/>
              </w:rPr>
            </w:pPr>
          </w:p>
        </w:tc>
      </w:tr>
      <w:tr w:rsidR="0048260B" w:rsidRPr="00EA175E" w14:paraId="2E74FE4B" w14:textId="77777777" w:rsidTr="00FF28A7">
        <w:trPr>
          <w:trHeight w:val="720"/>
        </w:trPr>
        <w:tc>
          <w:tcPr>
            <w:tcW w:w="10546" w:type="dxa"/>
          </w:tcPr>
          <w:p w14:paraId="2E74FE4A" w14:textId="77777777" w:rsidR="0048260B" w:rsidRPr="00EA175E" w:rsidRDefault="0048260B" w:rsidP="0048260B">
            <w:pPr>
              <w:pStyle w:val="Text-Datecover"/>
              <w:framePr w:wrap="auto" w:vAnchor="margin" w:hAnchor="text" w:xAlign="left" w:yAlign="inline"/>
              <w:rPr>
                <w:lang w:val="pt-PT"/>
              </w:rPr>
            </w:pPr>
          </w:p>
        </w:tc>
      </w:tr>
    </w:tbl>
    <w:p w14:paraId="2E74FE4C" w14:textId="77777777" w:rsidR="00BB63D0" w:rsidRPr="00EA175E" w:rsidRDefault="00BB63D0" w:rsidP="00DA75BD">
      <w:pPr>
        <w:pStyle w:val="Text-Maintext"/>
        <w:rPr>
          <w:lang w:val="pt-PT"/>
        </w:rPr>
      </w:pPr>
    </w:p>
    <w:p w14:paraId="2E74FE4D" w14:textId="77777777" w:rsidR="0048260B" w:rsidRPr="00EA175E" w:rsidRDefault="0048260B" w:rsidP="00DA75BD">
      <w:pPr>
        <w:pStyle w:val="Text-Maintext"/>
        <w:rPr>
          <w:lang w:val="pt-PT"/>
        </w:rPr>
      </w:pPr>
    </w:p>
    <w:p w14:paraId="2E74FE4E" w14:textId="77777777" w:rsidR="00316C7E" w:rsidRPr="00EA175E" w:rsidRDefault="00316C7E" w:rsidP="00DA75BD">
      <w:pPr>
        <w:pStyle w:val="Text-Maintext"/>
        <w:rPr>
          <w:lang w:val="pt-PT"/>
        </w:rPr>
      </w:pPr>
      <w:r w:rsidRPr="00EA175E">
        <w:rPr>
          <w:lang w:val="pt-PT"/>
        </w:rPr>
        <w:br w:type="page"/>
      </w:r>
    </w:p>
    <w:tbl>
      <w:tblPr>
        <w:tblStyle w:val="TableGrid"/>
        <w:tblpPr w:vertAnchor="page" w:horzAnchor="page" w:tblpX="681" w:tblpY="2382"/>
        <w:tblW w:w="10546" w:type="dxa"/>
        <w:tblLayout w:type="fixed"/>
        <w:tblLook w:val="0600" w:firstRow="0" w:lastRow="0" w:firstColumn="0" w:lastColumn="0" w:noHBand="1" w:noVBand="1"/>
      </w:tblPr>
      <w:tblGrid>
        <w:gridCol w:w="10546"/>
      </w:tblGrid>
      <w:tr w:rsidR="0097331F" w:rsidRPr="00EA175E" w14:paraId="2E74FE51" w14:textId="77777777" w:rsidTr="004D318B">
        <w:trPr>
          <w:trHeight w:val="1704"/>
        </w:trPr>
        <w:tc>
          <w:tcPr>
            <w:tcW w:w="10546" w:type="dxa"/>
          </w:tcPr>
          <w:p w14:paraId="2E74FE4F" w14:textId="1DC886D5" w:rsidR="0097331F" w:rsidRPr="00EA175E" w:rsidRDefault="00B7059C" w:rsidP="002A4E0B">
            <w:pPr>
              <w:pStyle w:val="Title-Automaticcover"/>
              <w:rPr>
                <w:lang w:val="pt-PT"/>
              </w:rPr>
            </w:pPr>
            <w:proofErr w:type="spellStart"/>
            <w:r>
              <w:rPr>
                <w:lang w:val="pt-PT"/>
              </w:rPr>
              <w:lastRenderedPageBreak/>
              <w:t>Food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Order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Challenge</w:t>
            </w:r>
            <w:proofErr w:type="spellEnd"/>
          </w:p>
          <w:p w14:paraId="2E74FE50" w14:textId="77777777" w:rsidR="002A4E0B" w:rsidRPr="00EA175E" w:rsidRDefault="002A4E0B" w:rsidP="002A4E0B">
            <w:pPr>
              <w:pStyle w:val="Text-Automaticdate"/>
              <w:rPr>
                <w:lang w:val="pt-PT"/>
              </w:rPr>
            </w:pPr>
          </w:p>
        </w:tc>
      </w:tr>
      <w:tr w:rsidR="002A4E0B" w:rsidRPr="00EA175E" w14:paraId="2E74FE53" w14:textId="77777777" w:rsidTr="004D318B">
        <w:trPr>
          <w:trHeight w:hRule="exact" w:val="537"/>
        </w:trPr>
        <w:tc>
          <w:tcPr>
            <w:tcW w:w="10546" w:type="dxa"/>
          </w:tcPr>
          <w:p w14:paraId="2E74FE52" w14:textId="77777777" w:rsidR="002A4E0B" w:rsidRPr="00EA175E" w:rsidRDefault="002A4E0B" w:rsidP="002A4E0B">
            <w:pPr>
              <w:rPr>
                <w:lang w:val="pt-PT"/>
              </w:rPr>
            </w:pPr>
          </w:p>
        </w:tc>
      </w:tr>
    </w:tbl>
    <w:p w14:paraId="2E74FE54" w14:textId="77777777" w:rsidR="00520046" w:rsidRPr="00EA175E" w:rsidRDefault="00520046" w:rsidP="00520046">
      <w:pPr>
        <w:pStyle w:val="Heading1"/>
        <w:rPr>
          <w:lang w:val="pt-PT"/>
        </w:rPr>
      </w:pPr>
      <w:bookmarkStart w:id="0" w:name="_Toc489612788"/>
      <w:bookmarkStart w:id="1" w:name="_Toc25744144"/>
      <w:r w:rsidRPr="00EA175E">
        <w:rPr>
          <w:lang w:val="pt-PT"/>
        </w:rPr>
        <w:t>Informações</w:t>
      </w:r>
      <w:bookmarkEnd w:id="0"/>
      <w:r w:rsidRPr="00EA175E">
        <w:rPr>
          <w:lang w:val="pt-PT"/>
        </w:rPr>
        <w:t xml:space="preserve"> Gerais</w:t>
      </w:r>
      <w:bookmarkEnd w:id="1"/>
    </w:p>
    <w:p w14:paraId="2E74FE55" w14:textId="00C918E1" w:rsidR="00520046" w:rsidRPr="00EA175E" w:rsidRDefault="00520046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Ge</w:t>
      </w:r>
      <w:r w:rsidR="00BB0D0F">
        <w:rPr>
          <w:rFonts w:cstheme="minorHAnsi"/>
          <w:color w:val="595959"/>
          <w:lang w:val="pt-PT"/>
        </w:rPr>
        <w:t>ral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541"/>
        <w:gridCol w:w="7995"/>
      </w:tblGrid>
      <w:tr w:rsidR="00213C2F" w:rsidRPr="00EA175E" w14:paraId="2E74FE58" w14:textId="77777777" w:rsidTr="0057696B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6" w14:textId="77777777" w:rsidR="00213C2F" w:rsidRPr="00EA175E" w:rsidRDefault="00213C2F" w:rsidP="0057696B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 do Projeto:</w:t>
            </w:r>
          </w:p>
        </w:tc>
        <w:tc>
          <w:tcPr>
            <w:tcW w:w="3794" w:type="pct"/>
          </w:tcPr>
          <w:p w14:paraId="2E74FE57" w14:textId="4AB28B2B" w:rsidR="00213C2F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proofErr w:type="spellStart"/>
            <w:r>
              <w:rPr>
                <w:lang w:val="pt-PT"/>
              </w:rPr>
              <w:t>Food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Order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Challenge</w:t>
            </w:r>
            <w:proofErr w:type="spellEnd"/>
          </w:p>
        </w:tc>
      </w:tr>
      <w:tr w:rsidR="00213C2F" w:rsidRPr="00EA175E" w14:paraId="2E74FE5B" w14:textId="77777777" w:rsidTr="0057696B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9" w14:textId="77777777" w:rsidR="00213C2F" w:rsidRPr="00EA175E" w:rsidRDefault="00706C1C" w:rsidP="0057696B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 Documento:</w:t>
            </w:r>
          </w:p>
        </w:tc>
        <w:tc>
          <w:tcPr>
            <w:tcW w:w="3794" w:type="pct"/>
          </w:tcPr>
          <w:p w14:paraId="2E74FE5A" w14:textId="437E63EF" w:rsidR="00213C2F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proofErr w:type="spellStart"/>
            <w:r>
              <w:rPr>
                <w:lang w:val="pt-PT"/>
              </w:rPr>
              <w:t>Functional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and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Technical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Requirements</w:t>
            </w:r>
            <w:proofErr w:type="spellEnd"/>
          </w:p>
        </w:tc>
      </w:tr>
      <w:tr w:rsidR="00520046" w:rsidRPr="00EA175E" w14:paraId="2E74FE5E" w14:textId="77777777" w:rsidTr="0057696B">
        <w:trPr>
          <w:trHeight w:val="340"/>
        </w:trPr>
        <w:tc>
          <w:tcPr>
            <w:tcW w:w="1206" w:type="pct"/>
            <w:shd w:val="clear" w:color="auto" w:fill="auto"/>
            <w:vAlign w:val="center"/>
          </w:tcPr>
          <w:p w14:paraId="2E74FE5C" w14:textId="77777777" w:rsidR="00520046" w:rsidRPr="00EA175E" w:rsidRDefault="00213C2F" w:rsidP="0057696B">
            <w:pPr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Referência:</w:t>
            </w:r>
          </w:p>
        </w:tc>
        <w:tc>
          <w:tcPr>
            <w:tcW w:w="3794" w:type="pct"/>
          </w:tcPr>
          <w:p w14:paraId="2E74FE5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5F" w14:textId="77777777" w:rsidR="00520046" w:rsidRPr="00EA175E" w:rsidRDefault="00520046" w:rsidP="00520046">
      <w:pPr>
        <w:pStyle w:val="Title-Introduction"/>
        <w:rPr>
          <w:rFonts w:cstheme="minorHAnsi"/>
          <w:lang w:val="pt-PT"/>
        </w:rPr>
      </w:pPr>
    </w:p>
    <w:p w14:paraId="2E74FE60" w14:textId="77777777" w:rsidR="00520046" w:rsidRPr="00EA175E" w:rsidRDefault="00520046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Lista de Distribuição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5382"/>
        <w:gridCol w:w="2695"/>
        <w:gridCol w:w="1134"/>
        <w:gridCol w:w="1325"/>
      </w:tblGrid>
      <w:tr w:rsidR="00520046" w:rsidRPr="00EA175E" w14:paraId="2E74FE65" w14:textId="77777777" w:rsidTr="004A11D6">
        <w:tc>
          <w:tcPr>
            <w:tcW w:w="2554" w:type="pct"/>
            <w:shd w:val="clear" w:color="auto" w:fill="auto"/>
            <w:vAlign w:val="center"/>
          </w:tcPr>
          <w:p w14:paraId="2E74FE61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Nome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2E74FE62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Função</w:t>
            </w:r>
          </w:p>
        </w:tc>
        <w:tc>
          <w:tcPr>
            <w:tcW w:w="538" w:type="pct"/>
            <w:shd w:val="clear" w:color="auto" w:fill="auto"/>
            <w:vAlign w:val="center"/>
          </w:tcPr>
          <w:p w14:paraId="2E74FE63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Cópia</w:t>
            </w:r>
          </w:p>
        </w:tc>
        <w:tc>
          <w:tcPr>
            <w:tcW w:w="629" w:type="pct"/>
            <w:shd w:val="clear" w:color="auto" w:fill="auto"/>
            <w:vAlign w:val="center"/>
          </w:tcPr>
          <w:p w14:paraId="2E74FE64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Informação</w:t>
            </w:r>
          </w:p>
        </w:tc>
      </w:tr>
      <w:tr w:rsidR="00520046" w:rsidRPr="00EA175E" w14:paraId="2E74FE6A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66" w14:textId="2D3C7810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GEC – Digital</w:t>
            </w:r>
          </w:p>
        </w:tc>
        <w:tc>
          <w:tcPr>
            <w:tcW w:w="1279" w:type="pct"/>
            <w:vAlign w:val="center"/>
          </w:tcPr>
          <w:p w14:paraId="2E74FE67" w14:textId="4FA59AA9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6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69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6F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6B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6C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6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6E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74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70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71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72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7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79" w14:textId="77777777" w:rsidTr="004A11D6">
        <w:trPr>
          <w:trHeight w:val="284"/>
        </w:trPr>
        <w:tc>
          <w:tcPr>
            <w:tcW w:w="2554" w:type="pct"/>
            <w:vAlign w:val="center"/>
          </w:tcPr>
          <w:p w14:paraId="2E74FE75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279" w:type="pct"/>
            <w:vAlign w:val="center"/>
          </w:tcPr>
          <w:p w14:paraId="2E74FE76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538" w:type="pct"/>
            <w:vAlign w:val="center"/>
          </w:tcPr>
          <w:p w14:paraId="2E74FE77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629" w:type="pct"/>
            <w:vAlign w:val="center"/>
          </w:tcPr>
          <w:p w14:paraId="2E74FE7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7A" w14:textId="77777777" w:rsidR="00520046" w:rsidRPr="00EA175E" w:rsidRDefault="00520046" w:rsidP="00520046">
      <w:pPr>
        <w:pStyle w:val="Caption"/>
        <w:jc w:val="center"/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</w:pPr>
      <w:bookmarkStart w:id="2" w:name="_Toc275189101"/>
      <w:bookmarkStart w:id="3" w:name="_Toc277939850"/>
      <w:bookmarkStart w:id="4" w:name="_Toc328124759"/>
      <w:bookmarkStart w:id="5" w:name="_Toc507432197"/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separate"/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t>1</w:t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 – Lista de Distribuição</w:t>
      </w:r>
      <w:bookmarkEnd w:id="2"/>
      <w:bookmarkEnd w:id="3"/>
      <w:bookmarkEnd w:id="4"/>
      <w:bookmarkEnd w:id="5"/>
    </w:p>
    <w:p w14:paraId="2E74FE7B" w14:textId="77777777" w:rsidR="00520046" w:rsidRPr="00EA175E" w:rsidRDefault="00520046" w:rsidP="00520046">
      <w:pPr>
        <w:rPr>
          <w:rFonts w:cstheme="minorHAnsi"/>
          <w:color w:val="595959"/>
          <w:lang w:val="pt-PT"/>
        </w:rPr>
      </w:pPr>
    </w:p>
    <w:p w14:paraId="2E74FE7C" w14:textId="77777777" w:rsidR="00520046" w:rsidRPr="00EA175E" w:rsidRDefault="00706C1C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Histórico de Alterações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1397"/>
        <w:gridCol w:w="1028"/>
        <w:gridCol w:w="2881"/>
        <w:gridCol w:w="3420"/>
        <w:gridCol w:w="1810"/>
      </w:tblGrid>
      <w:tr w:rsidR="00520046" w:rsidRPr="00EA175E" w14:paraId="2E74FE82" w14:textId="77777777" w:rsidTr="004F7E49">
        <w:tc>
          <w:tcPr>
            <w:tcW w:w="663" w:type="pct"/>
            <w:shd w:val="clear" w:color="auto" w:fill="auto"/>
            <w:vAlign w:val="center"/>
          </w:tcPr>
          <w:p w14:paraId="2E74FE7D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Data</w:t>
            </w:r>
          </w:p>
        </w:tc>
        <w:tc>
          <w:tcPr>
            <w:tcW w:w="488" w:type="pct"/>
            <w:shd w:val="clear" w:color="auto" w:fill="auto"/>
            <w:vAlign w:val="center"/>
          </w:tcPr>
          <w:p w14:paraId="2E74FE7E" w14:textId="77777777" w:rsidR="00520046" w:rsidRPr="00EA175E" w:rsidRDefault="004F7E49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Versão</w:t>
            </w:r>
            <w:r w:rsidR="00520046" w:rsidRPr="00EA175E">
              <w:rPr>
                <w:b/>
                <w:color w:val="00B4B9" w:themeColor="accent5"/>
                <w:lang w:val="pt-PT"/>
              </w:rPr>
              <w:t>#</w:t>
            </w:r>
          </w:p>
        </w:tc>
        <w:tc>
          <w:tcPr>
            <w:tcW w:w="1367" w:type="pct"/>
            <w:shd w:val="clear" w:color="auto" w:fill="auto"/>
            <w:vAlign w:val="center"/>
          </w:tcPr>
          <w:p w14:paraId="2E74FE7F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Autor</w:t>
            </w:r>
          </w:p>
        </w:tc>
        <w:tc>
          <w:tcPr>
            <w:tcW w:w="1623" w:type="pct"/>
            <w:shd w:val="clear" w:color="auto" w:fill="auto"/>
            <w:vAlign w:val="center"/>
          </w:tcPr>
          <w:p w14:paraId="2E74FE80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  <w:tc>
          <w:tcPr>
            <w:tcW w:w="859" w:type="pct"/>
            <w:shd w:val="clear" w:color="auto" w:fill="auto"/>
            <w:vAlign w:val="center"/>
          </w:tcPr>
          <w:p w14:paraId="2E74FE81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Aprovação</w:t>
            </w:r>
          </w:p>
        </w:tc>
      </w:tr>
      <w:tr w:rsidR="00520046" w:rsidRPr="00EA175E" w14:paraId="2E74FE88" w14:textId="77777777" w:rsidTr="004F7E49">
        <w:tc>
          <w:tcPr>
            <w:tcW w:w="663" w:type="pct"/>
          </w:tcPr>
          <w:p w14:paraId="2E74FE83" w14:textId="024B8083" w:rsidR="00520046" w:rsidRPr="00EA175E" w:rsidRDefault="00B7059C" w:rsidP="00B7059C">
            <w:pPr>
              <w:pStyle w:val="Text-Bullet"/>
              <w:rPr>
                <w:lang w:val="pt-PT"/>
              </w:rPr>
            </w:pPr>
            <w:r>
              <w:rPr>
                <w:lang w:val="pt-PT"/>
              </w:rPr>
              <w:t>19/11/2019</w:t>
            </w:r>
          </w:p>
        </w:tc>
        <w:tc>
          <w:tcPr>
            <w:tcW w:w="488" w:type="pct"/>
          </w:tcPr>
          <w:p w14:paraId="2E74FE84" w14:textId="254526E7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1367" w:type="pct"/>
          </w:tcPr>
          <w:p w14:paraId="2E74FE85" w14:textId="01B7FF2B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Pedro B Costa</w:t>
            </w:r>
          </w:p>
        </w:tc>
        <w:tc>
          <w:tcPr>
            <w:tcW w:w="1623" w:type="pct"/>
          </w:tcPr>
          <w:p w14:paraId="2E74FE86" w14:textId="18F65562" w:rsidR="00520046" w:rsidRPr="00EA175E" w:rsidRDefault="00B7059C" w:rsidP="00B7059C">
            <w:pPr>
              <w:pStyle w:val="Text-Bullet"/>
              <w:jc w:val="center"/>
              <w:rPr>
                <w:lang w:val="pt-PT"/>
              </w:rPr>
            </w:pPr>
            <w:r>
              <w:rPr>
                <w:lang w:val="pt-PT"/>
              </w:rPr>
              <w:t>Criada Versão Inicial</w:t>
            </w:r>
          </w:p>
        </w:tc>
        <w:tc>
          <w:tcPr>
            <w:tcW w:w="859" w:type="pct"/>
          </w:tcPr>
          <w:p w14:paraId="2E74FE87" w14:textId="1767E4F1" w:rsidR="00520046" w:rsidRPr="00EA175E" w:rsidRDefault="00B7059C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Mike Marques</w:t>
            </w:r>
          </w:p>
        </w:tc>
      </w:tr>
      <w:tr w:rsidR="004A11D6" w:rsidRPr="00EA175E" w14:paraId="2E74FE8E" w14:textId="77777777" w:rsidTr="004F7E49">
        <w:tc>
          <w:tcPr>
            <w:tcW w:w="663" w:type="pct"/>
          </w:tcPr>
          <w:p w14:paraId="2E74FE89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488" w:type="pct"/>
          </w:tcPr>
          <w:p w14:paraId="2E74FE8A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367" w:type="pct"/>
          </w:tcPr>
          <w:p w14:paraId="2E74FE8B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623" w:type="pct"/>
          </w:tcPr>
          <w:p w14:paraId="2E74FE8C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859" w:type="pct"/>
          </w:tcPr>
          <w:p w14:paraId="2E74FE8D" w14:textId="77777777" w:rsidR="004A11D6" w:rsidRPr="00EA175E" w:rsidRDefault="004A11D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94" w14:textId="77777777" w:rsidTr="004F7E49">
        <w:tc>
          <w:tcPr>
            <w:tcW w:w="663" w:type="pct"/>
          </w:tcPr>
          <w:p w14:paraId="2E74FE8F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488" w:type="pct"/>
          </w:tcPr>
          <w:p w14:paraId="2E74FE90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367" w:type="pct"/>
          </w:tcPr>
          <w:p w14:paraId="2E74FE91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623" w:type="pct"/>
          </w:tcPr>
          <w:p w14:paraId="2E74FE92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859" w:type="pct"/>
          </w:tcPr>
          <w:p w14:paraId="2E74FE9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95" w14:textId="77777777" w:rsidR="00520046" w:rsidRDefault="00520046" w:rsidP="00520046">
      <w:pPr>
        <w:pStyle w:val="Caption"/>
        <w:jc w:val="center"/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</w:pPr>
      <w:bookmarkStart w:id="6" w:name="_Toc275189102"/>
      <w:bookmarkStart w:id="7" w:name="_Toc276392119"/>
      <w:bookmarkStart w:id="8" w:name="_Toc328124760"/>
      <w:bookmarkStart w:id="9" w:name="_Toc507432198"/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separate"/>
      </w:r>
      <w:r w:rsidRPr="00EA175E">
        <w:rPr>
          <w:rFonts w:asciiTheme="minorHAnsi" w:hAnsiTheme="minorHAnsi" w:cstheme="minorHAnsi"/>
          <w:i w:val="0"/>
          <w:noProof/>
          <w:color w:val="595959"/>
          <w:sz w:val="18"/>
          <w:szCs w:val="18"/>
          <w:lang w:val="pt-PT"/>
        </w:rPr>
        <w:t>2</w:t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Theme="minorHAnsi" w:hAnsiTheme="minorHAnsi" w:cstheme="minorHAnsi"/>
          <w:i w:val="0"/>
          <w:color w:val="595959"/>
          <w:sz w:val="18"/>
          <w:szCs w:val="18"/>
          <w:lang w:val="pt-PT"/>
        </w:rPr>
        <w:t xml:space="preserve"> – Controlo de versões</w:t>
      </w:r>
      <w:bookmarkEnd w:id="6"/>
      <w:bookmarkEnd w:id="7"/>
      <w:bookmarkEnd w:id="8"/>
      <w:bookmarkEnd w:id="9"/>
    </w:p>
    <w:p w14:paraId="5ABB8C70" w14:textId="77777777" w:rsidR="00DD2ABE" w:rsidRPr="00DD2ABE" w:rsidRDefault="00DD2ABE" w:rsidP="00DD2ABE">
      <w:pPr>
        <w:rPr>
          <w:lang w:val="pt-PT"/>
        </w:rPr>
      </w:pPr>
    </w:p>
    <w:p w14:paraId="2E74FE96" w14:textId="77777777" w:rsidR="00520046" w:rsidRPr="00EA175E" w:rsidRDefault="00706C1C" w:rsidP="00520046">
      <w:pPr>
        <w:rPr>
          <w:rFonts w:cstheme="minorHAnsi"/>
          <w:color w:val="595959"/>
          <w:lang w:val="pt-PT"/>
        </w:rPr>
      </w:pPr>
      <w:r w:rsidRPr="00EA175E">
        <w:rPr>
          <w:rFonts w:cstheme="minorHAnsi"/>
          <w:color w:val="595959"/>
          <w:lang w:val="pt-PT"/>
        </w:rPr>
        <w:t>Documentos de R</w:t>
      </w:r>
      <w:r w:rsidR="00520046" w:rsidRPr="00EA175E">
        <w:rPr>
          <w:rFonts w:cstheme="minorHAnsi"/>
          <w:color w:val="595959"/>
          <w:lang w:val="pt-PT"/>
        </w:rPr>
        <w:t>eferência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3015"/>
        <w:gridCol w:w="5344"/>
        <w:gridCol w:w="2177"/>
      </w:tblGrid>
      <w:tr w:rsidR="00520046" w:rsidRPr="00EA175E" w14:paraId="2E74FE9A" w14:textId="77777777" w:rsidTr="004A11D6">
        <w:tc>
          <w:tcPr>
            <w:tcW w:w="1431" w:type="pct"/>
            <w:shd w:val="clear" w:color="auto" w:fill="auto"/>
            <w:vAlign w:val="center"/>
          </w:tcPr>
          <w:p w14:paraId="2E74FE97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Documento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2E74FE98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  <w:tc>
          <w:tcPr>
            <w:tcW w:w="1033" w:type="pct"/>
            <w:shd w:val="clear" w:color="auto" w:fill="auto"/>
            <w:vAlign w:val="center"/>
          </w:tcPr>
          <w:p w14:paraId="2E74FE99" w14:textId="77777777" w:rsidR="00520046" w:rsidRPr="00EA175E" w:rsidRDefault="00520046" w:rsidP="0057696B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Autor</w:t>
            </w:r>
          </w:p>
        </w:tc>
      </w:tr>
      <w:tr w:rsidR="00520046" w:rsidRPr="00EA175E" w14:paraId="2E74FE9E" w14:textId="77777777" w:rsidTr="004A11D6">
        <w:tc>
          <w:tcPr>
            <w:tcW w:w="1431" w:type="pct"/>
          </w:tcPr>
          <w:p w14:paraId="2E74FE9B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9C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9D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A6" w14:textId="77777777" w:rsidTr="004A11D6">
        <w:tc>
          <w:tcPr>
            <w:tcW w:w="1431" w:type="pct"/>
          </w:tcPr>
          <w:p w14:paraId="2E74FEA3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A4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A5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  <w:tr w:rsidR="00520046" w:rsidRPr="00EA175E" w14:paraId="2E74FEAA" w14:textId="77777777" w:rsidTr="004A11D6">
        <w:tc>
          <w:tcPr>
            <w:tcW w:w="1431" w:type="pct"/>
          </w:tcPr>
          <w:p w14:paraId="2E74FEA7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2536" w:type="pct"/>
          </w:tcPr>
          <w:p w14:paraId="2E74FEA8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  <w:tc>
          <w:tcPr>
            <w:tcW w:w="1033" w:type="pct"/>
          </w:tcPr>
          <w:p w14:paraId="2E74FEA9" w14:textId="77777777" w:rsidR="00520046" w:rsidRPr="00EA175E" w:rsidRDefault="00520046" w:rsidP="00EA175E">
            <w:pPr>
              <w:pStyle w:val="Text-Bullet"/>
              <w:ind w:left="454"/>
              <w:rPr>
                <w:lang w:val="pt-PT"/>
              </w:rPr>
            </w:pPr>
          </w:p>
        </w:tc>
      </w:tr>
    </w:tbl>
    <w:p w14:paraId="2E74FEAB" w14:textId="77777777" w:rsidR="00520046" w:rsidRPr="00EA175E" w:rsidRDefault="00520046" w:rsidP="00520046">
      <w:pPr>
        <w:pStyle w:val="Caption"/>
        <w:jc w:val="center"/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</w:pPr>
      <w:bookmarkStart w:id="10" w:name="_Toc275189103"/>
      <w:bookmarkStart w:id="11" w:name="_Toc276392120"/>
      <w:bookmarkStart w:id="12" w:name="_Toc328124761"/>
      <w:bookmarkStart w:id="13" w:name="_Toc507432199"/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t xml:space="preserve">Tabela </w: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begin"/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instrText xml:space="preserve"> SEQ Table \* ARABIC </w:instrTex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separate"/>
      </w:r>
      <w:r w:rsidRPr="00EA175E">
        <w:rPr>
          <w:rFonts w:ascii="Lucida Sans Unicode" w:hAnsi="Lucida Sans Unicode" w:cs="Lucida Sans Unicode"/>
          <w:i w:val="0"/>
          <w:noProof/>
          <w:color w:val="595959"/>
          <w:sz w:val="18"/>
          <w:szCs w:val="18"/>
          <w:lang w:val="pt-PT"/>
        </w:rPr>
        <w:t>3</w:t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fldChar w:fldCharType="end"/>
      </w:r>
      <w:r w:rsidRPr="00EA175E">
        <w:rPr>
          <w:rFonts w:ascii="Lucida Sans Unicode" w:hAnsi="Lucida Sans Unicode" w:cs="Lucida Sans Unicode"/>
          <w:i w:val="0"/>
          <w:color w:val="595959"/>
          <w:sz w:val="18"/>
          <w:szCs w:val="18"/>
          <w:lang w:val="pt-PT"/>
        </w:rPr>
        <w:t xml:space="preserve"> – Documentos de Referência</w:t>
      </w:r>
      <w:bookmarkEnd w:id="10"/>
      <w:bookmarkEnd w:id="11"/>
      <w:bookmarkEnd w:id="12"/>
      <w:bookmarkEnd w:id="13"/>
    </w:p>
    <w:p w14:paraId="2E74FEAC" w14:textId="4FA89A60" w:rsidR="00DD2ABE" w:rsidRDefault="00DD2ABE">
      <w:pPr>
        <w:spacing w:after="160" w:line="259" w:lineRule="auto"/>
        <w:rPr>
          <w:sz w:val="30"/>
          <w:lang w:val="pt-PT"/>
        </w:rPr>
      </w:pPr>
      <w:r>
        <w:rPr>
          <w:lang w:val="pt-PT"/>
        </w:rPr>
        <w:br w:type="page"/>
      </w:r>
    </w:p>
    <w:tbl>
      <w:tblPr>
        <w:tblStyle w:val="TableGrid"/>
        <w:tblW w:w="10546" w:type="dxa"/>
        <w:tblLayout w:type="fixed"/>
        <w:tblLook w:val="04A0" w:firstRow="1" w:lastRow="0" w:firstColumn="1" w:lastColumn="0" w:noHBand="0" w:noVBand="1"/>
      </w:tblPr>
      <w:tblGrid>
        <w:gridCol w:w="10546"/>
      </w:tblGrid>
      <w:tr w:rsidR="004D318B" w:rsidRPr="00EA175E" w14:paraId="2E74FEAE" w14:textId="77777777" w:rsidTr="0057696B">
        <w:trPr>
          <w:trHeight w:hRule="exact" w:val="1531"/>
        </w:trPr>
        <w:tc>
          <w:tcPr>
            <w:tcW w:w="10546" w:type="dxa"/>
          </w:tcPr>
          <w:p w14:paraId="2E74FEAD" w14:textId="77777777" w:rsidR="004D318B" w:rsidRPr="00EA175E" w:rsidRDefault="004D318B" w:rsidP="0057696B">
            <w:pPr>
              <w:rPr>
                <w:lang w:val="pt-PT"/>
              </w:rPr>
            </w:pPr>
          </w:p>
        </w:tc>
      </w:tr>
      <w:tr w:rsidR="004D318B" w:rsidRPr="00EA175E" w14:paraId="2E74FEB0" w14:textId="77777777" w:rsidTr="0057696B">
        <w:trPr>
          <w:trHeight w:val="600"/>
        </w:trPr>
        <w:tc>
          <w:tcPr>
            <w:tcW w:w="10546" w:type="dxa"/>
          </w:tcPr>
          <w:p w14:paraId="2E74FEAF" w14:textId="77777777" w:rsidR="004D318B" w:rsidRPr="00EA175E" w:rsidRDefault="004A11D6" w:rsidP="0057696B">
            <w:pPr>
              <w:pStyle w:val="Title-Content"/>
              <w:rPr>
                <w:lang w:val="pt-PT"/>
              </w:rPr>
            </w:pPr>
            <w:r w:rsidRPr="00EA175E">
              <w:rPr>
                <w:lang w:val="pt-PT"/>
              </w:rPr>
              <w:t>Índice</w:t>
            </w:r>
          </w:p>
        </w:tc>
      </w:tr>
      <w:tr w:rsidR="004D318B" w:rsidRPr="00EA175E" w14:paraId="2E74FEB2" w14:textId="77777777" w:rsidTr="0057696B">
        <w:trPr>
          <w:trHeight w:hRule="exact" w:val="425"/>
        </w:trPr>
        <w:tc>
          <w:tcPr>
            <w:tcW w:w="10546" w:type="dxa"/>
          </w:tcPr>
          <w:p w14:paraId="2E74FEB1" w14:textId="77777777" w:rsidR="004D318B" w:rsidRPr="00EA175E" w:rsidRDefault="004D318B" w:rsidP="0057696B">
            <w:pPr>
              <w:rPr>
                <w:lang w:val="pt-PT"/>
              </w:rPr>
            </w:pPr>
          </w:p>
        </w:tc>
      </w:tr>
    </w:tbl>
    <w:p w14:paraId="2E74FEB3" w14:textId="77777777" w:rsidR="004D318B" w:rsidRPr="00EA175E" w:rsidRDefault="004D318B" w:rsidP="004D318B">
      <w:pPr>
        <w:pStyle w:val="TOC1"/>
        <w:rPr>
          <w:lang w:val="pt-PT"/>
        </w:rPr>
        <w:sectPr w:rsidR="004D318B" w:rsidRPr="00EA175E" w:rsidSect="00D56A3B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3459" w:right="680" w:bottom="680" w:left="680" w:header="567" w:footer="567" w:gutter="0"/>
          <w:cols w:space="708"/>
          <w:titlePg/>
          <w:docGrid w:linePitch="360"/>
        </w:sectPr>
      </w:pPr>
    </w:p>
    <w:p w14:paraId="2D4C9D55" w14:textId="19E180F6" w:rsidR="00896761" w:rsidRDefault="004D318B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r w:rsidRPr="00EA175E">
        <w:rPr>
          <w:lang w:val="pt-PT"/>
        </w:rPr>
        <w:fldChar w:fldCharType="begin"/>
      </w:r>
      <w:r w:rsidRPr="00EA175E">
        <w:rPr>
          <w:lang w:val="pt-PT"/>
        </w:rPr>
        <w:instrText xml:space="preserve"> TOC \o "1-2" \h \z \u </w:instrText>
      </w:r>
      <w:r w:rsidRPr="00EA175E">
        <w:rPr>
          <w:lang w:val="pt-PT"/>
        </w:rPr>
        <w:fldChar w:fldCharType="separate"/>
      </w:r>
      <w:hyperlink w:anchor="_Toc25744144" w:history="1">
        <w:r w:rsidR="00896761" w:rsidRPr="00AD65DE">
          <w:rPr>
            <w:rStyle w:val="Hyperlink"/>
            <w:lang w:val="pt-PT"/>
          </w:rPr>
          <w:t>1. Informações Gerais</w:t>
        </w:r>
        <w:r w:rsidR="00896761">
          <w:rPr>
            <w:webHidden/>
          </w:rPr>
          <w:tab/>
        </w:r>
        <w:r w:rsidR="00896761">
          <w:rPr>
            <w:webHidden/>
          </w:rPr>
          <w:fldChar w:fldCharType="begin"/>
        </w:r>
        <w:r w:rsidR="00896761">
          <w:rPr>
            <w:webHidden/>
          </w:rPr>
          <w:instrText xml:space="preserve"> PAGEREF _Toc25744144 \h </w:instrText>
        </w:r>
        <w:r w:rsidR="00896761">
          <w:rPr>
            <w:webHidden/>
          </w:rPr>
        </w:r>
        <w:r w:rsidR="00896761">
          <w:rPr>
            <w:webHidden/>
          </w:rPr>
          <w:fldChar w:fldCharType="separate"/>
        </w:r>
        <w:r w:rsidR="00896761">
          <w:rPr>
            <w:webHidden/>
          </w:rPr>
          <w:t>2</w:t>
        </w:r>
        <w:r w:rsidR="00896761">
          <w:rPr>
            <w:webHidden/>
          </w:rPr>
          <w:fldChar w:fldCharType="end"/>
        </w:r>
      </w:hyperlink>
    </w:p>
    <w:p w14:paraId="6F3C8424" w14:textId="4E74CE9C" w:rsidR="00896761" w:rsidRDefault="00896761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5744145" w:history="1">
        <w:r w:rsidRPr="00AD65DE">
          <w:rPr>
            <w:rStyle w:val="Hyperlink"/>
            <w:lang w:val="pt-PT"/>
          </w:rPr>
          <w:t>2. Objetivo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_Toc25744145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FA6571B" w14:textId="7733B4AD" w:rsidR="00896761" w:rsidRDefault="00896761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5744146" w:history="1">
        <w:r w:rsidRPr="00AD65DE">
          <w:rPr>
            <w:rStyle w:val="Hyperlink"/>
            <w:lang w:val="pt-PT"/>
          </w:rPr>
          <w:t>3. Definições e Abreviaturas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_Toc25744146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B6894BB" w14:textId="4A9AC365" w:rsidR="00896761" w:rsidRDefault="00896761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5744147" w:history="1">
        <w:r w:rsidRPr="00AD65DE">
          <w:rPr>
            <w:rStyle w:val="Hyperlink"/>
            <w:lang w:val="pt-PT"/>
          </w:rPr>
          <w:t>4. Arquitectura da Solução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_Toc25744147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61E8F64" w14:textId="31421B36" w:rsidR="00896761" w:rsidRDefault="00896761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48" w:history="1">
        <w:r w:rsidRPr="00AD65DE">
          <w:rPr>
            <w:rStyle w:val="Hyperlink"/>
          </w:rPr>
          <w:t>4.1 Backend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_Toc25744148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D6FD7C7" w14:textId="0F4B549A" w:rsidR="00896761" w:rsidRDefault="00896761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49" w:history="1">
        <w:r w:rsidRPr="00AD65DE">
          <w:rPr>
            <w:rStyle w:val="Hyperlink"/>
          </w:rPr>
          <w:t>4.2 Frontend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_Toc25744149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6B5CF14" w14:textId="2466BF51" w:rsidR="00896761" w:rsidRDefault="00896761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0" w:history="1">
        <w:r w:rsidRPr="00AD65DE">
          <w:rPr>
            <w:rStyle w:val="Hyperlink"/>
          </w:rPr>
          <w:t>4.3 MobileApp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_Toc25744150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7D5E752" w14:textId="08A53980" w:rsidR="00896761" w:rsidRDefault="00896761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5744151" w:history="1">
        <w:r w:rsidRPr="00AD65DE">
          <w:rPr>
            <w:rStyle w:val="Hyperlink"/>
            <w:lang w:val="pt-PT"/>
          </w:rPr>
          <w:t>5. Requisitos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_Toc25744151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417D8FB" w14:textId="6F6CF9F6" w:rsidR="00896761" w:rsidRDefault="00896761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2" w:history="1">
        <w:r w:rsidRPr="00AD65DE">
          <w:rPr>
            <w:rStyle w:val="Hyperlink"/>
          </w:rPr>
          <w:t>5.1 RF01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_Toc25744152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1EBE4C3" w14:textId="70051E6C" w:rsidR="00896761" w:rsidRDefault="00896761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3" w:history="1">
        <w:r w:rsidRPr="00AD65DE">
          <w:rPr>
            <w:rStyle w:val="Hyperlink"/>
          </w:rPr>
          <w:t>5.2 RF02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_Toc25744153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1B3BC92" w14:textId="3BE743DA" w:rsidR="00896761" w:rsidRDefault="00896761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4" w:history="1">
        <w:r w:rsidRPr="00AD65DE">
          <w:rPr>
            <w:rStyle w:val="Hyperlink"/>
          </w:rPr>
          <w:t>5.3 RF03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_Toc25744154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755FB91" w14:textId="2E780E38" w:rsidR="00896761" w:rsidRDefault="00896761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5" w:history="1">
        <w:r w:rsidRPr="00AD65DE">
          <w:rPr>
            <w:rStyle w:val="Hyperlink"/>
          </w:rPr>
          <w:t>5.4 RF04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_Toc25744155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8A0AAF1" w14:textId="4D6D3E9A" w:rsidR="00896761" w:rsidRDefault="00896761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6" w:history="1">
        <w:r w:rsidRPr="00AD65DE">
          <w:rPr>
            <w:rStyle w:val="Hyperlink"/>
          </w:rPr>
          <w:t>5.5 RF05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_Toc25744156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6CA9B0C" w14:textId="75CF6D61" w:rsidR="00896761" w:rsidRDefault="00896761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7" w:history="1">
        <w:r w:rsidRPr="00AD65DE">
          <w:rPr>
            <w:rStyle w:val="Hyperlink"/>
          </w:rPr>
          <w:t>5.6 RF06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_Toc25744157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5AAD760" w14:textId="251EFCB0" w:rsidR="00896761" w:rsidRDefault="00896761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8" w:history="1">
        <w:r w:rsidRPr="00AD65DE">
          <w:rPr>
            <w:rStyle w:val="Hyperlink"/>
          </w:rPr>
          <w:t>5.7 RF07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_Toc25744158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6156AAC" w14:textId="610B7931" w:rsidR="00896761" w:rsidRDefault="00896761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59" w:history="1">
        <w:r w:rsidRPr="00AD65DE">
          <w:rPr>
            <w:rStyle w:val="Hyperlink"/>
          </w:rPr>
          <w:t>5.8 RF08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_Toc25744159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EAA186E" w14:textId="67AC391D" w:rsidR="00896761" w:rsidRDefault="00896761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60" w:history="1">
        <w:r w:rsidRPr="00AD65DE">
          <w:rPr>
            <w:rStyle w:val="Hyperlink"/>
          </w:rPr>
          <w:t>5.9 RF09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_Toc25744160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E782CE6" w14:textId="49F22255" w:rsidR="00896761" w:rsidRDefault="00896761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61" w:history="1">
        <w:r w:rsidRPr="00AD65DE">
          <w:rPr>
            <w:rStyle w:val="Hyperlink"/>
          </w:rPr>
          <w:t>5.10 RF010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_Toc25744161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35F2DA0" w14:textId="73440A4E" w:rsidR="00896761" w:rsidRDefault="00896761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62" w:history="1">
        <w:r w:rsidRPr="00AD65DE">
          <w:rPr>
            <w:rStyle w:val="Hyperlink"/>
          </w:rPr>
          <w:t>5.11 RF11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_Toc25744162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5662432" w14:textId="24A914E9" w:rsidR="00896761" w:rsidRDefault="00896761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63" w:history="1">
        <w:r w:rsidRPr="00AD65DE">
          <w:rPr>
            <w:rStyle w:val="Hyperlink"/>
          </w:rPr>
          <w:t>5.12 RF12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_Toc25744163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A878089" w14:textId="4DDC8D5D" w:rsidR="00896761" w:rsidRDefault="00896761">
      <w:pPr>
        <w:pStyle w:val="TOC2"/>
        <w:rPr>
          <w:rFonts w:eastAsiaTheme="minorEastAsia"/>
          <w:color w:val="auto"/>
          <w:sz w:val="22"/>
          <w:lang w:val="en-US"/>
        </w:rPr>
      </w:pPr>
      <w:hyperlink w:anchor="_Toc25744164" w:history="1">
        <w:r w:rsidRPr="00AD65DE">
          <w:rPr>
            <w:rStyle w:val="Hyperlink"/>
          </w:rPr>
          <w:t>5.13 RF13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_Toc25744164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B5AD099" w14:textId="13936E5D" w:rsidR="00896761" w:rsidRDefault="00896761">
      <w:pPr>
        <w:pStyle w:val="TOC1"/>
        <w:rPr>
          <w:rFonts w:eastAsiaTheme="minorEastAsia"/>
          <w:b w:val="0"/>
          <w:color w:val="auto"/>
          <w:sz w:val="22"/>
          <w:lang w:val="en-US"/>
        </w:rPr>
      </w:pPr>
      <w:hyperlink w:anchor="_Toc25744165" w:history="1">
        <w:r w:rsidRPr="00AD65DE">
          <w:rPr>
            <w:rStyle w:val="Hyperlink"/>
            <w:lang w:val="pt-PT"/>
          </w:rPr>
          <w:t>6. Requisitos Técnicos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_Toc25744165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E74FEB8" w14:textId="77EF2ADF" w:rsidR="004D318B" w:rsidRPr="00EA175E" w:rsidRDefault="004D318B" w:rsidP="004D318B">
      <w:pPr>
        <w:rPr>
          <w:lang w:val="pt-PT"/>
        </w:rPr>
      </w:pPr>
      <w:r w:rsidRPr="00EA175E">
        <w:rPr>
          <w:lang w:val="pt-PT"/>
        </w:rPr>
        <w:fldChar w:fldCharType="end"/>
      </w:r>
    </w:p>
    <w:p w14:paraId="2E74FEB9" w14:textId="77777777" w:rsidR="004D318B" w:rsidRPr="00EA175E" w:rsidRDefault="004D318B" w:rsidP="004D318B">
      <w:pPr>
        <w:rPr>
          <w:lang w:val="pt-PT"/>
        </w:rPr>
        <w:sectPr w:rsidR="004D318B" w:rsidRPr="00EA175E" w:rsidSect="00BE5C1A">
          <w:type w:val="continuous"/>
          <w:pgSz w:w="11906" w:h="16838" w:code="9"/>
          <w:pgMar w:top="3459" w:right="680" w:bottom="680" w:left="680" w:header="567" w:footer="567" w:gutter="0"/>
          <w:cols w:num="2" w:space="2268"/>
          <w:titlePg/>
          <w:docGrid w:linePitch="360"/>
        </w:sectPr>
      </w:pPr>
    </w:p>
    <w:p w14:paraId="2E74FEBA" w14:textId="77777777" w:rsidR="004D318B" w:rsidRPr="00EA175E" w:rsidRDefault="004D318B" w:rsidP="004D318B">
      <w:pPr>
        <w:rPr>
          <w:lang w:val="pt-PT"/>
        </w:rPr>
      </w:pPr>
    </w:p>
    <w:p w14:paraId="1B3277BD" w14:textId="77777777" w:rsidR="00BB0D0F" w:rsidRDefault="00BB0D0F" w:rsidP="00BB0D0F">
      <w:pPr>
        <w:rPr>
          <w:lang w:val="pt-PT"/>
        </w:rPr>
      </w:pPr>
    </w:p>
    <w:p w14:paraId="0FCF0483" w14:textId="77777777" w:rsidR="00BB0D0F" w:rsidRPr="00BB0D0F" w:rsidRDefault="00BB0D0F" w:rsidP="00BB0D0F">
      <w:pPr>
        <w:rPr>
          <w:lang w:val="pt-PT"/>
        </w:rPr>
      </w:pPr>
    </w:p>
    <w:p w14:paraId="13ECD163" w14:textId="77777777" w:rsidR="00BB0D0F" w:rsidRPr="00BB0D0F" w:rsidRDefault="00BB0D0F" w:rsidP="00BB0D0F">
      <w:pPr>
        <w:pStyle w:val="Title-Introduction"/>
        <w:rPr>
          <w:lang w:val="pt-PT"/>
        </w:rPr>
      </w:pPr>
      <w:r w:rsidRPr="00BB0D0F">
        <w:rPr>
          <w:lang w:val="pt-PT"/>
        </w:rPr>
        <w:t>Lista de Tabelas</w:t>
      </w:r>
    </w:p>
    <w:p w14:paraId="4EF62EC1" w14:textId="77777777" w:rsidR="00BB0D0F" w:rsidRPr="00BB0D0F" w:rsidRDefault="00BB0D0F">
      <w:pPr>
        <w:pStyle w:val="TableofFigures"/>
        <w:tabs>
          <w:tab w:val="right" w:leader="dot" w:pos="10536"/>
        </w:tabs>
        <w:rPr>
          <w:rFonts w:eastAsiaTheme="minorEastAsia" w:cstheme="minorHAnsi"/>
          <w:noProof/>
          <w:color w:val="auto"/>
          <w:sz w:val="22"/>
          <w:lang w:val="pt-PT" w:eastAsia="pt-PT"/>
        </w:rPr>
      </w:pPr>
      <w:r w:rsidRPr="00BB0D0F">
        <w:rPr>
          <w:rFonts w:cstheme="minorHAnsi"/>
          <w:lang w:val="pt-PT"/>
        </w:rPr>
        <w:fldChar w:fldCharType="begin"/>
      </w:r>
      <w:r w:rsidRPr="00BB0D0F">
        <w:rPr>
          <w:rFonts w:cstheme="minorHAnsi"/>
          <w:lang w:val="pt-PT"/>
        </w:rPr>
        <w:instrText xml:space="preserve"> TOC \h \z \c "Table" </w:instrText>
      </w:r>
      <w:r w:rsidRPr="00BB0D0F">
        <w:rPr>
          <w:rFonts w:cstheme="minorHAnsi"/>
          <w:lang w:val="pt-PT"/>
        </w:rPr>
        <w:fldChar w:fldCharType="separate"/>
      </w:r>
      <w:hyperlink w:anchor="_Toc507432197" w:history="1">
        <w:r w:rsidRPr="00BB0D0F">
          <w:rPr>
            <w:rStyle w:val="Hyperlink"/>
            <w:rFonts w:cstheme="minorHAnsi"/>
            <w:noProof/>
            <w:lang w:val="pt-PT"/>
          </w:rPr>
          <w:t>Tabela 1 – Lista de Distribuição</w:t>
        </w:r>
        <w:r w:rsidRPr="00BB0D0F">
          <w:rPr>
            <w:rFonts w:cstheme="minorHAnsi"/>
            <w:noProof/>
            <w:webHidden/>
            <w:lang w:val="pt-PT"/>
          </w:rPr>
          <w:tab/>
        </w:r>
        <w:r w:rsidRPr="00BB0D0F">
          <w:rPr>
            <w:rFonts w:cstheme="minorHAnsi"/>
            <w:noProof/>
            <w:webHidden/>
            <w:lang w:val="pt-PT"/>
          </w:rPr>
          <w:fldChar w:fldCharType="begin"/>
        </w:r>
        <w:r w:rsidRPr="00BB0D0F">
          <w:rPr>
            <w:rFonts w:cstheme="minorHAnsi"/>
            <w:noProof/>
            <w:webHidden/>
            <w:lang w:val="pt-PT"/>
          </w:rPr>
          <w:instrText xml:space="preserve"> PAGEREF _Toc507432197 \h </w:instrText>
        </w:r>
        <w:r w:rsidRPr="00BB0D0F">
          <w:rPr>
            <w:rFonts w:cstheme="minorHAnsi"/>
            <w:noProof/>
            <w:webHidden/>
            <w:lang w:val="pt-PT"/>
          </w:rPr>
        </w:r>
        <w:r w:rsidRPr="00BB0D0F">
          <w:rPr>
            <w:rFonts w:cstheme="minorHAnsi"/>
            <w:noProof/>
            <w:webHidden/>
            <w:lang w:val="pt-PT"/>
          </w:rPr>
          <w:fldChar w:fldCharType="separate"/>
        </w:r>
        <w:r w:rsidRPr="00BB0D0F">
          <w:rPr>
            <w:rFonts w:cstheme="minorHAnsi"/>
            <w:noProof/>
            <w:webHidden/>
            <w:lang w:val="pt-PT"/>
          </w:rPr>
          <w:t>2</w:t>
        </w:r>
        <w:r w:rsidRPr="00BB0D0F">
          <w:rPr>
            <w:rFonts w:cstheme="minorHAnsi"/>
            <w:noProof/>
            <w:webHidden/>
            <w:lang w:val="pt-PT"/>
          </w:rPr>
          <w:fldChar w:fldCharType="end"/>
        </w:r>
      </w:hyperlink>
    </w:p>
    <w:p w14:paraId="556C8757" w14:textId="77777777" w:rsidR="00BB0D0F" w:rsidRPr="00BB0D0F" w:rsidRDefault="00DC737C">
      <w:pPr>
        <w:pStyle w:val="TableofFigures"/>
        <w:tabs>
          <w:tab w:val="right" w:leader="dot" w:pos="10536"/>
        </w:tabs>
        <w:rPr>
          <w:rFonts w:eastAsiaTheme="minorEastAsia" w:cstheme="minorHAnsi"/>
          <w:noProof/>
          <w:color w:val="auto"/>
          <w:sz w:val="22"/>
          <w:lang w:val="pt-PT" w:eastAsia="pt-PT"/>
        </w:rPr>
      </w:pPr>
      <w:hyperlink w:anchor="_Toc507432198" w:history="1">
        <w:r w:rsidR="00BB0D0F" w:rsidRPr="00BB0D0F">
          <w:rPr>
            <w:rStyle w:val="Hyperlink"/>
            <w:rFonts w:cstheme="minorHAnsi"/>
            <w:noProof/>
            <w:lang w:val="pt-PT"/>
          </w:rPr>
          <w:t>Tabela 2 – Controlo de versões</w:t>
        </w:r>
        <w:r w:rsidR="00BB0D0F" w:rsidRPr="00BB0D0F">
          <w:rPr>
            <w:rFonts w:cstheme="minorHAnsi"/>
            <w:noProof/>
            <w:webHidden/>
            <w:lang w:val="pt-PT"/>
          </w:rPr>
          <w:tab/>
        </w:r>
        <w:r w:rsidR="00BB0D0F" w:rsidRPr="00BB0D0F">
          <w:rPr>
            <w:rFonts w:cstheme="minorHAnsi"/>
            <w:noProof/>
            <w:webHidden/>
            <w:lang w:val="pt-PT"/>
          </w:rPr>
          <w:fldChar w:fldCharType="begin"/>
        </w:r>
        <w:r w:rsidR="00BB0D0F" w:rsidRPr="00BB0D0F">
          <w:rPr>
            <w:rFonts w:cstheme="minorHAnsi"/>
            <w:noProof/>
            <w:webHidden/>
            <w:lang w:val="pt-PT"/>
          </w:rPr>
          <w:instrText xml:space="preserve"> PAGEREF _Toc507432198 \h </w:instrText>
        </w:r>
        <w:r w:rsidR="00BB0D0F" w:rsidRPr="00BB0D0F">
          <w:rPr>
            <w:rFonts w:cstheme="minorHAnsi"/>
            <w:noProof/>
            <w:webHidden/>
            <w:lang w:val="pt-PT"/>
          </w:rPr>
        </w:r>
        <w:r w:rsidR="00BB0D0F" w:rsidRPr="00BB0D0F">
          <w:rPr>
            <w:rFonts w:cstheme="minorHAnsi"/>
            <w:noProof/>
            <w:webHidden/>
            <w:lang w:val="pt-PT"/>
          </w:rPr>
          <w:fldChar w:fldCharType="separate"/>
        </w:r>
        <w:r w:rsidR="00BB0D0F" w:rsidRPr="00BB0D0F">
          <w:rPr>
            <w:rFonts w:cstheme="minorHAnsi"/>
            <w:noProof/>
            <w:webHidden/>
            <w:lang w:val="pt-PT"/>
          </w:rPr>
          <w:t>2</w:t>
        </w:r>
        <w:r w:rsidR="00BB0D0F" w:rsidRPr="00BB0D0F">
          <w:rPr>
            <w:rFonts w:cstheme="minorHAnsi"/>
            <w:noProof/>
            <w:webHidden/>
            <w:lang w:val="pt-PT"/>
          </w:rPr>
          <w:fldChar w:fldCharType="end"/>
        </w:r>
      </w:hyperlink>
    </w:p>
    <w:p w14:paraId="3F90FDA8" w14:textId="77777777" w:rsidR="00BB0D0F" w:rsidRPr="00BB0D0F" w:rsidRDefault="00DC737C">
      <w:pPr>
        <w:pStyle w:val="TableofFigures"/>
        <w:tabs>
          <w:tab w:val="right" w:leader="dot" w:pos="10536"/>
        </w:tabs>
        <w:rPr>
          <w:rFonts w:eastAsiaTheme="minorEastAsia" w:cstheme="minorHAnsi"/>
          <w:noProof/>
          <w:color w:val="auto"/>
          <w:sz w:val="22"/>
          <w:lang w:val="pt-PT" w:eastAsia="pt-PT"/>
        </w:rPr>
      </w:pPr>
      <w:hyperlink w:anchor="_Toc507432199" w:history="1">
        <w:r w:rsidR="00BB0D0F" w:rsidRPr="00BB0D0F">
          <w:rPr>
            <w:rStyle w:val="Hyperlink"/>
            <w:rFonts w:cstheme="minorHAnsi"/>
            <w:noProof/>
            <w:lang w:val="pt-PT"/>
          </w:rPr>
          <w:t>Tabela 3 – Documentos de Referência</w:t>
        </w:r>
        <w:r w:rsidR="00BB0D0F" w:rsidRPr="00BB0D0F">
          <w:rPr>
            <w:rFonts w:cstheme="minorHAnsi"/>
            <w:noProof/>
            <w:webHidden/>
            <w:lang w:val="pt-PT"/>
          </w:rPr>
          <w:tab/>
        </w:r>
        <w:r w:rsidR="00BB0D0F" w:rsidRPr="00BB0D0F">
          <w:rPr>
            <w:rFonts w:cstheme="minorHAnsi"/>
            <w:noProof/>
            <w:webHidden/>
            <w:lang w:val="pt-PT"/>
          </w:rPr>
          <w:fldChar w:fldCharType="begin"/>
        </w:r>
        <w:r w:rsidR="00BB0D0F" w:rsidRPr="00BB0D0F">
          <w:rPr>
            <w:rFonts w:cstheme="minorHAnsi"/>
            <w:noProof/>
            <w:webHidden/>
            <w:lang w:val="pt-PT"/>
          </w:rPr>
          <w:instrText xml:space="preserve"> PAGEREF _Toc507432199 \h </w:instrText>
        </w:r>
        <w:r w:rsidR="00BB0D0F" w:rsidRPr="00BB0D0F">
          <w:rPr>
            <w:rFonts w:cstheme="minorHAnsi"/>
            <w:noProof/>
            <w:webHidden/>
            <w:lang w:val="pt-PT"/>
          </w:rPr>
        </w:r>
        <w:r w:rsidR="00BB0D0F" w:rsidRPr="00BB0D0F">
          <w:rPr>
            <w:rFonts w:cstheme="minorHAnsi"/>
            <w:noProof/>
            <w:webHidden/>
            <w:lang w:val="pt-PT"/>
          </w:rPr>
          <w:fldChar w:fldCharType="separate"/>
        </w:r>
        <w:r w:rsidR="00BB0D0F" w:rsidRPr="00BB0D0F">
          <w:rPr>
            <w:rFonts w:cstheme="minorHAnsi"/>
            <w:noProof/>
            <w:webHidden/>
            <w:lang w:val="pt-PT"/>
          </w:rPr>
          <w:t>2</w:t>
        </w:r>
        <w:r w:rsidR="00BB0D0F" w:rsidRPr="00BB0D0F">
          <w:rPr>
            <w:rFonts w:cstheme="minorHAnsi"/>
            <w:noProof/>
            <w:webHidden/>
            <w:lang w:val="pt-PT"/>
          </w:rPr>
          <w:fldChar w:fldCharType="end"/>
        </w:r>
      </w:hyperlink>
    </w:p>
    <w:p w14:paraId="385FE2D5" w14:textId="77777777" w:rsidR="00BB0D0F" w:rsidRPr="00BB0D0F" w:rsidRDefault="00DC737C">
      <w:pPr>
        <w:pStyle w:val="TableofFigures"/>
        <w:tabs>
          <w:tab w:val="right" w:leader="dot" w:pos="10536"/>
        </w:tabs>
        <w:rPr>
          <w:rFonts w:eastAsiaTheme="minorEastAsia" w:cstheme="minorHAnsi"/>
          <w:noProof/>
          <w:color w:val="auto"/>
          <w:sz w:val="22"/>
          <w:lang w:val="pt-PT" w:eastAsia="pt-PT"/>
        </w:rPr>
      </w:pPr>
      <w:hyperlink w:anchor="_Toc507432200" w:history="1">
        <w:r w:rsidR="00BB0D0F" w:rsidRPr="00BB0D0F">
          <w:rPr>
            <w:rStyle w:val="Hyperlink"/>
            <w:rFonts w:cstheme="minorHAnsi"/>
            <w:noProof/>
            <w:lang w:val="pt-PT"/>
          </w:rPr>
          <w:t>Tabela 4 – Definições e Abreviaturas</w:t>
        </w:r>
        <w:r w:rsidR="00BB0D0F" w:rsidRPr="00BB0D0F">
          <w:rPr>
            <w:rFonts w:cstheme="minorHAnsi"/>
            <w:noProof/>
            <w:webHidden/>
            <w:lang w:val="pt-PT"/>
          </w:rPr>
          <w:tab/>
        </w:r>
        <w:r w:rsidR="00BB0D0F" w:rsidRPr="00BB0D0F">
          <w:rPr>
            <w:rFonts w:cstheme="minorHAnsi"/>
            <w:noProof/>
            <w:webHidden/>
            <w:lang w:val="pt-PT"/>
          </w:rPr>
          <w:fldChar w:fldCharType="begin"/>
        </w:r>
        <w:r w:rsidR="00BB0D0F" w:rsidRPr="00BB0D0F">
          <w:rPr>
            <w:rFonts w:cstheme="minorHAnsi"/>
            <w:noProof/>
            <w:webHidden/>
            <w:lang w:val="pt-PT"/>
          </w:rPr>
          <w:instrText xml:space="preserve"> PAGEREF _Toc507432200 \h </w:instrText>
        </w:r>
        <w:r w:rsidR="00BB0D0F" w:rsidRPr="00BB0D0F">
          <w:rPr>
            <w:rFonts w:cstheme="minorHAnsi"/>
            <w:noProof/>
            <w:webHidden/>
            <w:lang w:val="pt-PT"/>
          </w:rPr>
        </w:r>
        <w:r w:rsidR="00BB0D0F" w:rsidRPr="00BB0D0F">
          <w:rPr>
            <w:rFonts w:cstheme="minorHAnsi"/>
            <w:noProof/>
            <w:webHidden/>
            <w:lang w:val="pt-PT"/>
          </w:rPr>
          <w:fldChar w:fldCharType="separate"/>
        </w:r>
        <w:r w:rsidR="00BB0D0F" w:rsidRPr="00BB0D0F">
          <w:rPr>
            <w:rFonts w:cstheme="minorHAnsi"/>
            <w:noProof/>
            <w:webHidden/>
            <w:lang w:val="pt-PT"/>
          </w:rPr>
          <w:t>8</w:t>
        </w:r>
        <w:r w:rsidR="00BB0D0F" w:rsidRPr="00BB0D0F">
          <w:rPr>
            <w:rFonts w:cstheme="minorHAnsi"/>
            <w:noProof/>
            <w:webHidden/>
            <w:lang w:val="pt-PT"/>
          </w:rPr>
          <w:fldChar w:fldCharType="end"/>
        </w:r>
      </w:hyperlink>
    </w:p>
    <w:p w14:paraId="4BE7AE9C" w14:textId="77777777" w:rsidR="00BB0D0F" w:rsidRPr="00BB0D0F" w:rsidRDefault="00BB0D0F" w:rsidP="00BB0D0F">
      <w:pPr>
        <w:rPr>
          <w:lang w:val="pt-PT"/>
        </w:rPr>
      </w:pPr>
      <w:r w:rsidRPr="00BB0D0F">
        <w:rPr>
          <w:rFonts w:cstheme="minorHAnsi"/>
          <w:lang w:val="pt-PT"/>
        </w:rPr>
        <w:fldChar w:fldCharType="end"/>
      </w:r>
    </w:p>
    <w:p w14:paraId="1222783B" w14:textId="77777777" w:rsidR="00BB0D0F" w:rsidRPr="00BB0D0F" w:rsidRDefault="00BB0D0F" w:rsidP="00BB0D0F">
      <w:pPr>
        <w:rPr>
          <w:lang w:val="pt-PT"/>
        </w:rPr>
      </w:pPr>
    </w:p>
    <w:p w14:paraId="4F6B35F1" w14:textId="77777777" w:rsidR="00BB0D0F" w:rsidRPr="00BB0D0F" w:rsidRDefault="00BB0D0F" w:rsidP="00BB0D0F">
      <w:pPr>
        <w:pStyle w:val="Title-Introduction"/>
        <w:rPr>
          <w:lang w:val="pt-PT"/>
        </w:rPr>
      </w:pPr>
      <w:r w:rsidRPr="00BB0D0F">
        <w:rPr>
          <w:lang w:val="pt-PT"/>
        </w:rPr>
        <w:t>Lista de Figuras</w:t>
      </w:r>
    </w:p>
    <w:p w14:paraId="2E74FEBD" w14:textId="4A02C4F3" w:rsidR="004D318B" w:rsidRPr="00BB0D0F" w:rsidRDefault="00BB0D0F" w:rsidP="00BB0D0F">
      <w:pPr>
        <w:pStyle w:val="Title-Introduction"/>
        <w:rPr>
          <w:lang w:val="pt-PT"/>
        </w:rPr>
      </w:pPr>
      <w:r w:rsidRPr="00BB0D0F">
        <w:rPr>
          <w:sz w:val="20"/>
          <w:lang w:val="pt-PT"/>
        </w:rPr>
        <w:fldChar w:fldCharType="begin"/>
      </w:r>
      <w:r w:rsidRPr="00BB0D0F">
        <w:rPr>
          <w:lang w:val="pt-PT"/>
        </w:rPr>
        <w:instrText xml:space="preserve"> TOC \h \z \c "Figure" </w:instrText>
      </w:r>
      <w:r w:rsidRPr="00BB0D0F">
        <w:rPr>
          <w:sz w:val="20"/>
          <w:lang w:val="pt-PT"/>
        </w:rPr>
        <w:fldChar w:fldCharType="separate"/>
      </w:r>
      <w:r w:rsidRPr="00BB0D0F">
        <w:rPr>
          <w:b/>
          <w:bCs/>
          <w:noProof/>
          <w:sz w:val="20"/>
          <w:lang w:val="pt-PT"/>
        </w:rPr>
        <w:t>No table of figures entries found.</w:t>
      </w:r>
      <w:r w:rsidRPr="00BB0D0F">
        <w:rPr>
          <w:lang w:val="pt-PT"/>
        </w:rPr>
        <w:fldChar w:fldCharType="end"/>
      </w:r>
    </w:p>
    <w:p w14:paraId="2E74FEBF" w14:textId="77777777" w:rsidR="004D318B" w:rsidRPr="00BB0D0F" w:rsidRDefault="004D318B" w:rsidP="00563F59">
      <w:pPr>
        <w:pStyle w:val="Title-Introduction"/>
        <w:rPr>
          <w:lang w:val="pt-PT"/>
        </w:rPr>
      </w:pPr>
    </w:p>
    <w:p w14:paraId="2E74FEC0" w14:textId="4C0D519C" w:rsidR="00BB0D0F" w:rsidRDefault="00BB0D0F">
      <w:pPr>
        <w:spacing w:after="160" w:line="259" w:lineRule="auto"/>
        <w:rPr>
          <w:sz w:val="30"/>
          <w:lang w:val="pt-PT"/>
        </w:rPr>
      </w:pPr>
      <w:r>
        <w:rPr>
          <w:lang w:val="pt-PT"/>
        </w:rPr>
        <w:lastRenderedPageBreak/>
        <w:br w:type="page"/>
      </w:r>
    </w:p>
    <w:p w14:paraId="16CB565F" w14:textId="758AD42F" w:rsidR="004E2610" w:rsidRPr="00EA175E" w:rsidRDefault="004E2610" w:rsidP="004E2610">
      <w:pPr>
        <w:pStyle w:val="Heading1"/>
        <w:ind w:left="561" w:hanging="561"/>
        <w:rPr>
          <w:lang w:val="pt-PT"/>
        </w:rPr>
      </w:pPr>
      <w:bookmarkStart w:id="14" w:name="_Toc25744145"/>
      <w:r w:rsidRPr="00EA175E">
        <w:rPr>
          <w:lang w:val="pt-PT"/>
        </w:rPr>
        <w:lastRenderedPageBreak/>
        <w:t>Objetivo</w:t>
      </w:r>
      <w:bookmarkEnd w:id="14"/>
    </w:p>
    <w:p w14:paraId="239F7D4E" w14:textId="284E55E1" w:rsidR="004E2610" w:rsidRDefault="00B7059C" w:rsidP="00EA175E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deste documento é estruturar os requisitos do </w:t>
      </w:r>
      <w:proofErr w:type="spellStart"/>
      <w:r>
        <w:rPr>
          <w:lang w:val="pt-PT"/>
        </w:rPr>
        <w:t>Hackaton</w:t>
      </w:r>
      <w:proofErr w:type="spellEnd"/>
      <w:r>
        <w:rPr>
          <w:lang w:val="pt-PT"/>
        </w:rPr>
        <w:t xml:space="preserve"> a realizar pelo departamento de Digital do GEC </w:t>
      </w:r>
      <w:r w:rsidR="0068787D">
        <w:rPr>
          <w:lang w:val="pt-PT"/>
        </w:rPr>
        <w:t>-</w:t>
      </w:r>
      <w:r>
        <w:rPr>
          <w:lang w:val="pt-PT"/>
        </w:rPr>
        <w:t xml:space="preserve"> Fundão, em data a confirmar.</w:t>
      </w:r>
    </w:p>
    <w:p w14:paraId="49C4DB4A" w14:textId="3D52573A" w:rsidR="00B7059C" w:rsidRDefault="00B7059C" w:rsidP="00EA175E">
      <w:pPr>
        <w:pStyle w:val="Text-Bullet"/>
        <w:ind w:left="454"/>
        <w:rPr>
          <w:lang w:val="pt-PT"/>
        </w:rPr>
      </w:pPr>
    </w:p>
    <w:p w14:paraId="0B414844" w14:textId="060F1A2A" w:rsidR="00B7059C" w:rsidRDefault="00B7059C" w:rsidP="008956A4">
      <w:pPr>
        <w:pStyle w:val="Text-Bullet"/>
        <w:ind w:left="454"/>
        <w:rPr>
          <w:lang w:val="pt-PT"/>
        </w:rPr>
      </w:pPr>
      <w:r>
        <w:rPr>
          <w:lang w:val="pt-PT"/>
        </w:rPr>
        <w:t>Pretende-se detalhar os requisitos da solução a propor pelos concorrentes, especificando os requisitos técnicos e funcionais e detalhar os componentes a desenvolver.</w:t>
      </w:r>
    </w:p>
    <w:p w14:paraId="0E30671D" w14:textId="35392DE4" w:rsidR="00B7059C" w:rsidRDefault="008956A4" w:rsidP="00EA175E">
      <w:pPr>
        <w:pStyle w:val="Text-Bullet"/>
        <w:ind w:left="454"/>
        <w:rPr>
          <w:lang w:val="pt-PT"/>
        </w:rPr>
      </w:pPr>
      <w:r>
        <w:rPr>
          <w:lang w:val="pt-PT"/>
        </w:rPr>
        <w:t>O documento</w:t>
      </w:r>
      <w:r w:rsidR="00B7059C">
        <w:rPr>
          <w:lang w:val="pt-PT"/>
        </w:rPr>
        <w:t xml:space="preserve"> tem como função introduzir os </w:t>
      </w:r>
      <w:proofErr w:type="spellStart"/>
      <w:r w:rsidR="00B7059C">
        <w:rPr>
          <w:lang w:val="pt-PT"/>
        </w:rPr>
        <w:t>factores</w:t>
      </w:r>
      <w:proofErr w:type="spellEnd"/>
      <w:r w:rsidR="00B7059C">
        <w:rPr>
          <w:lang w:val="pt-PT"/>
        </w:rPr>
        <w:t xml:space="preserve"> diferenciadores das soluções que serão propostas.</w:t>
      </w:r>
    </w:p>
    <w:p w14:paraId="37F9A96E" w14:textId="0F22A117" w:rsidR="0068787D" w:rsidRDefault="0068787D" w:rsidP="00EA175E">
      <w:pPr>
        <w:pStyle w:val="Text-Bullet"/>
        <w:ind w:left="454"/>
        <w:rPr>
          <w:lang w:val="pt-PT"/>
        </w:rPr>
      </w:pPr>
    </w:p>
    <w:p w14:paraId="31F5D2B3" w14:textId="40FC7C33" w:rsidR="004C4802" w:rsidRDefault="0068787D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Pretende-se que os candidatos sejam capazes de entregar uma solução </w:t>
      </w:r>
      <w:proofErr w:type="spellStart"/>
      <w:r>
        <w:rPr>
          <w:lang w:val="pt-PT"/>
        </w:rPr>
        <w:t>end</w:t>
      </w:r>
      <w:proofErr w:type="spellEnd"/>
      <w:r>
        <w:rPr>
          <w:lang w:val="pt-PT"/>
        </w:rPr>
        <w:t>-to-</w:t>
      </w:r>
      <w:proofErr w:type="spellStart"/>
      <w:r>
        <w:rPr>
          <w:lang w:val="pt-PT"/>
        </w:rPr>
        <w:t>end</w:t>
      </w:r>
      <w:proofErr w:type="spellEnd"/>
      <w:r>
        <w:rPr>
          <w:lang w:val="pt-PT"/>
        </w:rPr>
        <w:t xml:space="preserve"> de uma </w:t>
      </w:r>
      <w:proofErr w:type="spellStart"/>
      <w:r>
        <w:rPr>
          <w:lang w:val="pt-PT"/>
        </w:rPr>
        <w:t>WebApp</w:t>
      </w:r>
      <w:proofErr w:type="spellEnd"/>
      <w:r>
        <w:rPr>
          <w:lang w:val="pt-PT"/>
        </w:rPr>
        <w:t xml:space="preserve"> infotainment, construída sobre uma </w:t>
      </w:r>
      <w:proofErr w:type="spellStart"/>
      <w:r>
        <w:rPr>
          <w:lang w:val="pt-PT"/>
        </w:rPr>
        <w:t>framework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Javascript</w:t>
      </w:r>
      <w:proofErr w:type="spellEnd"/>
      <w:r>
        <w:rPr>
          <w:lang w:val="pt-PT"/>
        </w:rPr>
        <w:t xml:space="preserve"> da General </w:t>
      </w:r>
      <w:proofErr w:type="spellStart"/>
      <w:r>
        <w:rPr>
          <w:lang w:val="pt-PT"/>
        </w:rPr>
        <w:t>Motors</w:t>
      </w:r>
      <w:proofErr w:type="spellEnd"/>
      <w:r>
        <w:rPr>
          <w:lang w:val="pt-PT"/>
        </w:rPr>
        <w:t xml:space="preserve">, </w:t>
      </w:r>
      <w:r w:rsidR="004C4802">
        <w:rPr>
          <w:lang w:val="pt-PT"/>
        </w:rPr>
        <w:t xml:space="preserve">que irá comunicar com uma aplicação Java, baseada em Spring </w:t>
      </w:r>
      <w:proofErr w:type="spellStart"/>
      <w:r w:rsidR="004C4802">
        <w:rPr>
          <w:lang w:val="pt-PT"/>
        </w:rPr>
        <w:t>Boot</w:t>
      </w:r>
      <w:proofErr w:type="spellEnd"/>
      <w:r w:rsidR="004C4802">
        <w:rPr>
          <w:lang w:val="pt-PT"/>
        </w:rPr>
        <w:t xml:space="preserve">, que servirá de </w:t>
      </w:r>
      <w:proofErr w:type="spellStart"/>
      <w:r w:rsidR="004C4802">
        <w:rPr>
          <w:lang w:val="pt-PT"/>
        </w:rPr>
        <w:t>Backend</w:t>
      </w:r>
      <w:proofErr w:type="spellEnd"/>
      <w:r w:rsidR="004C4802">
        <w:rPr>
          <w:lang w:val="pt-PT"/>
        </w:rPr>
        <w:t xml:space="preserve"> e uma aplicação Mobile, também com comunicação ao </w:t>
      </w:r>
      <w:proofErr w:type="spellStart"/>
      <w:r w:rsidR="004C4802">
        <w:rPr>
          <w:lang w:val="pt-PT"/>
        </w:rPr>
        <w:t>Backend</w:t>
      </w:r>
      <w:proofErr w:type="spellEnd"/>
      <w:r w:rsidR="004C4802">
        <w:rPr>
          <w:lang w:val="pt-PT"/>
        </w:rPr>
        <w:t>.</w:t>
      </w:r>
    </w:p>
    <w:p w14:paraId="313591DC" w14:textId="126928BB" w:rsidR="004C4802" w:rsidRDefault="004C4802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arquitectura</w:t>
      </w:r>
      <w:proofErr w:type="spellEnd"/>
      <w:r>
        <w:rPr>
          <w:lang w:val="pt-PT"/>
        </w:rPr>
        <w:t xml:space="preserve"> é a propor é assim composta por três componentes: </w:t>
      </w:r>
      <w:proofErr w:type="spellStart"/>
      <w:r w:rsidRPr="00A9777E">
        <w:rPr>
          <w:b/>
          <w:lang w:val="pt-PT"/>
        </w:rPr>
        <w:t>WebApp</w:t>
      </w:r>
      <w:proofErr w:type="spellEnd"/>
      <w:r>
        <w:rPr>
          <w:lang w:val="pt-PT"/>
        </w:rPr>
        <w:t xml:space="preserve">, construída em </w:t>
      </w:r>
      <w:proofErr w:type="spellStart"/>
      <w:r>
        <w:rPr>
          <w:lang w:val="pt-PT"/>
        </w:rPr>
        <w:t>JavaScript</w:t>
      </w:r>
      <w:proofErr w:type="spellEnd"/>
      <w:r>
        <w:rPr>
          <w:lang w:val="pt-PT"/>
        </w:rPr>
        <w:t xml:space="preserve">, </w:t>
      </w:r>
      <w:proofErr w:type="spellStart"/>
      <w:r w:rsidRPr="00A9777E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, construída sobre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ou iOS e </w:t>
      </w:r>
      <w:proofErr w:type="spellStart"/>
      <w:r w:rsidRPr="00A9777E">
        <w:rPr>
          <w:b/>
          <w:lang w:val="pt-PT"/>
        </w:rPr>
        <w:t>Backend</w:t>
      </w:r>
      <w:proofErr w:type="spellEnd"/>
      <w:r>
        <w:rPr>
          <w:lang w:val="pt-PT"/>
        </w:rPr>
        <w:t xml:space="preserve">, construído sobre Spring </w:t>
      </w:r>
      <w:proofErr w:type="spellStart"/>
      <w:r>
        <w:rPr>
          <w:lang w:val="pt-PT"/>
        </w:rPr>
        <w:t>Boot</w:t>
      </w:r>
      <w:proofErr w:type="spellEnd"/>
      <w:r>
        <w:rPr>
          <w:lang w:val="pt-PT"/>
        </w:rPr>
        <w:t xml:space="preserve">, doravante denominados em conjunto como </w:t>
      </w:r>
      <w:r w:rsidRPr="00A9777E">
        <w:rPr>
          <w:b/>
          <w:lang w:val="pt-PT"/>
        </w:rPr>
        <w:t>Solução</w:t>
      </w:r>
      <w:r>
        <w:rPr>
          <w:lang w:val="pt-PT"/>
        </w:rPr>
        <w:t>.</w:t>
      </w:r>
    </w:p>
    <w:p w14:paraId="5914B1E6" w14:textId="0735D6C5" w:rsidR="004C4802" w:rsidRDefault="004C4802" w:rsidP="004C4802">
      <w:pPr>
        <w:pStyle w:val="Text-Bullet"/>
        <w:ind w:left="454"/>
        <w:rPr>
          <w:lang w:val="pt-PT"/>
        </w:rPr>
      </w:pPr>
    </w:p>
    <w:p w14:paraId="41DE2297" w14:textId="1BE937BA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</w:t>
      </w:r>
      <w:r w:rsidRPr="00037459">
        <w:rPr>
          <w:b/>
          <w:lang w:val="pt-PT"/>
        </w:rPr>
        <w:t>Solução</w:t>
      </w:r>
      <w:r>
        <w:rPr>
          <w:lang w:val="pt-PT"/>
        </w:rPr>
        <w:t xml:space="preserve"> tem como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representar a encomenda de comida de restaurantes a partir de um carro. Cada carro terá uma distância aos restaurantes medida em </w:t>
      </w:r>
      <w:proofErr w:type="spellStart"/>
      <w:r>
        <w:rPr>
          <w:lang w:val="pt-PT"/>
        </w:rPr>
        <w:t>KM’s</w:t>
      </w:r>
      <w:proofErr w:type="spellEnd"/>
      <w:r>
        <w:rPr>
          <w:lang w:val="pt-PT"/>
        </w:rPr>
        <w:t>.</w:t>
      </w:r>
    </w:p>
    <w:p w14:paraId="5D0B92D7" w14:textId="3A516D49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Na </w:t>
      </w:r>
      <w:proofErr w:type="spellStart"/>
      <w:r w:rsidRPr="00037459">
        <w:rPr>
          <w:b/>
          <w:lang w:val="pt-PT"/>
        </w:rPr>
        <w:t>WebApp</w:t>
      </w:r>
      <w:proofErr w:type="spellEnd"/>
      <w:r>
        <w:rPr>
          <w:lang w:val="pt-PT"/>
        </w:rPr>
        <w:t xml:space="preserve"> será feita a encomenda, ou cancelamento, da comida do restaurante e a </w:t>
      </w:r>
      <w:proofErr w:type="spellStart"/>
      <w:r w:rsidRPr="00037459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 terá como responsabilidade, entre outras, possibilitar o </w:t>
      </w:r>
      <w:proofErr w:type="spellStart"/>
      <w:r>
        <w:rPr>
          <w:lang w:val="pt-PT"/>
        </w:rPr>
        <w:t>reporting</w:t>
      </w:r>
      <w:proofErr w:type="spellEnd"/>
      <w:r>
        <w:rPr>
          <w:lang w:val="pt-PT"/>
        </w:rPr>
        <w:t xml:space="preserve"> das encomendas.</w:t>
      </w:r>
    </w:p>
    <w:p w14:paraId="60DA6F0C" w14:textId="53439E96" w:rsidR="00037459" w:rsidRDefault="00037459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Backend</w:t>
      </w:r>
      <w:proofErr w:type="spellEnd"/>
      <w:r>
        <w:rPr>
          <w:lang w:val="pt-PT"/>
        </w:rPr>
        <w:t xml:space="preserve"> </w:t>
      </w:r>
      <w:r w:rsidR="00CC50E2">
        <w:rPr>
          <w:lang w:val="pt-PT"/>
        </w:rPr>
        <w:t>t</w:t>
      </w:r>
      <w:r>
        <w:rPr>
          <w:lang w:val="pt-PT"/>
        </w:rPr>
        <w:t xml:space="preserve">erá </w:t>
      </w:r>
      <w:r w:rsidR="00CC50E2">
        <w:rPr>
          <w:lang w:val="pt-PT"/>
        </w:rPr>
        <w:t xml:space="preserve">como </w:t>
      </w:r>
      <w:r>
        <w:rPr>
          <w:lang w:val="pt-PT"/>
        </w:rPr>
        <w:t>respo</w:t>
      </w:r>
      <w:r w:rsidR="00CC50E2">
        <w:rPr>
          <w:lang w:val="pt-PT"/>
        </w:rPr>
        <w:t xml:space="preserve">nsabilidade gerir as encomendas, calcular a distância em </w:t>
      </w:r>
      <w:proofErr w:type="spellStart"/>
      <w:r w:rsidR="00CC50E2">
        <w:rPr>
          <w:lang w:val="pt-PT"/>
        </w:rPr>
        <w:t>KMs</w:t>
      </w:r>
      <w:proofErr w:type="spellEnd"/>
      <w:r w:rsidR="00CC50E2">
        <w:rPr>
          <w:lang w:val="pt-PT"/>
        </w:rPr>
        <w:t xml:space="preserve"> a partir das coordenadas GPS, concluir os pedidos e gerir toda a informação requerida pela </w:t>
      </w:r>
      <w:r w:rsidR="00CC50E2" w:rsidRPr="00CC50E2">
        <w:rPr>
          <w:b/>
          <w:lang w:val="pt-PT"/>
        </w:rPr>
        <w:t>Solução</w:t>
      </w:r>
      <w:r w:rsidR="00CC50E2">
        <w:rPr>
          <w:lang w:val="pt-PT"/>
        </w:rPr>
        <w:t>.</w:t>
      </w:r>
    </w:p>
    <w:p w14:paraId="00ECE765" w14:textId="0B3904F8" w:rsidR="008956A4" w:rsidRDefault="008956A4" w:rsidP="008956A4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Exclui-se da </w:t>
      </w:r>
      <w:r w:rsidRPr="00CC50E2">
        <w:rPr>
          <w:b/>
          <w:lang w:val="pt-PT"/>
        </w:rPr>
        <w:t>Solução</w:t>
      </w:r>
      <w:r>
        <w:rPr>
          <w:lang w:val="pt-PT"/>
        </w:rPr>
        <w:t xml:space="preserve"> qualquer cálculo de distância real ou caminho, seja mais curto ou mais rápido, para o ponto onde se encontra o restaurante.</w:t>
      </w:r>
    </w:p>
    <w:p w14:paraId="4E4CF31B" w14:textId="5F09C456" w:rsidR="004C4802" w:rsidRDefault="004C4802" w:rsidP="004C4802">
      <w:pPr>
        <w:pStyle w:val="Text-Bullet"/>
        <w:ind w:left="454"/>
        <w:rPr>
          <w:lang w:val="pt-PT"/>
        </w:rPr>
      </w:pPr>
    </w:p>
    <w:p w14:paraId="14BDEEE9" w14:textId="0570BC44" w:rsidR="00754D0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754D0E">
        <w:rPr>
          <w:b/>
          <w:lang w:val="pt-PT"/>
        </w:rPr>
        <w:t>Backend</w:t>
      </w:r>
      <w:proofErr w:type="spellEnd"/>
      <w:r>
        <w:rPr>
          <w:lang w:val="pt-PT"/>
        </w:rPr>
        <w:t xml:space="preserve"> deverá servir para armazenar os restaurantes, os menus, os pedidos e gerir a autenticação no sistema.</w:t>
      </w:r>
    </w:p>
    <w:p w14:paraId="50F34323" w14:textId="587A16E9" w:rsidR="00754D0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754D0E">
        <w:rPr>
          <w:b/>
          <w:lang w:val="pt-PT"/>
        </w:rPr>
        <w:t>Frontend</w:t>
      </w:r>
      <w:proofErr w:type="spellEnd"/>
      <w:r>
        <w:rPr>
          <w:lang w:val="pt-PT"/>
        </w:rPr>
        <w:t xml:space="preserve"> será a interface para os clientes.</w:t>
      </w:r>
    </w:p>
    <w:p w14:paraId="5ECDC250" w14:textId="7A5D64BB" w:rsidR="00754D0E" w:rsidRPr="00EA175E" w:rsidRDefault="00754D0E" w:rsidP="004C4802">
      <w:pPr>
        <w:pStyle w:val="Text-Bullet"/>
        <w:ind w:left="454"/>
        <w:rPr>
          <w:lang w:val="pt-PT"/>
        </w:rPr>
      </w:pPr>
      <w:r>
        <w:rPr>
          <w:lang w:val="pt-PT"/>
        </w:rPr>
        <w:t xml:space="preserve">A </w:t>
      </w:r>
      <w:proofErr w:type="spellStart"/>
      <w:r w:rsidRPr="00754D0E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 será a interface para os restaurantes.</w:t>
      </w:r>
    </w:p>
    <w:p w14:paraId="35C26E90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7F1849A0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61CD6B9F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20A68D34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3083C095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</w:p>
    <w:p w14:paraId="497FF2EA" w14:textId="61F92F3C" w:rsidR="004E2610" w:rsidRDefault="004E2610" w:rsidP="00EA175E">
      <w:pPr>
        <w:pStyle w:val="Text-Bullet"/>
        <w:ind w:left="454"/>
        <w:rPr>
          <w:lang w:val="pt-PT"/>
        </w:rPr>
      </w:pPr>
    </w:p>
    <w:p w14:paraId="2F95ED56" w14:textId="097E09F2" w:rsidR="003311B0" w:rsidRDefault="003311B0" w:rsidP="00EA175E">
      <w:pPr>
        <w:pStyle w:val="Text-Bullet"/>
        <w:ind w:left="454"/>
        <w:rPr>
          <w:lang w:val="pt-PT"/>
        </w:rPr>
      </w:pPr>
    </w:p>
    <w:p w14:paraId="43503C2A" w14:textId="77777777" w:rsidR="003311B0" w:rsidRPr="00EA175E" w:rsidRDefault="003311B0" w:rsidP="00EA175E">
      <w:pPr>
        <w:pStyle w:val="Text-Bullet"/>
        <w:ind w:left="454"/>
        <w:rPr>
          <w:lang w:val="pt-PT"/>
        </w:rPr>
      </w:pPr>
    </w:p>
    <w:p w14:paraId="7618BC25" w14:textId="77777777" w:rsidR="004E2610" w:rsidRPr="00EA175E" w:rsidRDefault="004E2610" w:rsidP="004E2610">
      <w:pPr>
        <w:pStyle w:val="Heading1"/>
        <w:ind w:left="561" w:hanging="561"/>
        <w:rPr>
          <w:lang w:val="pt-PT"/>
        </w:rPr>
      </w:pPr>
      <w:bookmarkStart w:id="15" w:name="_Toc335228467"/>
      <w:bookmarkStart w:id="16" w:name="_Toc25744146"/>
      <w:r w:rsidRPr="00EA175E">
        <w:rPr>
          <w:lang w:val="pt-PT"/>
        </w:rPr>
        <w:lastRenderedPageBreak/>
        <w:t>Definições e Abreviaturas</w:t>
      </w:r>
      <w:bookmarkEnd w:id="15"/>
      <w:bookmarkEnd w:id="16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3296"/>
        <w:gridCol w:w="7240"/>
      </w:tblGrid>
      <w:tr w:rsidR="004E2610" w:rsidRPr="00EA175E" w14:paraId="4959E6C9" w14:textId="77777777" w:rsidTr="00EA175E">
        <w:tc>
          <w:tcPr>
            <w:tcW w:w="1564" w:type="pct"/>
            <w:shd w:val="clear" w:color="auto" w:fill="auto"/>
            <w:vAlign w:val="center"/>
          </w:tcPr>
          <w:p w14:paraId="2DF6C6DC" w14:textId="77777777" w:rsidR="004E2610" w:rsidRPr="00EA175E" w:rsidRDefault="004E2610" w:rsidP="00CF0328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Definições/ Abreviaturas</w:t>
            </w:r>
          </w:p>
        </w:tc>
        <w:tc>
          <w:tcPr>
            <w:tcW w:w="3436" w:type="pct"/>
            <w:shd w:val="clear" w:color="auto" w:fill="auto"/>
            <w:vAlign w:val="center"/>
          </w:tcPr>
          <w:p w14:paraId="6F37C3A8" w14:textId="77777777" w:rsidR="004E2610" w:rsidRPr="00EA175E" w:rsidRDefault="004E2610" w:rsidP="00CF0328">
            <w:pPr>
              <w:jc w:val="center"/>
              <w:rPr>
                <w:b/>
                <w:color w:val="00B4B9" w:themeColor="accent5"/>
                <w:lang w:val="pt-PT"/>
              </w:rPr>
            </w:pPr>
            <w:r w:rsidRPr="00EA175E">
              <w:rPr>
                <w:b/>
                <w:color w:val="00B4B9" w:themeColor="accent5"/>
                <w:lang w:val="pt-PT"/>
              </w:rPr>
              <w:t>Descrição</w:t>
            </w:r>
          </w:p>
        </w:tc>
      </w:tr>
      <w:tr w:rsidR="004E2610" w:rsidRPr="00EA175E" w14:paraId="3217E4DE" w14:textId="77777777" w:rsidTr="00CF0328">
        <w:tc>
          <w:tcPr>
            <w:tcW w:w="1564" w:type="pct"/>
          </w:tcPr>
          <w:p w14:paraId="18F79672" w14:textId="56AC6EF9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Framework GM</w:t>
            </w:r>
          </w:p>
        </w:tc>
        <w:tc>
          <w:tcPr>
            <w:tcW w:w="3436" w:type="pct"/>
          </w:tcPr>
          <w:p w14:paraId="6D535CB1" w14:textId="139C0C39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 xml:space="preserve">Framework da General </w:t>
            </w:r>
            <w:proofErr w:type="spellStart"/>
            <w:r>
              <w:rPr>
                <w:lang w:val="pt-PT"/>
              </w:rPr>
              <w:t>Motors</w:t>
            </w:r>
            <w:proofErr w:type="spellEnd"/>
            <w:r>
              <w:rPr>
                <w:lang w:val="pt-PT"/>
              </w:rPr>
              <w:t xml:space="preserve"> que emula o comportamento de uma aplicação a correr dentro de uma viatura</w:t>
            </w:r>
          </w:p>
        </w:tc>
      </w:tr>
      <w:tr w:rsidR="004E2610" w:rsidRPr="00EA175E" w14:paraId="0872251C" w14:textId="77777777" w:rsidTr="00CF0328">
        <w:tc>
          <w:tcPr>
            <w:tcW w:w="1564" w:type="pct"/>
          </w:tcPr>
          <w:p w14:paraId="59B3E825" w14:textId="1BEED772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>GPS</w:t>
            </w:r>
          </w:p>
        </w:tc>
        <w:tc>
          <w:tcPr>
            <w:tcW w:w="3436" w:type="pct"/>
          </w:tcPr>
          <w:p w14:paraId="65DDC8ED" w14:textId="05EF420B" w:rsidR="004E2610" w:rsidRPr="00EA175E" w:rsidRDefault="002810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 xml:space="preserve">Global </w:t>
            </w:r>
            <w:proofErr w:type="spellStart"/>
            <w:r>
              <w:rPr>
                <w:lang w:val="pt-PT"/>
              </w:rPr>
              <w:t>Positioning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System</w:t>
            </w:r>
            <w:proofErr w:type="spellEnd"/>
            <w:r>
              <w:rPr>
                <w:lang w:val="pt-PT"/>
              </w:rPr>
              <w:t>, descreve coordenadas – duas coordenadas podem ser medidas em distância em metros e/ou quilómetros</w:t>
            </w:r>
          </w:p>
        </w:tc>
      </w:tr>
      <w:tr w:rsidR="004E2610" w:rsidRPr="00EA175E" w14:paraId="15DD2DA4" w14:textId="77777777" w:rsidTr="00CF0328">
        <w:tc>
          <w:tcPr>
            <w:tcW w:w="1564" w:type="pct"/>
          </w:tcPr>
          <w:p w14:paraId="1E066410" w14:textId="7CBACAAE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proofErr w:type="spellStart"/>
            <w:r>
              <w:rPr>
                <w:lang w:val="pt-PT"/>
              </w:rPr>
              <w:t>Android</w:t>
            </w:r>
            <w:proofErr w:type="spellEnd"/>
            <w:r>
              <w:rPr>
                <w:lang w:val="pt-PT"/>
              </w:rPr>
              <w:t>/iOS</w:t>
            </w:r>
          </w:p>
        </w:tc>
        <w:tc>
          <w:tcPr>
            <w:tcW w:w="3436" w:type="pct"/>
          </w:tcPr>
          <w:p w14:paraId="763978D3" w14:textId="6E58AA09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 xml:space="preserve">Sistemas operativos onde correm as </w:t>
            </w:r>
            <w:proofErr w:type="spellStart"/>
            <w:r>
              <w:rPr>
                <w:lang w:val="pt-PT"/>
              </w:rPr>
              <w:t>MobileApp</w:t>
            </w:r>
            <w:proofErr w:type="spellEnd"/>
          </w:p>
        </w:tc>
      </w:tr>
      <w:tr w:rsidR="004E2610" w:rsidRPr="00EA175E" w14:paraId="7B30DCEF" w14:textId="77777777" w:rsidTr="00CF0328">
        <w:tc>
          <w:tcPr>
            <w:tcW w:w="1564" w:type="pct"/>
          </w:tcPr>
          <w:p w14:paraId="612CB123" w14:textId="06939E7A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 xml:space="preserve">Spring </w:t>
            </w:r>
            <w:proofErr w:type="spellStart"/>
            <w:r>
              <w:rPr>
                <w:lang w:val="pt-PT"/>
              </w:rPr>
              <w:t>Boot</w:t>
            </w:r>
            <w:proofErr w:type="spellEnd"/>
          </w:p>
        </w:tc>
        <w:tc>
          <w:tcPr>
            <w:tcW w:w="3436" w:type="pct"/>
          </w:tcPr>
          <w:p w14:paraId="0A946D46" w14:textId="422A56A4" w:rsidR="004E2610" w:rsidRPr="00EA175E" w:rsidRDefault="00336ADB" w:rsidP="00EA175E">
            <w:pPr>
              <w:pStyle w:val="Text-Bullet"/>
              <w:ind w:left="454"/>
              <w:rPr>
                <w:lang w:val="pt-PT"/>
              </w:rPr>
            </w:pPr>
            <w:r>
              <w:rPr>
                <w:lang w:val="pt-PT"/>
              </w:rPr>
              <w:t xml:space="preserve">Framework onde deve correr o </w:t>
            </w:r>
            <w:proofErr w:type="spellStart"/>
            <w:r>
              <w:rPr>
                <w:lang w:val="pt-PT"/>
              </w:rPr>
              <w:t>Backend</w:t>
            </w:r>
            <w:proofErr w:type="spellEnd"/>
            <w:r w:rsidR="00565DCF">
              <w:rPr>
                <w:lang w:val="pt-PT"/>
              </w:rPr>
              <w:t>, tem um servidor aplicacional integrado</w:t>
            </w:r>
          </w:p>
        </w:tc>
      </w:tr>
    </w:tbl>
    <w:p w14:paraId="1C98BA1B" w14:textId="77777777" w:rsidR="004E2610" w:rsidRPr="00EA175E" w:rsidRDefault="004E2610" w:rsidP="00EA175E">
      <w:pPr>
        <w:pStyle w:val="Text-Bullet"/>
        <w:ind w:left="454"/>
        <w:rPr>
          <w:lang w:val="pt-PT"/>
        </w:rPr>
      </w:pPr>
      <w:bookmarkStart w:id="17" w:name="_Toc221010893"/>
      <w:bookmarkStart w:id="18" w:name="_Toc277939853"/>
      <w:bookmarkStart w:id="19" w:name="_Toc327966581"/>
      <w:bookmarkStart w:id="20" w:name="_Toc507432200"/>
      <w:r w:rsidRPr="00EA175E">
        <w:rPr>
          <w:lang w:val="pt-PT"/>
        </w:rPr>
        <w:t xml:space="preserve">Tabela </w:t>
      </w:r>
      <w:r w:rsidRPr="00EA175E">
        <w:rPr>
          <w:lang w:val="pt-PT"/>
        </w:rPr>
        <w:fldChar w:fldCharType="begin"/>
      </w:r>
      <w:r w:rsidRPr="00EA175E">
        <w:rPr>
          <w:lang w:val="pt-PT"/>
        </w:rPr>
        <w:instrText xml:space="preserve"> SEQ Table \* ARABIC </w:instrText>
      </w:r>
      <w:r w:rsidRPr="00EA175E">
        <w:rPr>
          <w:lang w:val="pt-PT"/>
        </w:rPr>
        <w:fldChar w:fldCharType="separate"/>
      </w:r>
      <w:r w:rsidRPr="00EA175E">
        <w:rPr>
          <w:lang w:val="pt-PT"/>
        </w:rPr>
        <w:t>4</w:t>
      </w:r>
      <w:r w:rsidRPr="00EA175E">
        <w:rPr>
          <w:lang w:val="pt-PT"/>
        </w:rPr>
        <w:fldChar w:fldCharType="end"/>
      </w:r>
      <w:r w:rsidRPr="00EA175E">
        <w:rPr>
          <w:lang w:val="pt-PT"/>
        </w:rPr>
        <w:t xml:space="preserve"> – </w:t>
      </w:r>
      <w:bookmarkEnd w:id="17"/>
      <w:bookmarkEnd w:id="18"/>
      <w:r w:rsidRPr="00EA175E">
        <w:rPr>
          <w:lang w:val="pt-PT"/>
        </w:rPr>
        <w:t>Definições e Abreviaturas</w:t>
      </w:r>
      <w:bookmarkEnd w:id="19"/>
      <w:bookmarkEnd w:id="20"/>
    </w:p>
    <w:p w14:paraId="2A286C43" w14:textId="77777777" w:rsidR="004E2610" w:rsidRPr="00EA175E" w:rsidRDefault="004E2610" w:rsidP="004E2610">
      <w:pPr>
        <w:rPr>
          <w:u w:val="single"/>
          <w:lang w:val="pt-PT"/>
        </w:rPr>
      </w:pPr>
    </w:p>
    <w:p w14:paraId="48487C16" w14:textId="77777777" w:rsidR="004E2610" w:rsidRPr="00EA175E" w:rsidRDefault="004E2610" w:rsidP="004E2610">
      <w:pPr>
        <w:rPr>
          <w:u w:val="single"/>
          <w:lang w:val="pt-PT"/>
        </w:rPr>
      </w:pPr>
    </w:p>
    <w:p w14:paraId="61935EF9" w14:textId="77777777" w:rsidR="004E2610" w:rsidRPr="00EA175E" w:rsidRDefault="004E2610" w:rsidP="004E2610">
      <w:pPr>
        <w:rPr>
          <w:u w:val="single"/>
          <w:lang w:val="pt-PT"/>
        </w:rPr>
      </w:pPr>
    </w:p>
    <w:p w14:paraId="6DAF564A" w14:textId="77777777" w:rsidR="004E2610" w:rsidRPr="00EA175E" w:rsidRDefault="004E2610" w:rsidP="004E2610">
      <w:pPr>
        <w:rPr>
          <w:u w:val="single"/>
          <w:lang w:val="pt-PT"/>
        </w:rPr>
      </w:pPr>
    </w:p>
    <w:p w14:paraId="7A8E3AEF" w14:textId="77777777" w:rsidR="004E2610" w:rsidRPr="00EA175E" w:rsidRDefault="004E2610" w:rsidP="004E2610">
      <w:pPr>
        <w:rPr>
          <w:u w:val="single"/>
          <w:lang w:val="pt-PT"/>
        </w:rPr>
      </w:pPr>
    </w:p>
    <w:p w14:paraId="3D77CBF3" w14:textId="77777777" w:rsidR="004E2610" w:rsidRPr="00EA175E" w:rsidRDefault="004E2610" w:rsidP="004E2610">
      <w:pPr>
        <w:rPr>
          <w:u w:val="single"/>
          <w:lang w:val="pt-PT"/>
        </w:rPr>
      </w:pPr>
    </w:p>
    <w:p w14:paraId="37D7FD1F" w14:textId="77777777" w:rsidR="004E2610" w:rsidRPr="00EA175E" w:rsidRDefault="004E2610" w:rsidP="004E2610">
      <w:pPr>
        <w:rPr>
          <w:u w:val="single"/>
          <w:lang w:val="pt-PT"/>
        </w:rPr>
      </w:pPr>
    </w:p>
    <w:p w14:paraId="741671EA" w14:textId="77777777" w:rsidR="004E2610" w:rsidRPr="00EA175E" w:rsidRDefault="004E2610" w:rsidP="004E2610">
      <w:pPr>
        <w:rPr>
          <w:u w:val="single"/>
          <w:lang w:val="pt-PT"/>
        </w:rPr>
      </w:pPr>
    </w:p>
    <w:p w14:paraId="79E8059E" w14:textId="7774CA64" w:rsidR="00BB0D0F" w:rsidRDefault="00BB0D0F">
      <w:pPr>
        <w:spacing w:after="160" w:line="259" w:lineRule="auto"/>
        <w:rPr>
          <w:u w:val="single"/>
          <w:lang w:val="pt-PT"/>
        </w:rPr>
      </w:pPr>
      <w:r>
        <w:rPr>
          <w:u w:val="single"/>
          <w:lang w:val="pt-PT"/>
        </w:rPr>
        <w:br w:type="page"/>
      </w:r>
    </w:p>
    <w:p w14:paraId="6BCE00A2" w14:textId="5D1DCF13" w:rsidR="004E2610" w:rsidRDefault="000F2159" w:rsidP="004E2610">
      <w:pPr>
        <w:pStyle w:val="Heading1"/>
        <w:ind w:left="561" w:hanging="561"/>
        <w:rPr>
          <w:lang w:val="pt-PT"/>
        </w:rPr>
      </w:pPr>
      <w:bookmarkStart w:id="21" w:name="_Toc25744147"/>
      <w:proofErr w:type="spellStart"/>
      <w:r>
        <w:rPr>
          <w:lang w:val="pt-PT"/>
        </w:rPr>
        <w:lastRenderedPageBreak/>
        <w:t>Arquitectura</w:t>
      </w:r>
      <w:proofErr w:type="spellEnd"/>
      <w:r>
        <w:rPr>
          <w:lang w:val="pt-PT"/>
        </w:rPr>
        <w:t xml:space="preserve"> da Solução</w:t>
      </w:r>
      <w:bookmarkEnd w:id="21"/>
    </w:p>
    <w:p w14:paraId="5B9DFF24" w14:textId="6235D63E" w:rsidR="00761A20" w:rsidRDefault="00C47F9A" w:rsidP="00761A20">
      <w:pPr>
        <w:rPr>
          <w:lang w:val="pt-PT"/>
        </w:rPr>
      </w:pPr>
      <w:r>
        <w:rPr>
          <w:lang w:val="pt-PT"/>
        </w:rPr>
        <w:t xml:space="preserve">O desafio passa por construir um </w:t>
      </w:r>
      <w:proofErr w:type="spellStart"/>
      <w:r w:rsidRPr="00C47F9A">
        <w:rPr>
          <w:b/>
          <w:lang w:val="pt-PT"/>
        </w:rPr>
        <w:t>Backend</w:t>
      </w:r>
      <w:proofErr w:type="spellEnd"/>
      <w:r>
        <w:rPr>
          <w:lang w:val="pt-PT"/>
        </w:rPr>
        <w:t xml:space="preserve">, que necessariamente terá de uma Base de dados, a comunicar com a </w:t>
      </w:r>
      <w:proofErr w:type="spellStart"/>
      <w:r w:rsidRPr="00C47F9A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 e o </w:t>
      </w:r>
      <w:proofErr w:type="spellStart"/>
      <w:r w:rsidRPr="00C47F9A">
        <w:rPr>
          <w:b/>
          <w:lang w:val="pt-PT"/>
        </w:rPr>
        <w:t>Frontend</w:t>
      </w:r>
      <w:proofErr w:type="spellEnd"/>
      <w:r>
        <w:rPr>
          <w:lang w:val="pt-PT"/>
        </w:rPr>
        <w:t xml:space="preserve">, baseado na </w:t>
      </w:r>
      <w:proofErr w:type="spellStart"/>
      <w:r>
        <w:rPr>
          <w:lang w:val="pt-PT"/>
        </w:rPr>
        <w:t>framework</w:t>
      </w:r>
      <w:proofErr w:type="spellEnd"/>
      <w:r>
        <w:rPr>
          <w:lang w:val="pt-PT"/>
        </w:rPr>
        <w:t xml:space="preserve"> da GM.</w:t>
      </w:r>
    </w:p>
    <w:p w14:paraId="46690355" w14:textId="4F7E5265" w:rsidR="00C47F9A" w:rsidRDefault="00C47F9A" w:rsidP="00761A20">
      <w:pPr>
        <w:rPr>
          <w:lang w:val="pt-PT"/>
        </w:rPr>
      </w:pPr>
    </w:p>
    <w:p w14:paraId="3C2BC016" w14:textId="32A63EAB" w:rsidR="00C47F9A" w:rsidRDefault="00C47F9A" w:rsidP="00761A20">
      <w:pPr>
        <w:rPr>
          <w:lang w:val="pt-PT"/>
        </w:rPr>
      </w:pPr>
      <w:r>
        <w:rPr>
          <w:lang w:val="pt-PT"/>
        </w:rPr>
        <w:t xml:space="preserve">A </w:t>
      </w:r>
      <w:proofErr w:type="spellStart"/>
      <w:r w:rsidRPr="00C47F9A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 e o </w:t>
      </w:r>
      <w:proofErr w:type="spellStart"/>
      <w:r w:rsidRPr="00C47F9A">
        <w:rPr>
          <w:b/>
          <w:lang w:val="pt-PT"/>
        </w:rPr>
        <w:t>Frontend</w:t>
      </w:r>
      <w:proofErr w:type="spellEnd"/>
      <w:r>
        <w:rPr>
          <w:lang w:val="pt-PT"/>
        </w:rPr>
        <w:t xml:space="preserve"> não devem comunicar entre si, apenas comunicam com o </w:t>
      </w:r>
      <w:proofErr w:type="spellStart"/>
      <w:r w:rsidRPr="00C47F9A">
        <w:rPr>
          <w:b/>
          <w:lang w:val="pt-PT"/>
        </w:rPr>
        <w:t>Backend</w:t>
      </w:r>
      <w:proofErr w:type="spellEnd"/>
      <w:r>
        <w:rPr>
          <w:lang w:val="pt-PT"/>
        </w:rPr>
        <w:t>.</w:t>
      </w:r>
    </w:p>
    <w:p w14:paraId="705D7D26" w14:textId="77777777" w:rsidR="00761A20" w:rsidRPr="00761A20" w:rsidRDefault="00761A20" w:rsidP="00761A20">
      <w:pPr>
        <w:rPr>
          <w:lang w:val="pt-PT"/>
        </w:rPr>
      </w:pPr>
    </w:p>
    <w:p w14:paraId="6B4362E6" w14:textId="77777777" w:rsidR="00837626" w:rsidRDefault="00761A20">
      <w:pPr>
        <w:spacing w:after="160" w:line="259" w:lineRule="auto"/>
        <w:rPr>
          <w:lang w:val="pt-PT"/>
        </w:rPr>
      </w:pPr>
      <w:r w:rsidRPr="00761A20">
        <w:rPr>
          <w:noProof/>
          <w:lang w:val="en-US"/>
        </w:rPr>
        <w:drawing>
          <wp:inline distT="0" distB="0" distL="0" distR="0" wp14:anchorId="3B79334E" wp14:editId="6DBD6F6F">
            <wp:extent cx="6489700" cy="3632200"/>
            <wp:effectExtent l="0" t="0" r="6350" b="6350"/>
            <wp:docPr id="6" name="Picture 6" descr="C:\Users\ppbonifaciocosta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onifaciocosta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BCEA" w14:textId="791461B9" w:rsidR="00837626" w:rsidRDefault="00837626" w:rsidP="00837626">
      <w:pPr>
        <w:pStyle w:val="Heading2"/>
      </w:pPr>
      <w:bookmarkStart w:id="22" w:name="_Toc25744148"/>
      <w:r>
        <w:t>Backend</w:t>
      </w:r>
      <w:bookmarkEnd w:id="22"/>
    </w:p>
    <w:p w14:paraId="1DF60074" w14:textId="77777777" w:rsidR="00837626" w:rsidRPr="00837626" w:rsidRDefault="00837626" w:rsidP="00837626">
      <w:pPr>
        <w:rPr>
          <w:lang w:val="en-US"/>
        </w:rPr>
      </w:pPr>
    </w:p>
    <w:p w14:paraId="68A30B9A" w14:textId="56BB4005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837626">
        <w:rPr>
          <w:b/>
          <w:lang w:val="pt-PT"/>
        </w:rPr>
        <w:t>Backend</w:t>
      </w:r>
      <w:proofErr w:type="spellEnd"/>
      <w:r>
        <w:rPr>
          <w:lang w:val="pt-PT"/>
        </w:rPr>
        <w:t xml:space="preserve"> terá de providenciar acesso dos carros aos restaurantes, pelo que terá de conseguir traduzir duas coordenadas GPS em distância em metros e/ou quilómetros.</w:t>
      </w:r>
    </w:p>
    <w:p w14:paraId="6893D801" w14:textId="5AC2606F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Será construído sobre o padrão MVC e utilizando Spring </w:t>
      </w:r>
      <w:proofErr w:type="spellStart"/>
      <w:r>
        <w:rPr>
          <w:lang w:val="pt-PT"/>
        </w:rPr>
        <w:t>Boot</w:t>
      </w:r>
      <w:proofErr w:type="spellEnd"/>
      <w:r>
        <w:rPr>
          <w:lang w:val="pt-PT"/>
        </w:rPr>
        <w:t xml:space="preserve">. Um esqueleto desta solução será </w:t>
      </w:r>
      <w:proofErr w:type="gramStart"/>
      <w:r>
        <w:rPr>
          <w:lang w:val="pt-PT"/>
        </w:rPr>
        <w:t>fornecida</w:t>
      </w:r>
      <w:proofErr w:type="gramEnd"/>
      <w:r>
        <w:rPr>
          <w:lang w:val="pt-PT"/>
        </w:rPr>
        <w:t xml:space="preserve"> aos participantes.</w:t>
      </w:r>
    </w:p>
    <w:p w14:paraId="32C60225" w14:textId="1CDC2D47" w:rsidR="00837626" w:rsidRDefault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Deverá correr no porto </w:t>
      </w:r>
      <w:proofErr w:type="spellStart"/>
      <w:r>
        <w:rPr>
          <w:lang w:val="pt-PT"/>
        </w:rPr>
        <w:t>default</w:t>
      </w:r>
      <w:proofErr w:type="spellEnd"/>
      <w:r>
        <w:rPr>
          <w:lang w:val="pt-PT"/>
        </w:rPr>
        <w:t xml:space="preserve"> 8080 e permitir a comunicação com os seus elementos por via de serviços REST, transportando JSON.</w:t>
      </w:r>
    </w:p>
    <w:p w14:paraId="4E8A5EC3" w14:textId="5EBDEE6F" w:rsidR="00837626" w:rsidRDefault="00837626" w:rsidP="00837626">
      <w:pPr>
        <w:pStyle w:val="Heading2"/>
      </w:pPr>
      <w:bookmarkStart w:id="23" w:name="_Toc25744149"/>
      <w:r>
        <w:t>Frontend</w:t>
      </w:r>
      <w:bookmarkEnd w:id="23"/>
    </w:p>
    <w:p w14:paraId="2D623CF4" w14:textId="77777777" w:rsidR="00837626" w:rsidRPr="00837626" w:rsidRDefault="00837626" w:rsidP="00837626">
      <w:pPr>
        <w:rPr>
          <w:lang w:val="en-US"/>
        </w:rPr>
      </w:pPr>
    </w:p>
    <w:p w14:paraId="2CC91583" w14:textId="1AFCFBB6" w:rsidR="00837626" w:rsidRDefault="00837626" w:rsidP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837626">
        <w:rPr>
          <w:b/>
          <w:lang w:val="pt-PT"/>
        </w:rPr>
        <w:t>Frontend</w:t>
      </w:r>
      <w:proofErr w:type="spellEnd"/>
      <w:r>
        <w:rPr>
          <w:lang w:val="pt-PT"/>
        </w:rPr>
        <w:t xml:space="preserve"> será construído sobre a </w:t>
      </w:r>
      <w:proofErr w:type="spellStart"/>
      <w:r>
        <w:rPr>
          <w:lang w:val="pt-PT"/>
        </w:rPr>
        <w:t>framework</w:t>
      </w:r>
      <w:proofErr w:type="spellEnd"/>
      <w:r>
        <w:rPr>
          <w:lang w:val="pt-PT"/>
        </w:rPr>
        <w:t xml:space="preserve"> da GM, cuja instalação se providenciará.</w:t>
      </w:r>
    </w:p>
    <w:p w14:paraId="6334708D" w14:textId="7E8C264A" w:rsidR="00837626" w:rsidRDefault="00837626" w:rsidP="00837626">
      <w:pPr>
        <w:pStyle w:val="Heading2"/>
      </w:pPr>
      <w:bookmarkStart w:id="24" w:name="_Toc25744150"/>
      <w:proofErr w:type="spellStart"/>
      <w:r>
        <w:lastRenderedPageBreak/>
        <w:t>MobileApp</w:t>
      </w:r>
      <w:bookmarkEnd w:id="24"/>
      <w:proofErr w:type="spellEnd"/>
    </w:p>
    <w:p w14:paraId="6DCEAE5B" w14:textId="77777777" w:rsidR="00837626" w:rsidRPr="00837626" w:rsidRDefault="00837626" w:rsidP="00837626">
      <w:pPr>
        <w:rPr>
          <w:lang w:val="en-US"/>
        </w:rPr>
      </w:pPr>
    </w:p>
    <w:p w14:paraId="2D03D0CC" w14:textId="361CDB6E" w:rsidR="00837626" w:rsidRDefault="00837626" w:rsidP="00837626">
      <w:pPr>
        <w:spacing w:after="160" w:line="259" w:lineRule="auto"/>
        <w:rPr>
          <w:lang w:val="pt-PT"/>
        </w:rPr>
      </w:pPr>
      <w:r>
        <w:rPr>
          <w:lang w:val="pt-PT"/>
        </w:rPr>
        <w:t xml:space="preserve">A </w:t>
      </w:r>
      <w:proofErr w:type="spellStart"/>
      <w:r w:rsidRPr="00837626">
        <w:rPr>
          <w:b/>
          <w:lang w:val="pt-PT"/>
        </w:rPr>
        <w:t>MobileApp</w:t>
      </w:r>
      <w:proofErr w:type="spellEnd"/>
      <w:r>
        <w:rPr>
          <w:lang w:val="pt-PT"/>
        </w:rPr>
        <w:t xml:space="preserve"> poder</w:t>
      </w:r>
      <w:r w:rsidR="00AC1D74">
        <w:rPr>
          <w:lang w:val="pt-PT"/>
        </w:rPr>
        <w:t xml:space="preserve">á correr sobre </w:t>
      </w:r>
      <w:proofErr w:type="spellStart"/>
      <w:r w:rsidR="00AC1D74">
        <w:rPr>
          <w:lang w:val="pt-PT"/>
        </w:rPr>
        <w:t>Android</w:t>
      </w:r>
      <w:proofErr w:type="spellEnd"/>
      <w:r w:rsidR="00AC1D74">
        <w:rPr>
          <w:lang w:val="pt-PT"/>
        </w:rPr>
        <w:t xml:space="preserve"> ou iOS e ser demonstrado num </w:t>
      </w:r>
      <w:proofErr w:type="spellStart"/>
      <w:r w:rsidR="00AC1D74">
        <w:rPr>
          <w:lang w:val="pt-PT"/>
        </w:rPr>
        <w:t>tablet</w:t>
      </w:r>
      <w:proofErr w:type="spellEnd"/>
      <w:r w:rsidR="00AC1D74">
        <w:rPr>
          <w:lang w:val="pt-PT"/>
        </w:rPr>
        <w:t>, telemóvel ou ambos, a decidir pela equipa.</w:t>
      </w:r>
    </w:p>
    <w:p w14:paraId="36F406FF" w14:textId="3C949C65" w:rsidR="001275B9" w:rsidRDefault="001275B9" w:rsidP="001275B9">
      <w:pPr>
        <w:pStyle w:val="Heading1"/>
        <w:numPr>
          <w:ilvl w:val="0"/>
          <w:numId w:val="0"/>
        </w:numPr>
        <w:ind w:left="360" w:hanging="360"/>
        <w:rPr>
          <w:lang w:val="pt-PT"/>
        </w:rPr>
      </w:pPr>
    </w:p>
    <w:p w14:paraId="2C4096B3" w14:textId="68EEB3D5" w:rsidR="001275B9" w:rsidRDefault="001275B9" w:rsidP="001275B9">
      <w:pPr>
        <w:rPr>
          <w:lang w:val="pt-PT"/>
        </w:rPr>
      </w:pPr>
    </w:p>
    <w:p w14:paraId="2875F162" w14:textId="7B4A06C1" w:rsidR="001275B9" w:rsidRDefault="001275B9" w:rsidP="001275B9">
      <w:pPr>
        <w:rPr>
          <w:lang w:val="pt-PT"/>
        </w:rPr>
      </w:pPr>
    </w:p>
    <w:p w14:paraId="61F20DBA" w14:textId="2A9FCD46" w:rsidR="001275B9" w:rsidRDefault="001275B9" w:rsidP="001275B9">
      <w:pPr>
        <w:rPr>
          <w:lang w:val="pt-PT"/>
        </w:rPr>
      </w:pPr>
    </w:p>
    <w:p w14:paraId="4F92CB66" w14:textId="65C5565F" w:rsidR="001275B9" w:rsidRDefault="001275B9" w:rsidP="001275B9">
      <w:pPr>
        <w:rPr>
          <w:lang w:val="pt-PT"/>
        </w:rPr>
      </w:pPr>
    </w:p>
    <w:p w14:paraId="5E8F5D0A" w14:textId="21269BD9" w:rsidR="001275B9" w:rsidRDefault="001275B9" w:rsidP="001275B9">
      <w:pPr>
        <w:rPr>
          <w:lang w:val="pt-PT"/>
        </w:rPr>
      </w:pPr>
    </w:p>
    <w:p w14:paraId="61358655" w14:textId="7E13EC11" w:rsidR="001275B9" w:rsidRDefault="001275B9" w:rsidP="001275B9">
      <w:pPr>
        <w:rPr>
          <w:lang w:val="pt-PT"/>
        </w:rPr>
      </w:pPr>
    </w:p>
    <w:p w14:paraId="5D544228" w14:textId="74BFB3C8" w:rsidR="001275B9" w:rsidRDefault="001275B9" w:rsidP="001275B9">
      <w:pPr>
        <w:rPr>
          <w:lang w:val="pt-PT"/>
        </w:rPr>
      </w:pPr>
    </w:p>
    <w:p w14:paraId="7960EEB2" w14:textId="520572BF" w:rsidR="001275B9" w:rsidRDefault="001275B9" w:rsidP="001275B9">
      <w:pPr>
        <w:rPr>
          <w:lang w:val="pt-PT"/>
        </w:rPr>
      </w:pPr>
    </w:p>
    <w:p w14:paraId="360FFBF4" w14:textId="6211655A" w:rsidR="001275B9" w:rsidRDefault="001275B9" w:rsidP="001275B9">
      <w:pPr>
        <w:rPr>
          <w:lang w:val="pt-PT"/>
        </w:rPr>
      </w:pPr>
    </w:p>
    <w:p w14:paraId="506A1672" w14:textId="4E20DBC9" w:rsidR="001275B9" w:rsidRDefault="001275B9" w:rsidP="001275B9">
      <w:pPr>
        <w:rPr>
          <w:lang w:val="pt-PT"/>
        </w:rPr>
      </w:pPr>
    </w:p>
    <w:p w14:paraId="5D9C8CF4" w14:textId="120D9B81" w:rsidR="001275B9" w:rsidRDefault="001275B9" w:rsidP="001275B9">
      <w:pPr>
        <w:rPr>
          <w:lang w:val="pt-PT"/>
        </w:rPr>
      </w:pPr>
    </w:p>
    <w:p w14:paraId="2F135C5C" w14:textId="29EF2629" w:rsidR="001275B9" w:rsidRDefault="001275B9" w:rsidP="001275B9">
      <w:pPr>
        <w:rPr>
          <w:lang w:val="pt-PT"/>
        </w:rPr>
      </w:pPr>
    </w:p>
    <w:p w14:paraId="5697BDAC" w14:textId="254D6C62" w:rsidR="001275B9" w:rsidRDefault="001275B9" w:rsidP="001275B9">
      <w:pPr>
        <w:rPr>
          <w:lang w:val="pt-PT"/>
        </w:rPr>
      </w:pPr>
    </w:p>
    <w:p w14:paraId="2643A1ED" w14:textId="75B412E0" w:rsidR="001275B9" w:rsidRDefault="001275B9" w:rsidP="001275B9">
      <w:pPr>
        <w:rPr>
          <w:lang w:val="pt-PT"/>
        </w:rPr>
      </w:pPr>
    </w:p>
    <w:p w14:paraId="1844FF2F" w14:textId="4C30F3C3" w:rsidR="001275B9" w:rsidRDefault="001275B9" w:rsidP="001275B9">
      <w:pPr>
        <w:rPr>
          <w:lang w:val="pt-PT"/>
        </w:rPr>
      </w:pPr>
    </w:p>
    <w:p w14:paraId="0D04514A" w14:textId="49BA3236" w:rsidR="001275B9" w:rsidRDefault="001275B9" w:rsidP="001275B9">
      <w:pPr>
        <w:rPr>
          <w:lang w:val="pt-PT"/>
        </w:rPr>
      </w:pPr>
    </w:p>
    <w:p w14:paraId="072518EA" w14:textId="4232FC58" w:rsidR="001275B9" w:rsidRDefault="001275B9" w:rsidP="001275B9">
      <w:pPr>
        <w:rPr>
          <w:lang w:val="pt-PT"/>
        </w:rPr>
      </w:pPr>
    </w:p>
    <w:p w14:paraId="39079B21" w14:textId="6921C73D" w:rsidR="001275B9" w:rsidRDefault="001275B9" w:rsidP="001275B9">
      <w:pPr>
        <w:rPr>
          <w:lang w:val="pt-PT"/>
        </w:rPr>
      </w:pPr>
    </w:p>
    <w:p w14:paraId="4FE56EFD" w14:textId="3BBBCE95" w:rsidR="001275B9" w:rsidRDefault="001275B9" w:rsidP="001275B9">
      <w:pPr>
        <w:rPr>
          <w:lang w:val="pt-PT"/>
        </w:rPr>
      </w:pPr>
    </w:p>
    <w:p w14:paraId="2EF0EBD8" w14:textId="7270F3B6" w:rsidR="001275B9" w:rsidRDefault="001275B9" w:rsidP="001275B9">
      <w:pPr>
        <w:rPr>
          <w:lang w:val="pt-PT"/>
        </w:rPr>
      </w:pPr>
    </w:p>
    <w:p w14:paraId="72427664" w14:textId="5052EF1D" w:rsidR="001275B9" w:rsidRDefault="001275B9" w:rsidP="001275B9">
      <w:pPr>
        <w:rPr>
          <w:lang w:val="pt-PT"/>
        </w:rPr>
      </w:pPr>
    </w:p>
    <w:p w14:paraId="18AC12DD" w14:textId="0A4BCD37" w:rsidR="001275B9" w:rsidRDefault="001275B9" w:rsidP="001275B9">
      <w:pPr>
        <w:rPr>
          <w:lang w:val="pt-PT"/>
        </w:rPr>
      </w:pPr>
    </w:p>
    <w:p w14:paraId="190C6E0E" w14:textId="3ED616E2" w:rsidR="001275B9" w:rsidRDefault="001275B9" w:rsidP="001275B9">
      <w:pPr>
        <w:rPr>
          <w:lang w:val="pt-PT"/>
        </w:rPr>
      </w:pPr>
    </w:p>
    <w:p w14:paraId="3638A216" w14:textId="309C3A85" w:rsidR="001275B9" w:rsidRDefault="001275B9" w:rsidP="001275B9">
      <w:pPr>
        <w:rPr>
          <w:lang w:val="pt-PT"/>
        </w:rPr>
      </w:pPr>
    </w:p>
    <w:p w14:paraId="747DCE50" w14:textId="543BFBFA" w:rsidR="001275B9" w:rsidRDefault="001275B9" w:rsidP="001275B9">
      <w:pPr>
        <w:rPr>
          <w:lang w:val="pt-PT"/>
        </w:rPr>
      </w:pPr>
    </w:p>
    <w:p w14:paraId="1C3E7865" w14:textId="3A7CC559" w:rsidR="001275B9" w:rsidRDefault="001275B9" w:rsidP="001275B9">
      <w:pPr>
        <w:rPr>
          <w:lang w:val="pt-PT"/>
        </w:rPr>
      </w:pPr>
    </w:p>
    <w:p w14:paraId="5FABC18C" w14:textId="1BCDDB71" w:rsidR="001275B9" w:rsidRDefault="001275B9" w:rsidP="001275B9">
      <w:pPr>
        <w:rPr>
          <w:lang w:val="pt-PT"/>
        </w:rPr>
      </w:pPr>
    </w:p>
    <w:p w14:paraId="43683220" w14:textId="5A96CC53" w:rsidR="001275B9" w:rsidRDefault="001275B9" w:rsidP="001275B9">
      <w:pPr>
        <w:rPr>
          <w:lang w:val="pt-PT"/>
        </w:rPr>
      </w:pPr>
    </w:p>
    <w:p w14:paraId="6629616B" w14:textId="70923CB0" w:rsidR="001275B9" w:rsidRDefault="001275B9" w:rsidP="001275B9">
      <w:pPr>
        <w:rPr>
          <w:lang w:val="pt-PT"/>
        </w:rPr>
      </w:pPr>
    </w:p>
    <w:p w14:paraId="352F2459" w14:textId="1EC587DC" w:rsidR="001275B9" w:rsidRDefault="001275B9" w:rsidP="001275B9">
      <w:pPr>
        <w:rPr>
          <w:lang w:val="pt-PT"/>
        </w:rPr>
      </w:pPr>
    </w:p>
    <w:p w14:paraId="1AF9CB28" w14:textId="02ECF570" w:rsidR="001275B9" w:rsidRDefault="001275B9" w:rsidP="001275B9">
      <w:pPr>
        <w:rPr>
          <w:lang w:val="pt-PT"/>
        </w:rPr>
      </w:pPr>
    </w:p>
    <w:p w14:paraId="57907166" w14:textId="6CACFFBB" w:rsidR="001275B9" w:rsidRDefault="001275B9" w:rsidP="001275B9">
      <w:pPr>
        <w:rPr>
          <w:lang w:val="pt-PT"/>
        </w:rPr>
      </w:pPr>
    </w:p>
    <w:p w14:paraId="43DB9175" w14:textId="75CED203" w:rsidR="001275B9" w:rsidRDefault="001275B9" w:rsidP="001275B9">
      <w:pPr>
        <w:rPr>
          <w:lang w:val="pt-PT"/>
        </w:rPr>
      </w:pPr>
    </w:p>
    <w:p w14:paraId="2700F586" w14:textId="55D351EE" w:rsidR="001275B9" w:rsidRDefault="001275B9" w:rsidP="001275B9">
      <w:pPr>
        <w:rPr>
          <w:lang w:val="pt-PT"/>
        </w:rPr>
      </w:pPr>
    </w:p>
    <w:p w14:paraId="26FB05E8" w14:textId="71A17AD8" w:rsidR="001275B9" w:rsidRDefault="001275B9" w:rsidP="001275B9">
      <w:pPr>
        <w:rPr>
          <w:lang w:val="pt-PT"/>
        </w:rPr>
      </w:pPr>
    </w:p>
    <w:p w14:paraId="5AF2A5E1" w14:textId="77777777" w:rsidR="001275B9" w:rsidRDefault="001275B9" w:rsidP="001275B9">
      <w:pPr>
        <w:rPr>
          <w:lang w:val="pt-PT"/>
        </w:rPr>
      </w:pPr>
    </w:p>
    <w:p w14:paraId="0AF152BF" w14:textId="77777777" w:rsidR="001275B9" w:rsidRPr="001275B9" w:rsidRDefault="001275B9" w:rsidP="001275B9">
      <w:pPr>
        <w:rPr>
          <w:lang w:val="pt-PT"/>
        </w:rPr>
      </w:pPr>
    </w:p>
    <w:p w14:paraId="36F3A319" w14:textId="0A0218DD" w:rsidR="004E2610" w:rsidRDefault="000F2159" w:rsidP="004E2610">
      <w:pPr>
        <w:pStyle w:val="Heading1"/>
        <w:ind w:left="561" w:hanging="561"/>
        <w:rPr>
          <w:lang w:val="pt-PT"/>
        </w:rPr>
      </w:pPr>
      <w:bookmarkStart w:id="25" w:name="_Toc25744151"/>
      <w:r>
        <w:rPr>
          <w:lang w:val="pt-PT"/>
        </w:rPr>
        <w:lastRenderedPageBreak/>
        <w:t>Requisitos Funcionais</w:t>
      </w:r>
      <w:bookmarkEnd w:id="25"/>
      <w:r w:rsidR="00B63E50">
        <w:rPr>
          <w:lang w:val="pt-PT"/>
        </w:rPr>
        <w:t xml:space="preserve"> </w:t>
      </w:r>
    </w:p>
    <w:p w14:paraId="5C53E00B" w14:textId="0FBEEC47" w:rsidR="00F37EBB" w:rsidRDefault="001275B9" w:rsidP="001275B9">
      <w:pPr>
        <w:rPr>
          <w:lang w:val="pt-PT"/>
        </w:rPr>
      </w:pPr>
      <w:r>
        <w:rPr>
          <w:lang w:val="pt-PT"/>
        </w:rPr>
        <w:t>Listam-se de s</w:t>
      </w:r>
      <w:r w:rsidR="00B63E50">
        <w:rPr>
          <w:lang w:val="pt-PT"/>
        </w:rPr>
        <w:t>eguida os requisitos funcionais que devem guiar a solução.</w:t>
      </w:r>
    </w:p>
    <w:p w14:paraId="3E07880F" w14:textId="0DF19DAF" w:rsidR="001275B9" w:rsidRPr="001275B9" w:rsidRDefault="001275B9" w:rsidP="001275B9">
      <w:pPr>
        <w:rPr>
          <w:lang w:val="pt-PT"/>
        </w:rPr>
      </w:pPr>
    </w:p>
    <w:p w14:paraId="7BEA6125" w14:textId="21BA2AC9" w:rsidR="001275B9" w:rsidRDefault="001275B9" w:rsidP="001275B9">
      <w:pPr>
        <w:pStyle w:val="Heading2"/>
      </w:pPr>
      <w:bookmarkStart w:id="26" w:name="_Toc25744152"/>
      <w:r>
        <w:t>RF01</w:t>
      </w:r>
      <w:bookmarkEnd w:id="26"/>
    </w:p>
    <w:p w14:paraId="699DB190" w14:textId="77777777" w:rsidR="001275B9" w:rsidRPr="00837626" w:rsidRDefault="001275B9" w:rsidP="001275B9">
      <w:pPr>
        <w:rPr>
          <w:lang w:val="en-US"/>
        </w:rPr>
      </w:pPr>
    </w:p>
    <w:p w14:paraId="61B1DB85" w14:textId="655139F6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deverá permitir a gestão de carros que podem aceder aos restaurantes, de forma a autenticá-los sobre o sistema.</w:t>
      </w:r>
    </w:p>
    <w:p w14:paraId="37418D8A" w14:textId="5B86FBA6" w:rsidR="001275B9" w:rsidRDefault="001275B9" w:rsidP="001275B9">
      <w:pPr>
        <w:pStyle w:val="Heading2"/>
      </w:pPr>
      <w:bookmarkStart w:id="27" w:name="_Toc25744153"/>
      <w:r>
        <w:t>RF0</w:t>
      </w:r>
      <w:r>
        <w:t>2</w:t>
      </w:r>
      <w:bookmarkEnd w:id="27"/>
    </w:p>
    <w:p w14:paraId="68DFC1F2" w14:textId="77777777" w:rsidR="001275B9" w:rsidRPr="00837626" w:rsidRDefault="001275B9" w:rsidP="001275B9">
      <w:pPr>
        <w:rPr>
          <w:lang w:val="en-US"/>
        </w:rPr>
      </w:pPr>
    </w:p>
    <w:p w14:paraId="6B204072" w14:textId="4014F127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sistema </w:t>
      </w:r>
      <w:r>
        <w:rPr>
          <w:lang w:val="pt-PT"/>
        </w:rPr>
        <w:t>terá de possuir uma lista de restaurantes, cada um determinado pelas posições GPS, nome do restaurante, morada do restaurante.</w:t>
      </w:r>
    </w:p>
    <w:p w14:paraId="418B49F2" w14:textId="5D75802A" w:rsidR="001275B9" w:rsidRDefault="001275B9" w:rsidP="001275B9">
      <w:pPr>
        <w:pStyle w:val="Heading2"/>
      </w:pPr>
      <w:bookmarkStart w:id="28" w:name="_Toc25744154"/>
      <w:r>
        <w:t>RF0</w:t>
      </w:r>
      <w:r>
        <w:t>3</w:t>
      </w:r>
      <w:bookmarkEnd w:id="28"/>
    </w:p>
    <w:p w14:paraId="17A09977" w14:textId="77777777" w:rsidR="001275B9" w:rsidRPr="00837626" w:rsidRDefault="001275B9" w:rsidP="001275B9">
      <w:pPr>
        <w:rPr>
          <w:lang w:val="en-US"/>
        </w:rPr>
      </w:pPr>
    </w:p>
    <w:p w14:paraId="276BD758" w14:textId="720690BB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>O sistema deverá ter uma lista de produtos por restaurante, cada um descrito por um nome do item de menu, um preço e uma imagem descritiva – esta imagem pode ser apenas sugestiva.</w:t>
      </w:r>
    </w:p>
    <w:p w14:paraId="35BBE69F" w14:textId="4A069C0A" w:rsidR="001275B9" w:rsidRDefault="001275B9" w:rsidP="001275B9">
      <w:pPr>
        <w:pStyle w:val="Heading2"/>
      </w:pPr>
      <w:bookmarkStart w:id="29" w:name="_Toc25744155"/>
      <w:r>
        <w:t>RF</w:t>
      </w:r>
      <w:r>
        <w:t>04</w:t>
      </w:r>
      <w:bookmarkEnd w:id="29"/>
    </w:p>
    <w:p w14:paraId="048B2F2B" w14:textId="77777777" w:rsidR="001275B9" w:rsidRPr="00837626" w:rsidRDefault="001275B9" w:rsidP="001275B9">
      <w:pPr>
        <w:rPr>
          <w:lang w:val="en-US"/>
        </w:rPr>
      </w:pPr>
    </w:p>
    <w:p w14:paraId="611C75B7" w14:textId="03DC6066" w:rsidR="001275B9" w:rsidRDefault="001275B9" w:rsidP="001275B9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sistema </w:t>
      </w:r>
      <w:r>
        <w:rPr>
          <w:lang w:val="pt-PT"/>
        </w:rPr>
        <w:t>terá de permitir criar, atualizar, apagar e ler as ordens criadas aos restaurantes – todos as operações CRUD sobre os as ordens de menus devem ser desenvolvidas.</w:t>
      </w:r>
    </w:p>
    <w:p w14:paraId="46934F80" w14:textId="69B2C5B8" w:rsidR="001275B9" w:rsidRDefault="001275B9" w:rsidP="001275B9">
      <w:pPr>
        <w:pStyle w:val="Heading2"/>
      </w:pPr>
      <w:bookmarkStart w:id="30" w:name="_Toc25744156"/>
      <w:r>
        <w:t>RF</w:t>
      </w:r>
      <w:r>
        <w:t>05</w:t>
      </w:r>
      <w:bookmarkEnd w:id="30"/>
    </w:p>
    <w:p w14:paraId="1C5DAEFA" w14:textId="77777777" w:rsidR="001275B9" w:rsidRPr="00837626" w:rsidRDefault="001275B9" w:rsidP="001275B9">
      <w:pPr>
        <w:rPr>
          <w:lang w:val="en-US"/>
        </w:rPr>
      </w:pPr>
    </w:p>
    <w:p w14:paraId="4F82E7A5" w14:textId="1BCD38BB" w:rsidR="00AC1D74" w:rsidRPr="00C966A5" w:rsidRDefault="001275B9" w:rsidP="00C966A5">
      <w:pPr>
        <w:spacing w:after="160" w:line="259" w:lineRule="auto"/>
      </w:pPr>
      <w:r>
        <w:rPr>
          <w:lang w:val="pt-PT"/>
        </w:rPr>
        <w:t xml:space="preserve">O sistema </w:t>
      </w:r>
      <w:r>
        <w:rPr>
          <w:lang w:val="pt-PT"/>
        </w:rPr>
        <w:t xml:space="preserve">deverá construir um histórico de ordens de menu para possibilitar </w:t>
      </w:r>
      <w:proofErr w:type="spellStart"/>
      <w:r>
        <w:rPr>
          <w:lang w:val="pt-PT"/>
        </w:rPr>
        <w:t>reporting</w:t>
      </w:r>
      <w:proofErr w:type="spellEnd"/>
      <w:r>
        <w:rPr>
          <w:lang w:val="pt-PT"/>
        </w:rPr>
        <w:t>.</w:t>
      </w:r>
    </w:p>
    <w:p w14:paraId="12C4D134" w14:textId="25141A5D" w:rsidR="00AC1D74" w:rsidRDefault="00AC1D74" w:rsidP="00AC1D74">
      <w:pPr>
        <w:pStyle w:val="Heading2"/>
      </w:pPr>
      <w:bookmarkStart w:id="31" w:name="_Toc25744157"/>
      <w:r>
        <w:t>RF0</w:t>
      </w:r>
      <w:r>
        <w:t>6</w:t>
      </w:r>
      <w:bookmarkEnd w:id="31"/>
    </w:p>
    <w:p w14:paraId="239A66CC" w14:textId="77777777" w:rsidR="00AC1D74" w:rsidRPr="00837626" w:rsidRDefault="00AC1D74" w:rsidP="00AC1D74">
      <w:pPr>
        <w:rPr>
          <w:lang w:val="en-US"/>
        </w:rPr>
      </w:pPr>
    </w:p>
    <w:p w14:paraId="75666EB5" w14:textId="6952E23E" w:rsidR="00AC1D74" w:rsidRDefault="00AC1D74" w:rsidP="00AC1D74">
      <w:pPr>
        <w:spacing w:after="160" w:line="259" w:lineRule="auto"/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MobileApp</w:t>
      </w:r>
      <w:proofErr w:type="spellEnd"/>
      <w:r>
        <w:rPr>
          <w:lang w:val="pt-PT"/>
        </w:rPr>
        <w:t xml:space="preserve"> e 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devem autenticar-se perante o </w:t>
      </w:r>
      <w:proofErr w:type="spellStart"/>
      <w:r>
        <w:rPr>
          <w:lang w:val="pt-PT"/>
        </w:rPr>
        <w:t>Backend</w:t>
      </w:r>
      <w:proofErr w:type="spellEnd"/>
      <w:r>
        <w:rPr>
          <w:lang w:val="pt-PT"/>
        </w:rPr>
        <w:t>, ainda que seja um mecanismo básico, com pouca segurança, ou até simulado.</w:t>
      </w:r>
    </w:p>
    <w:p w14:paraId="47846540" w14:textId="777D6446" w:rsidR="00AC1D74" w:rsidRDefault="00AC1D74" w:rsidP="00AC1D74">
      <w:pPr>
        <w:pStyle w:val="Heading2"/>
      </w:pPr>
      <w:bookmarkStart w:id="32" w:name="_Toc25744158"/>
      <w:r>
        <w:t>RF0</w:t>
      </w:r>
      <w:r w:rsidR="00C966A5">
        <w:t>7</w:t>
      </w:r>
      <w:bookmarkEnd w:id="32"/>
    </w:p>
    <w:p w14:paraId="3D2D138E" w14:textId="77777777" w:rsidR="00AC1D74" w:rsidRPr="00837626" w:rsidRDefault="00AC1D74" w:rsidP="00AC1D74">
      <w:pPr>
        <w:rPr>
          <w:lang w:val="en-US"/>
        </w:rPr>
      </w:pPr>
    </w:p>
    <w:p w14:paraId="0553F71F" w14:textId="021D8306" w:rsidR="00AC1D74" w:rsidRDefault="00C966A5" w:rsidP="00AC1D74">
      <w:pPr>
        <w:spacing w:after="160" w:line="259" w:lineRule="auto"/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deverá poder mostrar a lista de restaurantes, com uma distância em metros e/ou quilómetros.</w:t>
      </w:r>
    </w:p>
    <w:p w14:paraId="1C6D1E7F" w14:textId="2150CB31" w:rsidR="00C966A5" w:rsidRDefault="00C966A5" w:rsidP="00C966A5">
      <w:pPr>
        <w:pStyle w:val="Heading2"/>
      </w:pPr>
      <w:bookmarkStart w:id="33" w:name="_Toc25744159"/>
      <w:r>
        <w:t>RF0</w:t>
      </w:r>
      <w:r>
        <w:t>8</w:t>
      </w:r>
      <w:bookmarkEnd w:id="33"/>
    </w:p>
    <w:p w14:paraId="2137B865" w14:textId="77777777" w:rsidR="00C966A5" w:rsidRPr="00837626" w:rsidRDefault="00C966A5" w:rsidP="00C966A5">
      <w:pPr>
        <w:rPr>
          <w:lang w:val="en-US"/>
        </w:rPr>
      </w:pPr>
    </w:p>
    <w:p w14:paraId="54DFC6D9" w14:textId="3BC99DB5" w:rsidR="00AC1D74" w:rsidRPr="00C966A5" w:rsidRDefault="00C966A5" w:rsidP="00C966A5">
      <w:pPr>
        <w:spacing w:after="160" w:line="259" w:lineRule="auto"/>
        <w:rPr>
          <w:lang w:val="en-US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deverá </w:t>
      </w:r>
      <w:r>
        <w:rPr>
          <w:lang w:val="pt-PT"/>
        </w:rPr>
        <w:t xml:space="preserve">permitir a escolha de itens de menu, com quantificadores para cada, </w:t>
      </w:r>
      <w:r>
        <w:rPr>
          <w:lang w:val="en-US"/>
        </w:rPr>
        <w:t xml:space="preserve">à </w:t>
      </w:r>
      <w:proofErr w:type="spellStart"/>
      <w:r>
        <w:rPr>
          <w:lang w:val="en-US"/>
        </w:rPr>
        <w:t>semelhança</w:t>
      </w:r>
      <w:proofErr w:type="spellEnd"/>
      <w:r>
        <w:rPr>
          <w:lang w:val="en-US"/>
        </w:rPr>
        <w:t xml:space="preserve"> de um </w:t>
      </w:r>
      <w:proofErr w:type="spellStart"/>
      <w:r>
        <w:rPr>
          <w:lang w:val="en-US"/>
        </w:rPr>
        <w:t>carrinho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compras</w:t>
      </w:r>
      <w:proofErr w:type="spellEnd"/>
      <w:r>
        <w:rPr>
          <w:lang w:val="en-US"/>
        </w:rPr>
        <w:t>.</w:t>
      </w:r>
    </w:p>
    <w:p w14:paraId="41DC15AD" w14:textId="3D55104C" w:rsidR="00C966A5" w:rsidRDefault="00C966A5" w:rsidP="00C966A5">
      <w:pPr>
        <w:pStyle w:val="Heading2"/>
      </w:pPr>
      <w:bookmarkStart w:id="34" w:name="_Toc25744160"/>
      <w:r>
        <w:t>RF0</w:t>
      </w:r>
      <w:r>
        <w:t>9</w:t>
      </w:r>
      <w:bookmarkEnd w:id="34"/>
    </w:p>
    <w:p w14:paraId="33386045" w14:textId="77777777" w:rsidR="00C966A5" w:rsidRPr="00837626" w:rsidRDefault="00C966A5" w:rsidP="00C966A5">
      <w:pPr>
        <w:rPr>
          <w:lang w:val="en-US"/>
        </w:rPr>
      </w:pPr>
    </w:p>
    <w:p w14:paraId="54C5833F" w14:textId="2F0A66B8" w:rsidR="00C966A5" w:rsidRDefault="00C966A5" w:rsidP="00C966A5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deverá permitir a</w:t>
      </w:r>
      <w:r>
        <w:rPr>
          <w:lang w:val="pt-PT"/>
        </w:rPr>
        <w:t xml:space="preserve"> confirmação da compra, antes de finalizar a comunicação com o restaurante.</w:t>
      </w:r>
    </w:p>
    <w:p w14:paraId="2DC7CA6B" w14:textId="398EBF08" w:rsidR="00C966A5" w:rsidRDefault="00C966A5" w:rsidP="00C966A5">
      <w:pPr>
        <w:pStyle w:val="Heading2"/>
      </w:pPr>
      <w:bookmarkStart w:id="35" w:name="_Toc25744161"/>
      <w:r>
        <w:lastRenderedPageBreak/>
        <w:t>RF</w:t>
      </w:r>
      <w:r>
        <w:t>10</w:t>
      </w:r>
      <w:bookmarkEnd w:id="35"/>
    </w:p>
    <w:p w14:paraId="64AD32F3" w14:textId="77777777" w:rsidR="00C966A5" w:rsidRPr="00837626" w:rsidRDefault="00C966A5" w:rsidP="00C966A5">
      <w:pPr>
        <w:rPr>
          <w:lang w:val="en-US"/>
        </w:rPr>
      </w:pPr>
    </w:p>
    <w:p w14:paraId="6A2C13AA" w14:textId="033307B0" w:rsidR="003A512E" w:rsidRDefault="00C966A5" w:rsidP="00C966A5">
      <w:pPr>
        <w:spacing w:after="160" w:line="259" w:lineRule="auto"/>
        <w:rPr>
          <w:lang w:val="pt-PT"/>
        </w:rPr>
      </w:pPr>
      <w:r>
        <w:rPr>
          <w:lang w:val="pt-PT"/>
        </w:rPr>
        <w:t>O</w:t>
      </w:r>
      <w:r w:rsidR="003D6A75">
        <w:rPr>
          <w:lang w:val="pt-PT"/>
        </w:rPr>
        <w:t xml:space="preserve"> </w:t>
      </w:r>
      <w:proofErr w:type="spellStart"/>
      <w:r w:rsidR="003D6A75">
        <w:rPr>
          <w:lang w:val="pt-PT"/>
        </w:rPr>
        <w:t>Backend</w:t>
      </w:r>
      <w:proofErr w:type="spellEnd"/>
      <w:r w:rsidR="003D6A75">
        <w:rPr>
          <w:lang w:val="pt-PT"/>
        </w:rPr>
        <w:t xml:space="preserve"> deverá permitir saber o estado da encomenda, o tempo de entrega/cozedura dos itens de menu comprados poderá ser imediato ou com um tempo pré-definido</w:t>
      </w:r>
      <w:r w:rsidR="003A512E">
        <w:rPr>
          <w:lang w:val="pt-PT"/>
        </w:rPr>
        <w:t xml:space="preserve"> para cada.</w:t>
      </w:r>
    </w:p>
    <w:p w14:paraId="37F8F1B0" w14:textId="199CD1DE" w:rsidR="003A512E" w:rsidRDefault="003A512E" w:rsidP="003A512E">
      <w:pPr>
        <w:pStyle w:val="Heading2"/>
      </w:pPr>
      <w:bookmarkStart w:id="36" w:name="_Toc25744162"/>
      <w:r>
        <w:t>RF</w:t>
      </w:r>
      <w:r>
        <w:t>11</w:t>
      </w:r>
      <w:bookmarkEnd w:id="36"/>
    </w:p>
    <w:p w14:paraId="645CC593" w14:textId="77777777" w:rsidR="003A512E" w:rsidRPr="00837626" w:rsidRDefault="003A512E" w:rsidP="003A512E">
      <w:pPr>
        <w:rPr>
          <w:lang w:val="en-US"/>
        </w:rPr>
      </w:pPr>
    </w:p>
    <w:p w14:paraId="1702B933" w14:textId="186087BC" w:rsidR="003A512E" w:rsidRDefault="003A512E" w:rsidP="003A512E">
      <w:pPr>
        <w:spacing w:after="160" w:line="259" w:lineRule="auto"/>
        <w:rPr>
          <w:lang w:val="pt-PT"/>
        </w:rPr>
      </w:pPr>
      <w:r>
        <w:rPr>
          <w:lang w:val="pt-PT"/>
        </w:rPr>
        <w:t>As encomendas devem ser unívocas, representadas por um identificar único.</w:t>
      </w:r>
    </w:p>
    <w:p w14:paraId="7A95D883" w14:textId="18A13EA2" w:rsidR="003A512E" w:rsidRDefault="003A512E" w:rsidP="003A512E">
      <w:pPr>
        <w:pStyle w:val="Heading2"/>
      </w:pPr>
      <w:bookmarkStart w:id="37" w:name="_Toc25744163"/>
      <w:r>
        <w:t>RF</w:t>
      </w:r>
      <w:r>
        <w:t>12</w:t>
      </w:r>
      <w:bookmarkEnd w:id="37"/>
    </w:p>
    <w:p w14:paraId="61A02255" w14:textId="77777777" w:rsidR="003A512E" w:rsidRPr="00837626" w:rsidRDefault="003A512E" w:rsidP="003A512E">
      <w:pPr>
        <w:rPr>
          <w:lang w:val="en-US"/>
        </w:rPr>
      </w:pPr>
    </w:p>
    <w:p w14:paraId="7EC225E2" w14:textId="053B62E5" w:rsidR="00834410" w:rsidRDefault="003A512E" w:rsidP="003A512E">
      <w:pPr>
        <w:spacing w:after="160" w:line="259" w:lineRule="auto"/>
        <w:rPr>
          <w:lang w:val="en-US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Frontend</w:t>
      </w:r>
      <w:proofErr w:type="spellEnd"/>
      <w:r>
        <w:rPr>
          <w:lang w:val="pt-PT"/>
        </w:rPr>
        <w:t xml:space="preserve"> deverá permitir a escolha de itens de menu, com quantificadores para cada, </w:t>
      </w:r>
      <w:r>
        <w:rPr>
          <w:lang w:val="en-US"/>
        </w:rPr>
        <w:t xml:space="preserve">à </w:t>
      </w:r>
      <w:proofErr w:type="spellStart"/>
      <w:r>
        <w:rPr>
          <w:lang w:val="en-US"/>
        </w:rPr>
        <w:t>semelhança</w:t>
      </w:r>
      <w:proofErr w:type="spellEnd"/>
      <w:r>
        <w:rPr>
          <w:lang w:val="en-US"/>
        </w:rPr>
        <w:t xml:space="preserve"> de um </w:t>
      </w:r>
      <w:proofErr w:type="spellStart"/>
      <w:r>
        <w:rPr>
          <w:lang w:val="en-US"/>
        </w:rPr>
        <w:t>carrinho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compras</w:t>
      </w:r>
      <w:proofErr w:type="spellEnd"/>
      <w:r>
        <w:rPr>
          <w:lang w:val="en-US"/>
        </w:rPr>
        <w:t>.</w:t>
      </w:r>
    </w:p>
    <w:p w14:paraId="198B934C" w14:textId="1562EC65" w:rsidR="00AD5C0A" w:rsidRDefault="00AD5C0A" w:rsidP="00AD5C0A">
      <w:pPr>
        <w:pStyle w:val="Heading2"/>
      </w:pPr>
      <w:r>
        <w:t>RF1</w:t>
      </w:r>
      <w:r>
        <w:t>3</w:t>
      </w:r>
    </w:p>
    <w:p w14:paraId="1A9E970A" w14:textId="77777777" w:rsidR="00AD5C0A" w:rsidRPr="00837626" w:rsidRDefault="00AD5C0A" w:rsidP="00AD5C0A">
      <w:pPr>
        <w:rPr>
          <w:lang w:val="en-US"/>
        </w:rPr>
      </w:pPr>
    </w:p>
    <w:p w14:paraId="524DB0F3" w14:textId="3EDA80F8" w:rsidR="00AD5C0A" w:rsidRDefault="00AD5C0A" w:rsidP="003A512E">
      <w:pPr>
        <w:spacing w:after="160" w:line="259" w:lineRule="auto"/>
        <w:rPr>
          <w:lang w:val="en-US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MobileApp</w:t>
      </w:r>
      <w:proofErr w:type="spellEnd"/>
      <w:r>
        <w:rPr>
          <w:lang w:val="pt-PT"/>
        </w:rPr>
        <w:t xml:space="preserve"> deve permitir </w:t>
      </w:r>
      <w:r>
        <w:rPr>
          <w:lang w:val="pt-PT"/>
        </w:rPr>
        <w:t>consultar o detalhe de uma encomenda.</w:t>
      </w:r>
    </w:p>
    <w:p w14:paraId="76091674" w14:textId="6FBA599A" w:rsidR="00834410" w:rsidRDefault="00834410" w:rsidP="00834410">
      <w:pPr>
        <w:pStyle w:val="Heading2"/>
      </w:pPr>
      <w:bookmarkStart w:id="38" w:name="_Toc25744164"/>
      <w:r>
        <w:t>RF</w:t>
      </w:r>
      <w:r>
        <w:t>1</w:t>
      </w:r>
      <w:bookmarkEnd w:id="38"/>
      <w:r w:rsidR="00AD5C0A">
        <w:t>4</w:t>
      </w:r>
    </w:p>
    <w:p w14:paraId="55AF5674" w14:textId="77777777" w:rsidR="00834410" w:rsidRPr="00837626" w:rsidRDefault="00834410" w:rsidP="00834410">
      <w:pPr>
        <w:rPr>
          <w:lang w:val="en-US"/>
        </w:rPr>
      </w:pPr>
    </w:p>
    <w:p w14:paraId="21B859AB" w14:textId="3CB4A5DE" w:rsidR="00FF61E2" w:rsidRDefault="00834410" w:rsidP="001275B9">
      <w:pPr>
        <w:spacing w:after="160" w:line="259" w:lineRule="auto"/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MobileApp</w:t>
      </w:r>
      <w:proofErr w:type="spellEnd"/>
      <w:r>
        <w:rPr>
          <w:lang w:val="pt-PT"/>
        </w:rPr>
        <w:t xml:space="preserve"> deve permitir alterar o estado de uma encomenda, pelo restaurante.</w:t>
      </w:r>
    </w:p>
    <w:p w14:paraId="62E2DD49" w14:textId="4DA95814" w:rsidR="00FF61E2" w:rsidRDefault="00FF61E2" w:rsidP="00FF61E2">
      <w:pPr>
        <w:pStyle w:val="Heading2"/>
      </w:pPr>
      <w:r>
        <w:t>RF1</w:t>
      </w:r>
      <w:r>
        <w:t>5</w:t>
      </w:r>
    </w:p>
    <w:p w14:paraId="345020EC" w14:textId="77777777" w:rsidR="00FF61E2" w:rsidRPr="00837626" w:rsidRDefault="00FF61E2" w:rsidP="00FF61E2">
      <w:pPr>
        <w:rPr>
          <w:lang w:val="en-US"/>
        </w:rPr>
      </w:pPr>
    </w:p>
    <w:p w14:paraId="010BCAB1" w14:textId="42106579" w:rsidR="00FF61E2" w:rsidRDefault="00FF61E2" w:rsidP="00FF61E2">
      <w:pPr>
        <w:spacing w:after="160" w:line="259" w:lineRule="auto"/>
        <w:rPr>
          <w:lang w:val="pt-PT"/>
        </w:rPr>
      </w:pPr>
      <w:r>
        <w:rPr>
          <w:lang w:val="pt-PT"/>
        </w:rPr>
        <w:t>O sistema pode permitir o uso de pontos por cliente.</w:t>
      </w:r>
    </w:p>
    <w:p w14:paraId="33960EB3" w14:textId="14AF87D2" w:rsidR="00FF61E2" w:rsidRDefault="00FF61E2" w:rsidP="00FF61E2">
      <w:pPr>
        <w:pStyle w:val="Heading2"/>
      </w:pPr>
      <w:r>
        <w:t>RF1</w:t>
      </w:r>
      <w:r>
        <w:t>6</w:t>
      </w:r>
    </w:p>
    <w:p w14:paraId="1EBEB24F" w14:textId="77777777" w:rsidR="00FF61E2" w:rsidRPr="00837626" w:rsidRDefault="00FF61E2" w:rsidP="00FF61E2">
      <w:pPr>
        <w:rPr>
          <w:lang w:val="en-US"/>
        </w:rPr>
      </w:pPr>
    </w:p>
    <w:p w14:paraId="14CB4CE7" w14:textId="2411668C" w:rsidR="00FF61E2" w:rsidRDefault="00FF61E2" w:rsidP="00FF61E2">
      <w:pPr>
        <w:spacing w:after="160" w:line="259" w:lineRule="auto"/>
        <w:rPr>
          <w:lang w:val="pt-PT"/>
        </w:rPr>
      </w:pPr>
      <w:r>
        <w:rPr>
          <w:lang w:val="pt-PT"/>
        </w:rPr>
        <w:t xml:space="preserve">O sistema poderá ser alvo de </w:t>
      </w:r>
      <w:proofErr w:type="spellStart"/>
      <w:r>
        <w:rPr>
          <w:lang w:val="pt-PT"/>
        </w:rPr>
        <w:t>reporting</w:t>
      </w:r>
      <w:proofErr w:type="spellEnd"/>
      <w:r>
        <w:rPr>
          <w:lang w:val="pt-PT"/>
        </w:rPr>
        <w:t xml:space="preserve"> (pedido mais </w:t>
      </w:r>
      <w:proofErr w:type="spellStart"/>
      <w:r>
        <w:rPr>
          <w:lang w:val="pt-PT"/>
        </w:rPr>
        <w:t>efectuado</w:t>
      </w:r>
      <w:proofErr w:type="spellEnd"/>
      <w:r>
        <w:rPr>
          <w:lang w:val="pt-PT"/>
        </w:rPr>
        <w:t xml:space="preserve">, pontos por cliente, restaurante mais lucrativo, </w:t>
      </w:r>
      <w:proofErr w:type="spellStart"/>
      <w:r>
        <w:rPr>
          <w:lang w:val="pt-PT"/>
        </w:rPr>
        <w:t>etc</w:t>
      </w:r>
      <w:proofErr w:type="spellEnd"/>
      <w:r>
        <w:rPr>
          <w:lang w:val="pt-PT"/>
        </w:rPr>
        <w:t>).</w:t>
      </w:r>
    </w:p>
    <w:p w14:paraId="0A11AC80" w14:textId="77777777" w:rsidR="00FF61E2" w:rsidRDefault="00FF61E2" w:rsidP="00FF61E2">
      <w:pPr>
        <w:spacing w:after="160" w:line="259" w:lineRule="auto"/>
        <w:rPr>
          <w:lang w:val="pt-PT"/>
        </w:rPr>
      </w:pPr>
    </w:p>
    <w:p w14:paraId="3A16EB64" w14:textId="77777777" w:rsidR="00FF61E2" w:rsidRDefault="00FF61E2" w:rsidP="001275B9">
      <w:pPr>
        <w:spacing w:after="160" w:line="259" w:lineRule="auto"/>
        <w:rPr>
          <w:lang w:val="pt-PT"/>
        </w:rPr>
      </w:pPr>
    </w:p>
    <w:p w14:paraId="4273F6E3" w14:textId="647F36AC" w:rsidR="000F2159" w:rsidRDefault="000F2159" w:rsidP="00EA175E">
      <w:pPr>
        <w:pStyle w:val="Text-Bullet"/>
        <w:ind w:left="454"/>
        <w:rPr>
          <w:lang w:val="pt-PT"/>
        </w:rPr>
      </w:pPr>
    </w:p>
    <w:p w14:paraId="6291E3F5" w14:textId="75A83AA3" w:rsidR="004E2610" w:rsidRPr="00A1267E" w:rsidRDefault="000F2159" w:rsidP="00A1267E">
      <w:pPr>
        <w:pStyle w:val="Heading1"/>
        <w:ind w:left="561" w:hanging="561"/>
        <w:rPr>
          <w:lang w:val="pt-PT"/>
        </w:rPr>
      </w:pPr>
      <w:bookmarkStart w:id="39" w:name="_Toc25744165"/>
      <w:r>
        <w:rPr>
          <w:lang w:val="pt-PT"/>
        </w:rPr>
        <w:t>Requisitos Técnicos</w:t>
      </w:r>
      <w:bookmarkEnd w:id="39"/>
    </w:p>
    <w:p w14:paraId="11E32B70" w14:textId="5E8C2A99" w:rsidR="004E2610" w:rsidRDefault="00A1267E" w:rsidP="00A1267E">
      <w:pPr>
        <w:pStyle w:val="Text-Bullet"/>
        <w:rPr>
          <w:lang w:val="pt-PT"/>
        </w:rPr>
      </w:pPr>
      <w:r>
        <w:rPr>
          <w:lang w:val="pt-PT"/>
        </w:rPr>
        <w:t xml:space="preserve">Listam-se de seguida os requisitos </w:t>
      </w:r>
      <w:r>
        <w:rPr>
          <w:lang w:val="pt-PT"/>
        </w:rPr>
        <w:t>t</w:t>
      </w:r>
      <w:proofErr w:type="spellStart"/>
      <w:r>
        <w:rPr>
          <w:lang w:val="en-US"/>
        </w:rPr>
        <w:t>écnicos</w:t>
      </w:r>
      <w:proofErr w:type="spellEnd"/>
      <w:r>
        <w:rPr>
          <w:lang w:val="pt-PT"/>
        </w:rPr>
        <w:t xml:space="preserve"> que devem guiar a solução.</w:t>
      </w:r>
    </w:p>
    <w:p w14:paraId="424B1E54" w14:textId="3389E70D" w:rsidR="00A1267E" w:rsidRDefault="00A1267E" w:rsidP="00A1267E">
      <w:pPr>
        <w:pStyle w:val="Text-Bullet"/>
        <w:rPr>
          <w:lang w:val="pt-PT"/>
        </w:rPr>
      </w:pPr>
    </w:p>
    <w:p w14:paraId="5241FD46" w14:textId="06AC3A3B" w:rsidR="00A1267E" w:rsidRDefault="00A1267E" w:rsidP="00A1267E">
      <w:pPr>
        <w:pStyle w:val="Heading2"/>
      </w:pPr>
      <w:r>
        <w:t>RT01</w:t>
      </w:r>
    </w:p>
    <w:p w14:paraId="18428B74" w14:textId="2CE5E962" w:rsidR="00A1267E" w:rsidRDefault="00A1267E" w:rsidP="00A1267E">
      <w:pPr>
        <w:rPr>
          <w:lang w:val="en-US"/>
        </w:rPr>
      </w:pPr>
    </w:p>
    <w:p w14:paraId="0B370EC0" w14:textId="3FACDF1B" w:rsidR="00A1267E" w:rsidRDefault="00950765" w:rsidP="00A1267E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comunicação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usar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serviços</w:t>
      </w:r>
      <w:proofErr w:type="spellEnd"/>
      <w:r>
        <w:rPr>
          <w:lang w:val="en-US"/>
        </w:rPr>
        <w:t xml:space="preserve"> REST, </w:t>
      </w:r>
      <w:proofErr w:type="spellStart"/>
      <w:r>
        <w:rPr>
          <w:lang w:val="en-US"/>
        </w:rPr>
        <w:t>transportando</w:t>
      </w:r>
      <w:proofErr w:type="spellEnd"/>
      <w:r>
        <w:rPr>
          <w:lang w:val="en-US"/>
        </w:rPr>
        <w:t xml:space="preserve"> JSON.</w:t>
      </w:r>
    </w:p>
    <w:p w14:paraId="65F7F7C8" w14:textId="29A9CDA5" w:rsidR="00950765" w:rsidRDefault="00950765" w:rsidP="00A1267E">
      <w:pPr>
        <w:rPr>
          <w:lang w:val="en-US"/>
        </w:rPr>
      </w:pPr>
    </w:p>
    <w:p w14:paraId="39366E23" w14:textId="4A21257C" w:rsidR="00950765" w:rsidRDefault="00950765" w:rsidP="00950765">
      <w:pPr>
        <w:pStyle w:val="Heading2"/>
      </w:pPr>
      <w:r>
        <w:lastRenderedPageBreak/>
        <w:t>RT02</w:t>
      </w:r>
    </w:p>
    <w:p w14:paraId="782BF42D" w14:textId="77777777" w:rsidR="00950765" w:rsidRDefault="00950765" w:rsidP="00950765">
      <w:pPr>
        <w:rPr>
          <w:lang w:val="en-US"/>
        </w:rPr>
      </w:pPr>
    </w:p>
    <w:p w14:paraId="49435CC8" w14:textId="68238475" w:rsidR="00950765" w:rsidRDefault="00950765" w:rsidP="00950765">
      <w:pPr>
        <w:rPr>
          <w:lang w:val="en-US"/>
        </w:rPr>
      </w:pPr>
      <w:r>
        <w:rPr>
          <w:lang w:val="en-US"/>
        </w:rPr>
        <w:t xml:space="preserve">O Backend </w:t>
      </w:r>
      <w:proofErr w:type="spellStart"/>
      <w:r>
        <w:rPr>
          <w:lang w:val="en-US"/>
        </w:rPr>
        <w:t>deverá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seguir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padrão</w:t>
      </w:r>
      <w:proofErr w:type="spellEnd"/>
      <w:r>
        <w:rPr>
          <w:lang w:val="en-US"/>
        </w:rPr>
        <w:t xml:space="preserve"> MVC.</w:t>
      </w:r>
    </w:p>
    <w:p w14:paraId="359D7BCF" w14:textId="5B5DDB81" w:rsidR="00950765" w:rsidRDefault="00950765" w:rsidP="00950765">
      <w:pPr>
        <w:rPr>
          <w:lang w:val="en-US"/>
        </w:rPr>
      </w:pPr>
    </w:p>
    <w:p w14:paraId="0EA8475C" w14:textId="7E2E9817" w:rsidR="00950765" w:rsidRDefault="00950765" w:rsidP="00950765">
      <w:pPr>
        <w:pStyle w:val="Heading2"/>
      </w:pPr>
      <w:r>
        <w:t>RT0</w:t>
      </w:r>
      <w:r>
        <w:t>3</w:t>
      </w:r>
    </w:p>
    <w:p w14:paraId="68C649B2" w14:textId="77777777" w:rsidR="00950765" w:rsidRDefault="00950765" w:rsidP="00950765">
      <w:pPr>
        <w:rPr>
          <w:lang w:val="en-US"/>
        </w:rPr>
      </w:pPr>
    </w:p>
    <w:p w14:paraId="1A061120" w14:textId="5EAF494D" w:rsidR="00950765" w:rsidRDefault="00950765" w:rsidP="00950765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proofErr w:type="gramStart"/>
      <w:r>
        <w:rPr>
          <w:lang w:val="en-US"/>
        </w:rPr>
        <w:t>uso</w:t>
      </w:r>
      <w:proofErr w:type="spellEnd"/>
      <w:proofErr w:type="gramEnd"/>
      <w:r>
        <w:rPr>
          <w:lang w:val="en-US"/>
        </w:rPr>
        <w:t xml:space="preserve"> de </w:t>
      </w:r>
      <w:proofErr w:type="spellStart"/>
      <w:r>
        <w:rPr>
          <w:lang w:val="en-US"/>
        </w:rPr>
        <w:t>padrões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desenho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privilegiado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código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esparguete</w:t>
      </w:r>
      <w:proofErr w:type="spellEnd"/>
      <w:r>
        <w:rPr>
          <w:lang w:val="en-US"/>
        </w:rPr>
        <w:t>.</w:t>
      </w:r>
    </w:p>
    <w:p w14:paraId="059C0058" w14:textId="39E683FA" w:rsidR="00950765" w:rsidRDefault="00950765" w:rsidP="00950765">
      <w:pPr>
        <w:rPr>
          <w:lang w:val="en-US"/>
        </w:rPr>
      </w:pPr>
    </w:p>
    <w:p w14:paraId="63E4739B" w14:textId="7E5898C6" w:rsidR="00950765" w:rsidRDefault="00950765" w:rsidP="00950765">
      <w:pPr>
        <w:pStyle w:val="Heading2"/>
      </w:pPr>
      <w:r>
        <w:t>RT04</w:t>
      </w:r>
    </w:p>
    <w:p w14:paraId="4E33FEAA" w14:textId="77777777" w:rsidR="00950765" w:rsidRDefault="00950765" w:rsidP="00950765">
      <w:pPr>
        <w:rPr>
          <w:lang w:val="en-US"/>
        </w:rPr>
      </w:pPr>
    </w:p>
    <w:p w14:paraId="3BBD952D" w14:textId="489543DA" w:rsidR="00950765" w:rsidRDefault="00950765" w:rsidP="00950765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código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automaticamente</w:t>
      </w:r>
      <w:proofErr w:type="spellEnd"/>
      <w:r>
        <w:rPr>
          <w:lang w:val="en-US"/>
        </w:rPr>
        <w:t>.</w:t>
      </w:r>
    </w:p>
    <w:p w14:paraId="2158D6F1" w14:textId="6BDF6224" w:rsidR="00950765" w:rsidRDefault="00950765" w:rsidP="00950765">
      <w:pPr>
        <w:rPr>
          <w:lang w:val="en-US"/>
        </w:rPr>
      </w:pPr>
    </w:p>
    <w:p w14:paraId="7F7DF357" w14:textId="4EA8C319" w:rsidR="00950765" w:rsidRDefault="00950765" w:rsidP="00950765">
      <w:pPr>
        <w:pStyle w:val="Heading2"/>
      </w:pPr>
      <w:r>
        <w:t>RT0</w:t>
      </w:r>
      <w:r w:rsidR="00CF4127">
        <w:t>5</w:t>
      </w:r>
    </w:p>
    <w:p w14:paraId="1DED4B31" w14:textId="77777777" w:rsidR="00950765" w:rsidRDefault="00950765" w:rsidP="00950765">
      <w:pPr>
        <w:rPr>
          <w:lang w:val="en-US"/>
        </w:rPr>
      </w:pPr>
    </w:p>
    <w:p w14:paraId="336A5092" w14:textId="63D2D68F" w:rsidR="00950765" w:rsidRDefault="00950765" w:rsidP="00950765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código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seguir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melhores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práticas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 (code quality and analysis).</w:t>
      </w:r>
    </w:p>
    <w:p w14:paraId="2A7E04D1" w14:textId="00CFD369" w:rsidR="00950765" w:rsidRDefault="00950765" w:rsidP="00950765">
      <w:pPr>
        <w:rPr>
          <w:lang w:val="en-US"/>
        </w:rPr>
      </w:pPr>
    </w:p>
    <w:p w14:paraId="0C5F6D08" w14:textId="58BC2BB2" w:rsidR="00950765" w:rsidRDefault="00950765" w:rsidP="00950765">
      <w:pPr>
        <w:pStyle w:val="Heading2"/>
      </w:pPr>
      <w:r>
        <w:t>RT0</w:t>
      </w:r>
      <w:r w:rsidR="00CF4127">
        <w:t>6</w:t>
      </w:r>
    </w:p>
    <w:p w14:paraId="43E69590" w14:textId="77777777" w:rsidR="00950765" w:rsidRDefault="00950765" w:rsidP="00950765">
      <w:pPr>
        <w:rPr>
          <w:lang w:val="en-US"/>
        </w:rPr>
      </w:pPr>
    </w:p>
    <w:p w14:paraId="00047DFF" w14:textId="3700B0A9" w:rsidR="00950765" w:rsidRDefault="00950765" w:rsidP="00950765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documentado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também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comentários</w:t>
      </w:r>
      <w:proofErr w:type="spellEnd"/>
      <w:r>
        <w:rPr>
          <w:lang w:val="en-US"/>
        </w:rPr>
        <w:t xml:space="preserve"> ao </w:t>
      </w:r>
      <w:proofErr w:type="spellStart"/>
      <w:r>
        <w:rPr>
          <w:lang w:val="en-US"/>
        </w:rPr>
        <w:t>código</w:t>
      </w:r>
      <w:proofErr w:type="spellEnd"/>
      <w:r>
        <w:rPr>
          <w:lang w:val="en-US"/>
        </w:rPr>
        <w:t>.</w:t>
      </w:r>
    </w:p>
    <w:p w14:paraId="30860A5B" w14:textId="7E738F31" w:rsidR="00566763" w:rsidRDefault="00566763" w:rsidP="00950765">
      <w:pPr>
        <w:rPr>
          <w:lang w:val="en-US"/>
        </w:rPr>
      </w:pPr>
    </w:p>
    <w:p w14:paraId="3A8CD19D" w14:textId="6E66D4B6" w:rsidR="00566763" w:rsidRDefault="00566763" w:rsidP="00566763">
      <w:pPr>
        <w:pStyle w:val="Heading2"/>
      </w:pPr>
      <w:r>
        <w:t>RT0</w:t>
      </w:r>
      <w:r>
        <w:t>7</w:t>
      </w:r>
    </w:p>
    <w:p w14:paraId="475250F2" w14:textId="77777777" w:rsidR="00566763" w:rsidRDefault="00566763" w:rsidP="00566763">
      <w:pPr>
        <w:rPr>
          <w:lang w:val="en-US"/>
        </w:rPr>
      </w:pPr>
    </w:p>
    <w:p w14:paraId="3BF836BF" w14:textId="3C9175A9" w:rsidR="00566763" w:rsidRDefault="00566763" w:rsidP="00566763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possuir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código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soluções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elegantes</w:t>
      </w:r>
      <w:proofErr w:type="spellEnd"/>
      <w:r>
        <w:rPr>
          <w:lang w:val="en-US"/>
        </w:rPr>
        <w:t xml:space="preserve">, IDENTADAS e </w:t>
      </w:r>
      <w:proofErr w:type="spellStart"/>
      <w:r>
        <w:rPr>
          <w:lang w:val="en-US"/>
        </w:rPr>
        <w:t>seguindo</w:t>
      </w:r>
      <w:proofErr w:type="spellEnd"/>
      <w:r>
        <w:rPr>
          <w:lang w:val="en-US"/>
        </w:rPr>
        <w:t xml:space="preserve"> as naming conventions.</w:t>
      </w:r>
    </w:p>
    <w:p w14:paraId="32493786" w14:textId="77777777" w:rsidR="00566763" w:rsidRDefault="00566763" w:rsidP="00950765">
      <w:pPr>
        <w:rPr>
          <w:lang w:val="en-US"/>
        </w:rPr>
      </w:pPr>
    </w:p>
    <w:p w14:paraId="6A1F0FEF" w14:textId="77777777" w:rsidR="00950765" w:rsidRDefault="00950765" w:rsidP="00950765">
      <w:pPr>
        <w:rPr>
          <w:lang w:val="en-US"/>
        </w:rPr>
      </w:pPr>
    </w:p>
    <w:p w14:paraId="47625A75" w14:textId="77777777" w:rsidR="00950765" w:rsidRDefault="00950765" w:rsidP="00950765">
      <w:pPr>
        <w:rPr>
          <w:lang w:val="en-US"/>
        </w:rPr>
      </w:pPr>
    </w:p>
    <w:p w14:paraId="3FEE1C9D" w14:textId="77777777" w:rsidR="00950765" w:rsidRDefault="00950765" w:rsidP="00950765">
      <w:pPr>
        <w:rPr>
          <w:lang w:val="en-US"/>
        </w:rPr>
      </w:pPr>
    </w:p>
    <w:p w14:paraId="466F9821" w14:textId="330A2AE6" w:rsidR="008B4137" w:rsidRDefault="008B4137" w:rsidP="008B4137">
      <w:pPr>
        <w:pStyle w:val="Heading1"/>
        <w:ind w:left="561" w:hanging="561"/>
        <w:rPr>
          <w:lang w:val="pt-PT"/>
        </w:rPr>
      </w:pPr>
      <w:proofErr w:type="spellStart"/>
      <w:r>
        <w:rPr>
          <w:lang w:val="pt-PT"/>
        </w:rPr>
        <w:t>Factores</w:t>
      </w:r>
      <w:proofErr w:type="spellEnd"/>
      <w:r>
        <w:rPr>
          <w:lang w:val="pt-PT"/>
        </w:rPr>
        <w:t xml:space="preserve"> de Avaliação</w:t>
      </w:r>
    </w:p>
    <w:p w14:paraId="58B76B61" w14:textId="064E9B9B" w:rsidR="00494D81" w:rsidRDefault="00494D81" w:rsidP="00494D81">
      <w:pPr>
        <w:rPr>
          <w:lang w:val="pt-PT"/>
        </w:rPr>
      </w:pPr>
      <w:r>
        <w:rPr>
          <w:lang w:val="pt-PT"/>
        </w:rPr>
        <w:t>A solução será avaliada, em termos técnicos, com a média ponderada entre requisitos funcionais e técnicos implementados.</w:t>
      </w:r>
    </w:p>
    <w:p w14:paraId="45A0813F" w14:textId="517A6EFA" w:rsidR="008B4137" w:rsidRDefault="008B4137" w:rsidP="00566763">
      <w:pPr>
        <w:pStyle w:val="Heading2"/>
        <w:numPr>
          <w:ilvl w:val="0"/>
          <w:numId w:val="0"/>
        </w:numPr>
      </w:pPr>
    </w:p>
    <w:p w14:paraId="19041143" w14:textId="4D60D428" w:rsidR="008B4137" w:rsidRDefault="008B4137" w:rsidP="008B4137">
      <w:pPr>
        <w:rPr>
          <w:lang w:val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15"/>
        <w:gridCol w:w="1165"/>
        <w:gridCol w:w="5866"/>
      </w:tblGrid>
      <w:tr w:rsidR="00FF61E2" w14:paraId="360EB07B" w14:textId="77777777" w:rsidTr="00566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5" w:type="dxa"/>
          </w:tcPr>
          <w:p w14:paraId="22AD9729" w14:textId="50B4A957" w:rsidR="00FF61E2" w:rsidRDefault="00566763" w:rsidP="0056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Requisitos</w:t>
            </w:r>
            <w:proofErr w:type="spellEnd"/>
          </w:p>
        </w:tc>
        <w:tc>
          <w:tcPr>
            <w:tcW w:w="1165" w:type="dxa"/>
          </w:tcPr>
          <w:p w14:paraId="788CD65C" w14:textId="5BA52C7E" w:rsidR="00FF61E2" w:rsidRDefault="00566763" w:rsidP="008B41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Factor</w:t>
            </w:r>
          </w:p>
        </w:tc>
        <w:tc>
          <w:tcPr>
            <w:tcW w:w="5866" w:type="dxa"/>
          </w:tcPr>
          <w:p w14:paraId="4E0878CA" w14:textId="75AE2F10" w:rsidR="00FF61E2" w:rsidRDefault="00566763" w:rsidP="008B41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Descrição</w:t>
            </w:r>
            <w:proofErr w:type="spellEnd"/>
          </w:p>
        </w:tc>
      </w:tr>
      <w:tr w:rsidR="00FF61E2" w14:paraId="3526FBE5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C952304" w14:textId="334D573F" w:rsidR="00FF61E2" w:rsidRDefault="00494D81" w:rsidP="008B4137">
            <w:pPr>
              <w:rPr>
                <w:lang w:val="en-US"/>
              </w:rPr>
            </w:pPr>
            <w:r>
              <w:rPr>
                <w:lang w:val="en-US"/>
              </w:rPr>
              <w:t>RF01</w:t>
            </w:r>
            <w:r w:rsidR="00566763">
              <w:rPr>
                <w:lang w:val="en-US"/>
              </w:rPr>
              <w:t>-RF14</w:t>
            </w:r>
          </w:p>
        </w:tc>
        <w:tc>
          <w:tcPr>
            <w:tcW w:w="1165" w:type="dxa"/>
          </w:tcPr>
          <w:p w14:paraId="306D4378" w14:textId="18A57215" w:rsidR="00FF61E2" w:rsidRDefault="00566763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5866" w:type="dxa"/>
          </w:tcPr>
          <w:p w14:paraId="6AC22589" w14:textId="747EE922" w:rsidR="00FF61E2" w:rsidRDefault="00566763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indispensáveis</w:t>
            </w:r>
            <w:proofErr w:type="spellEnd"/>
          </w:p>
        </w:tc>
      </w:tr>
      <w:tr w:rsidR="00FF61E2" w14:paraId="2972906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339A5516" w14:textId="3BDC0B97" w:rsidR="00FF61E2" w:rsidRDefault="00566763" w:rsidP="008B4137">
            <w:pPr>
              <w:rPr>
                <w:lang w:val="en-US"/>
              </w:rPr>
            </w:pPr>
            <w:r>
              <w:rPr>
                <w:lang w:val="en-US"/>
              </w:rPr>
              <w:t>RF15-RF16</w:t>
            </w:r>
          </w:p>
        </w:tc>
        <w:tc>
          <w:tcPr>
            <w:tcW w:w="1165" w:type="dxa"/>
          </w:tcPr>
          <w:p w14:paraId="42BEFF1D" w14:textId="3BDBBCFA" w:rsidR="00FF61E2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5866" w:type="dxa"/>
          </w:tcPr>
          <w:p w14:paraId="344DD85F" w14:textId="765E852C" w:rsidR="00FF61E2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opcionais</w:t>
            </w:r>
            <w:proofErr w:type="spellEnd"/>
          </w:p>
        </w:tc>
      </w:tr>
      <w:tr w:rsidR="00FF61E2" w14:paraId="29577324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B1980E1" w14:textId="7B0B6E33" w:rsidR="00FF61E2" w:rsidRDefault="00566763" w:rsidP="008B4137">
            <w:pPr>
              <w:rPr>
                <w:lang w:val="en-US"/>
              </w:rPr>
            </w:pPr>
            <w:r>
              <w:rPr>
                <w:lang w:val="en-US"/>
              </w:rPr>
              <w:t>RT01</w:t>
            </w:r>
          </w:p>
        </w:tc>
        <w:tc>
          <w:tcPr>
            <w:tcW w:w="1165" w:type="dxa"/>
          </w:tcPr>
          <w:p w14:paraId="0C71EE97" w14:textId="057FDAB0" w:rsidR="00FF61E2" w:rsidRDefault="00141477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66763">
              <w:rPr>
                <w:lang w:val="en-US"/>
              </w:rPr>
              <w:t>0%</w:t>
            </w:r>
          </w:p>
        </w:tc>
        <w:tc>
          <w:tcPr>
            <w:tcW w:w="5866" w:type="dxa"/>
          </w:tcPr>
          <w:p w14:paraId="09DAC8D6" w14:textId="14A4D17C" w:rsidR="00FF61E2" w:rsidRDefault="00566763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REST com JSON</w:t>
            </w:r>
          </w:p>
        </w:tc>
      </w:tr>
      <w:tr w:rsidR="00566763" w14:paraId="22B0F25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2695099A" w14:textId="5BFCBA57" w:rsidR="00566763" w:rsidRDefault="00566763" w:rsidP="008B4137">
            <w:pPr>
              <w:rPr>
                <w:lang w:val="en-US"/>
              </w:rPr>
            </w:pPr>
            <w:r>
              <w:rPr>
                <w:lang w:val="en-US"/>
              </w:rPr>
              <w:t>RT02</w:t>
            </w:r>
          </w:p>
        </w:tc>
        <w:tc>
          <w:tcPr>
            <w:tcW w:w="1165" w:type="dxa"/>
          </w:tcPr>
          <w:p w14:paraId="3E9E2765" w14:textId="3F01183E" w:rsidR="00566763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5866" w:type="dxa"/>
          </w:tcPr>
          <w:p w14:paraId="545A2E59" w14:textId="4E4131F7" w:rsidR="00566763" w:rsidRDefault="00566763" w:rsidP="008B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 segue MVC</w:t>
            </w:r>
          </w:p>
        </w:tc>
      </w:tr>
      <w:tr w:rsidR="00566763" w14:paraId="603F8539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505ED47E" w14:textId="6332A3C4" w:rsidR="00566763" w:rsidRDefault="00566763" w:rsidP="008B4137">
            <w:pPr>
              <w:rPr>
                <w:lang w:val="en-US"/>
              </w:rPr>
            </w:pPr>
            <w:r>
              <w:rPr>
                <w:lang w:val="en-US"/>
              </w:rPr>
              <w:t>RT03</w:t>
            </w:r>
          </w:p>
        </w:tc>
        <w:tc>
          <w:tcPr>
            <w:tcW w:w="1165" w:type="dxa"/>
          </w:tcPr>
          <w:p w14:paraId="610AC2FC" w14:textId="1BC86D7C" w:rsidR="00566763" w:rsidRDefault="00566763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5866" w:type="dxa"/>
          </w:tcPr>
          <w:p w14:paraId="74E715E2" w14:textId="5DDC95A2" w:rsidR="00566763" w:rsidRDefault="00566763" w:rsidP="008B4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Design Patterns</w:t>
            </w:r>
          </w:p>
        </w:tc>
      </w:tr>
      <w:tr w:rsidR="00141477" w14:paraId="522098E0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7536C13" w14:textId="7498A58E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RT04</w:t>
            </w:r>
          </w:p>
        </w:tc>
        <w:tc>
          <w:tcPr>
            <w:tcW w:w="1165" w:type="dxa"/>
          </w:tcPr>
          <w:p w14:paraId="7665C7DA" w14:textId="7E25E035" w:rsidR="00141477" w:rsidRDefault="00141477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5866" w:type="dxa"/>
          </w:tcPr>
          <w:p w14:paraId="39B0E3D1" w14:textId="31235F05" w:rsidR="00141477" w:rsidRDefault="00141477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Unit Testing</w:t>
            </w:r>
          </w:p>
        </w:tc>
      </w:tr>
      <w:tr w:rsidR="00141477" w14:paraId="268BE78D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154EDDAF" w14:textId="6D5651D4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RT05</w:t>
            </w:r>
          </w:p>
        </w:tc>
        <w:tc>
          <w:tcPr>
            <w:tcW w:w="1165" w:type="dxa"/>
          </w:tcPr>
          <w:p w14:paraId="0D9B324F" w14:textId="79D2B5CC" w:rsidR="00141477" w:rsidRDefault="00141477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5866" w:type="dxa"/>
          </w:tcPr>
          <w:p w14:paraId="15E5A8DD" w14:textId="4AEF9E13" w:rsidR="00141477" w:rsidRDefault="00141477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Quality</w:t>
            </w:r>
          </w:p>
        </w:tc>
      </w:tr>
      <w:tr w:rsidR="00141477" w14:paraId="6C7EB9E1" w14:textId="77777777" w:rsidTr="00566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4E2578A7" w14:textId="1BF3AE1F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RT06</w:t>
            </w:r>
          </w:p>
        </w:tc>
        <w:tc>
          <w:tcPr>
            <w:tcW w:w="1165" w:type="dxa"/>
          </w:tcPr>
          <w:p w14:paraId="0E927A9C" w14:textId="1B6F2097" w:rsidR="00141477" w:rsidRDefault="00141477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5866" w:type="dxa"/>
          </w:tcPr>
          <w:p w14:paraId="24766147" w14:textId="27712B0A" w:rsidR="00141477" w:rsidRDefault="00141477" w:rsidP="00141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documentation</w:t>
            </w:r>
          </w:p>
        </w:tc>
      </w:tr>
      <w:tr w:rsidR="00141477" w14:paraId="0E2FF60C" w14:textId="77777777" w:rsidTr="0056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5" w:type="dxa"/>
          </w:tcPr>
          <w:p w14:paraId="68844928" w14:textId="53390040" w:rsidR="00141477" w:rsidRDefault="00141477" w:rsidP="00141477">
            <w:pPr>
              <w:rPr>
                <w:lang w:val="en-US"/>
              </w:rPr>
            </w:pPr>
            <w:r>
              <w:rPr>
                <w:lang w:val="en-US"/>
              </w:rPr>
              <w:t>RT07</w:t>
            </w:r>
          </w:p>
        </w:tc>
        <w:tc>
          <w:tcPr>
            <w:tcW w:w="1165" w:type="dxa"/>
          </w:tcPr>
          <w:p w14:paraId="35F77F3D" w14:textId="0EC9BC14" w:rsidR="00141477" w:rsidRDefault="00141477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5866" w:type="dxa"/>
          </w:tcPr>
          <w:p w14:paraId="72D91CBA" w14:textId="77556BB4" w:rsidR="00141477" w:rsidRDefault="00141477" w:rsidP="00141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Identação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Elegância</w:t>
            </w:r>
            <w:proofErr w:type="spellEnd"/>
            <w:r>
              <w:rPr>
                <w:lang w:val="en-US"/>
              </w:rPr>
              <w:t xml:space="preserve">, Naming Conventions, </w:t>
            </w:r>
            <w:proofErr w:type="spellStart"/>
            <w:r>
              <w:rPr>
                <w:lang w:val="en-US"/>
              </w:rPr>
              <w:t>Legibilidade</w:t>
            </w:r>
            <w:proofErr w:type="spellEnd"/>
          </w:p>
        </w:tc>
      </w:tr>
    </w:tbl>
    <w:p w14:paraId="16B7D8ED" w14:textId="77777777" w:rsidR="008B4137" w:rsidRPr="008B4137" w:rsidRDefault="008B4137" w:rsidP="008B4137">
      <w:pPr>
        <w:rPr>
          <w:lang w:val="en-US"/>
        </w:rPr>
      </w:pPr>
    </w:p>
    <w:p w14:paraId="2E74FFCF" w14:textId="77777777" w:rsidR="00F67260" w:rsidRPr="00EA175E" w:rsidRDefault="00F67260" w:rsidP="004D318B">
      <w:pPr>
        <w:rPr>
          <w:lang w:val="pt-PT"/>
        </w:rPr>
        <w:sectPr w:rsidR="00F67260" w:rsidRPr="00EA175E" w:rsidSect="00D56A3B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1906" w:h="16838" w:code="9"/>
          <w:pgMar w:top="3459" w:right="680" w:bottom="680" w:left="680" w:header="567" w:footer="567" w:gutter="0"/>
          <w:cols w:space="708"/>
          <w:titlePg/>
          <w:docGrid w:linePitch="360"/>
        </w:sectPr>
      </w:pPr>
      <w:bookmarkStart w:id="40" w:name="_GoBack"/>
      <w:bookmarkEnd w:id="40"/>
    </w:p>
    <w:p w14:paraId="2E74FFD0" w14:textId="77777777" w:rsidR="00DA75BD" w:rsidRPr="00EA175E" w:rsidRDefault="00DA75BD" w:rsidP="00220828">
      <w:pPr>
        <w:rPr>
          <w:lang w:val="pt-PT"/>
        </w:rPr>
      </w:pPr>
    </w:p>
    <w:sectPr w:rsidR="00DA75BD" w:rsidRPr="00EA175E" w:rsidSect="00D56A3B">
      <w:headerReference w:type="first" r:id="rId20"/>
      <w:footerReference w:type="first" r:id="rId21"/>
      <w:pgSz w:w="11906" w:h="16838" w:code="9"/>
      <w:pgMar w:top="3459" w:right="680" w:bottom="680" w:left="68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B396B" w14:textId="77777777" w:rsidR="00DC737C" w:rsidRDefault="00DC737C" w:rsidP="00BB63D0">
      <w:r>
        <w:separator/>
      </w:r>
    </w:p>
  </w:endnote>
  <w:endnote w:type="continuationSeparator" w:id="0">
    <w:p w14:paraId="5A6AEC86" w14:textId="77777777" w:rsidR="00DC737C" w:rsidRDefault="00DC737C" w:rsidP="00BB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TC Officina Sans Std Book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8" w14:textId="77777777" w:rsidR="004D318B" w:rsidRDefault="004D318B">
    <w:pPr>
      <w:pStyle w:val="Footer"/>
    </w:pPr>
  </w:p>
  <w:p w14:paraId="2E74FFD9" w14:textId="77777777" w:rsidR="004D318B" w:rsidRDefault="004D318B">
    <w:pPr>
      <w:pStyle w:val="Footer"/>
    </w:pPr>
  </w:p>
  <w:p w14:paraId="2E74FFDA" w14:textId="77777777" w:rsidR="004D318B" w:rsidRDefault="004D318B">
    <w:pPr>
      <w:pStyle w:val="Footer"/>
    </w:pPr>
  </w:p>
  <w:p w14:paraId="2E74FFDB" w14:textId="77777777" w:rsidR="004D318B" w:rsidRDefault="004D31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D" w14:textId="77777777" w:rsidR="004D318B" w:rsidRDefault="004D318B">
    <w:pPr>
      <w:pStyle w:val="Footer"/>
    </w:pPr>
  </w:p>
  <w:p w14:paraId="2E74FFDE" w14:textId="77777777" w:rsidR="004D318B" w:rsidRDefault="004D318B">
    <w:pPr>
      <w:pStyle w:val="Footer"/>
    </w:pPr>
  </w:p>
  <w:p w14:paraId="2E74FFDF" w14:textId="77777777" w:rsidR="004D318B" w:rsidRDefault="004D318B">
    <w:pPr>
      <w:pStyle w:val="Footer"/>
    </w:pPr>
  </w:p>
  <w:p w14:paraId="2E74FFE0" w14:textId="77777777" w:rsidR="004D318B" w:rsidRDefault="004D31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2" w:type="dxa"/>
      <w:tblInd w:w="-176" w:type="dxa"/>
      <w:tblLook w:val="0000" w:firstRow="0" w:lastRow="0" w:firstColumn="0" w:lastColumn="0" w:noHBand="0" w:noVBand="0"/>
    </w:tblPr>
    <w:tblGrid>
      <w:gridCol w:w="6666"/>
      <w:gridCol w:w="1586"/>
      <w:gridCol w:w="2540"/>
    </w:tblGrid>
    <w:tr w:rsidR="004D318B" w:rsidRPr="004F5ED2" w14:paraId="2E74FFE5" w14:textId="77777777" w:rsidTr="00EA175E">
      <w:trPr>
        <w:cantSplit/>
        <w:trHeight w:hRule="exact" w:val="283"/>
        <w:tblHeader/>
      </w:trPr>
      <w:tc>
        <w:tcPr>
          <w:tcW w:w="6666" w:type="dxa"/>
        </w:tcPr>
        <w:p w14:paraId="2E74FFE2" w14:textId="00DF3CF9" w:rsidR="004D318B" w:rsidRPr="004F5ED2" w:rsidRDefault="00390B54" w:rsidP="004D318B">
          <w:pPr>
            <w:pStyle w:val="Footer"/>
            <w:rPr>
              <w:rFonts w:cstheme="minorHAnsi"/>
              <w:color w:val="595959"/>
              <w:u w:val="single"/>
            </w:rPr>
          </w:pPr>
          <w:proofErr w:type="spellStart"/>
          <w:r>
            <w:rPr>
              <w:rFonts w:eastAsia="Times New Roman" w:cstheme="minorHAnsi"/>
              <w:b/>
              <w:color w:val="595959"/>
              <w:sz w:val="16"/>
              <w:szCs w:val="20"/>
              <w:lang w:val="en-US"/>
            </w:rPr>
            <w:t>Hackaton</w:t>
          </w:r>
          <w:proofErr w:type="spellEnd"/>
          <w:r>
            <w:rPr>
              <w:rFonts w:eastAsia="Times New Roman" w:cstheme="minorHAnsi"/>
              <w:b/>
              <w:color w:val="595959"/>
              <w:sz w:val="16"/>
              <w:szCs w:val="20"/>
              <w:lang w:val="en-US"/>
            </w:rPr>
            <w:t xml:space="preserve"> – Food Order Challenge</w:t>
          </w:r>
        </w:p>
      </w:tc>
      <w:tc>
        <w:tcPr>
          <w:tcW w:w="1586" w:type="dxa"/>
        </w:tcPr>
        <w:p w14:paraId="2E74FFE3" w14:textId="77777777" w:rsidR="004D318B" w:rsidRPr="004F5ED2" w:rsidRDefault="004D318B" w:rsidP="004D318B">
          <w:pPr>
            <w:pStyle w:val="FootnoteText"/>
            <w:rPr>
              <w:rFonts w:asciiTheme="minorHAnsi" w:hAnsiTheme="minorHAnsi" w:cstheme="minorHAnsi"/>
              <w:color w:val="595959"/>
              <w:szCs w:val="16"/>
              <w:lang w:val="en-US"/>
            </w:rPr>
          </w:pPr>
        </w:p>
      </w:tc>
      <w:tc>
        <w:tcPr>
          <w:tcW w:w="2540" w:type="dxa"/>
        </w:tcPr>
        <w:p w14:paraId="2E74FFE4" w14:textId="5D1D187D" w:rsidR="004D318B" w:rsidRPr="004F5ED2" w:rsidRDefault="004A11D6" w:rsidP="004D318B">
          <w:pPr>
            <w:pStyle w:val="FootnoteText"/>
            <w:rPr>
              <w:rFonts w:asciiTheme="minorHAnsi" w:hAnsiTheme="minorHAnsi" w:cstheme="minorHAnsi"/>
              <w:b/>
              <w:color w:val="595959"/>
              <w:szCs w:val="16"/>
              <w:lang w:val="en-US"/>
            </w:rPr>
          </w:pPr>
          <w:r>
            <w:rPr>
              <w:rFonts w:asciiTheme="minorHAnsi" w:hAnsiTheme="minorHAnsi" w:cstheme="minorHAnsi"/>
              <w:b/>
              <w:color w:val="595959"/>
              <w:szCs w:val="16"/>
              <w:lang w:val="pt-PT"/>
            </w:rPr>
            <w:t>Página</w:t>
          </w:r>
          <w:r w:rsidR="004D318B" w:rsidRPr="004F5ED2">
            <w:rPr>
              <w:rFonts w:asciiTheme="minorHAnsi" w:hAnsiTheme="minorHAnsi" w:cstheme="minorHAnsi"/>
              <w:b/>
              <w:color w:val="595959"/>
              <w:szCs w:val="16"/>
              <w:lang w:val="en-US"/>
            </w:rPr>
            <w:t xml:space="preserve"> 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begin"/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instrText xml:space="preserve"> PAGE </w:instrTex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separate"/>
          </w:r>
          <w:r w:rsidR="000312C7">
            <w:rPr>
              <w:rFonts w:asciiTheme="minorHAnsi" w:hAnsiTheme="minorHAnsi" w:cstheme="minorHAnsi"/>
              <w:b/>
              <w:noProof/>
              <w:color w:val="595959"/>
              <w:lang w:val="en-US"/>
            </w:rPr>
            <w:t>11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end"/>
          </w:r>
          <w:r>
            <w:rPr>
              <w:rFonts w:asciiTheme="minorHAnsi" w:hAnsiTheme="minorHAnsi" w:cstheme="minorHAnsi"/>
              <w:b/>
              <w:color w:val="595959"/>
            </w:rPr>
            <w:t xml:space="preserve"> de</w:t>
          </w:r>
          <w:r w:rsidR="004D318B" w:rsidRPr="004F5ED2">
            <w:rPr>
              <w:rFonts w:asciiTheme="minorHAnsi" w:hAnsiTheme="minorHAnsi" w:cstheme="minorHAnsi"/>
              <w:b/>
              <w:color w:val="595959"/>
            </w:rPr>
            <w:t xml:space="preserve"> 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begin"/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instrText xml:space="preserve"> NUMPAGES </w:instrTex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separate"/>
          </w:r>
          <w:r w:rsidR="000312C7">
            <w:rPr>
              <w:rFonts w:asciiTheme="minorHAnsi" w:hAnsiTheme="minorHAnsi" w:cstheme="minorHAnsi"/>
              <w:b/>
              <w:noProof/>
              <w:color w:val="595959"/>
              <w:lang w:val="en-US"/>
            </w:rPr>
            <w:t>12</w:t>
          </w:r>
          <w:r w:rsidR="004D318B" w:rsidRPr="004F5ED2">
            <w:rPr>
              <w:rFonts w:asciiTheme="minorHAnsi" w:hAnsiTheme="minorHAnsi" w:cstheme="minorHAnsi"/>
              <w:b/>
              <w:color w:val="595959"/>
              <w:lang w:val="en-US"/>
            </w:rPr>
            <w:fldChar w:fldCharType="end"/>
          </w:r>
        </w:p>
      </w:tc>
    </w:tr>
    <w:tr w:rsidR="004D318B" w:rsidRPr="0019658C" w14:paraId="2E74FFE8" w14:textId="77777777" w:rsidTr="00EA175E">
      <w:trPr>
        <w:cantSplit/>
        <w:trHeight w:hRule="exact" w:val="283"/>
      </w:trPr>
      <w:tc>
        <w:tcPr>
          <w:tcW w:w="8252" w:type="dxa"/>
          <w:gridSpan w:val="2"/>
          <w:shd w:val="clear" w:color="auto" w:fill="auto"/>
          <w:vAlign w:val="center"/>
        </w:tcPr>
        <w:p w14:paraId="2E74FFE6" w14:textId="51A6902C" w:rsidR="004D318B" w:rsidRPr="004F5ED2" w:rsidRDefault="004D318B" w:rsidP="00AF0064">
          <w:pPr>
            <w:pStyle w:val="Text-Introduction"/>
            <w:rPr>
              <w:sz w:val="16"/>
            </w:rPr>
          </w:pPr>
          <w:proofErr w:type="spellStart"/>
          <w:r w:rsidRPr="004F5ED2">
            <w:rPr>
              <w:sz w:val="16"/>
            </w:rPr>
            <w:t>Altran</w:t>
          </w:r>
          <w:proofErr w:type="spellEnd"/>
          <w:r w:rsidRPr="004F5ED2">
            <w:rPr>
              <w:sz w:val="16"/>
            </w:rPr>
            <w:t xml:space="preserve"> Use Only</w:t>
          </w:r>
        </w:p>
      </w:tc>
      <w:tc>
        <w:tcPr>
          <w:tcW w:w="2540" w:type="dxa"/>
          <w:shd w:val="clear" w:color="auto" w:fill="auto"/>
          <w:vAlign w:val="center"/>
        </w:tcPr>
        <w:p w14:paraId="2E74FFE7" w14:textId="2813288F" w:rsidR="004D318B" w:rsidRPr="008C6D0E" w:rsidRDefault="00390B54" w:rsidP="00DD2ABE">
          <w:pPr>
            <w:pStyle w:val="Text-Introduction"/>
            <w:jc w:val="right"/>
            <w:rPr>
              <w:sz w:val="16"/>
            </w:rPr>
          </w:pPr>
          <w:r>
            <w:rPr>
              <w:sz w:val="16"/>
            </w:rPr>
            <w:t>22/11</w:t>
          </w:r>
          <w:r w:rsidR="004D318B" w:rsidRPr="008C6D0E">
            <w:rPr>
              <w:sz w:val="16"/>
            </w:rPr>
            <w:t>/201</w:t>
          </w:r>
          <w:r>
            <w:rPr>
              <w:sz w:val="16"/>
            </w:rPr>
            <w:t>9</w:t>
          </w:r>
        </w:p>
      </w:tc>
    </w:tr>
  </w:tbl>
  <w:p w14:paraId="2E74FFE9" w14:textId="77777777" w:rsidR="0016690A" w:rsidRPr="004D318B" w:rsidRDefault="0016690A" w:rsidP="004D31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B" w14:textId="77777777" w:rsidR="002457DC" w:rsidRDefault="002457DC">
    <w:pPr>
      <w:pStyle w:val="Footer"/>
    </w:pPr>
  </w:p>
  <w:p w14:paraId="2E74FFEC" w14:textId="77777777" w:rsidR="002457DC" w:rsidRDefault="002457DC">
    <w:pPr>
      <w:pStyle w:val="Footer"/>
    </w:pPr>
  </w:p>
  <w:p w14:paraId="2E74FFED" w14:textId="77777777" w:rsidR="002457DC" w:rsidRDefault="002457DC">
    <w:pPr>
      <w:pStyle w:val="Footer"/>
    </w:pPr>
  </w:p>
  <w:p w14:paraId="2E74FFEE" w14:textId="77777777" w:rsidR="002457DC" w:rsidRDefault="002457D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F0" w14:textId="77777777" w:rsidR="00E37A61" w:rsidRDefault="002457DC">
    <w:pPr>
      <w:pStyle w:val="Footer"/>
    </w:pPr>
    <w:r>
      <w:rPr>
        <w:noProof/>
        <w:lang w:val="en-US"/>
      </w:rPr>
      <w:drawing>
        <wp:anchor distT="0" distB="0" distL="114300" distR="114300" simplePos="0" relativeHeight="251673600" behindDoc="1" locked="0" layoutInCell="1" allowOverlap="1" wp14:anchorId="2E750002" wp14:editId="2E750003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6480" cy="360000"/>
          <wp:effectExtent l="0" t="0" r="0" b="2540"/>
          <wp:wrapNone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48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E74FFF1" w14:textId="77777777" w:rsidR="002457DC" w:rsidRDefault="002457DC">
    <w:pPr>
      <w:pStyle w:val="Footer"/>
    </w:pPr>
  </w:p>
  <w:p w14:paraId="2E74FFF2" w14:textId="77777777" w:rsidR="002457DC" w:rsidRDefault="002457DC">
    <w:pPr>
      <w:pStyle w:val="Footer"/>
    </w:pPr>
  </w:p>
  <w:p w14:paraId="2E74FFF3" w14:textId="77777777" w:rsidR="002457DC" w:rsidRDefault="00245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89ED1E" w14:textId="77777777" w:rsidR="00DC737C" w:rsidRDefault="00DC737C" w:rsidP="00BB63D0">
      <w:r>
        <w:separator/>
      </w:r>
    </w:p>
  </w:footnote>
  <w:footnote w:type="continuationSeparator" w:id="0">
    <w:p w14:paraId="7A4F7071" w14:textId="77777777" w:rsidR="00DC737C" w:rsidRDefault="00DC737C" w:rsidP="00BB6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289"/>
      <w:gridCol w:w="5257"/>
    </w:tblGrid>
    <w:tr w:rsidR="00BB0D0F" w14:paraId="36D9FAD3" w14:textId="77777777" w:rsidTr="00376601">
      <w:tc>
        <w:tcPr>
          <w:tcW w:w="5343" w:type="dxa"/>
        </w:tcPr>
        <w:sdt>
          <w:sdtPr>
            <w:id w:val="435716110"/>
            <w:showingPlcHdr/>
            <w:picture/>
          </w:sdtPr>
          <w:sdtEndPr/>
          <w:sdtContent>
            <w:p w14:paraId="7836B8BC" w14:textId="6778B393" w:rsidR="00BB0D0F" w:rsidRDefault="00556282" w:rsidP="00376601">
              <w:pPr>
                <w:pStyle w:val="Header"/>
              </w:pPr>
              <w:r>
                <w:rPr>
                  <w:noProof/>
                  <w:lang w:val="en-US"/>
                </w:rPr>
                <w:drawing>
                  <wp:inline distT="0" distB="0" distL="0" distR="0" wp14:anchorId="35D14428" wp14:editId="20C60348">
                    <wp:extent cx="1270000" cy="1270000"/>
                    <wp:effectExtent l="0" t="0" r="6350" b="6350"/>
                    <wp:docPr id="4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0000" cy="127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6659F237" w14:textId="7EB05A98" w:rsidR="00BB0D0F" w:rsidRDefault="00B7059C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0768" behindDoc="1" locked="0" layoutInCell="1" allowOverlap="1" wp14:anchorId="63783F2D" wp14:editId="1F792222">
                <wp:simplePos x="0" y="0"/>
                <wp:positionH relativeFrom="column">
                  <wp:posOffset>228600</wp:posOffset>
                </wp:positionH>
                <wp:positionV relativeFrom="paragraph">
                  <wp:posOffset>119380</wp:posOffset>
                </wp:positionV>
                <wp:extent cx="949960" cy="422910"/>
                <wp:effectExtent l="0" t="0" r="2540" b="0"/>
                <wp:wrapNone/>
                <wp:docPr id="14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6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3AE13CE" w14:textId="77777777" w:rsidR="00BB0D0F" w:rsidRDefault="00BB0D0F" w:rsidP="00376601">
          <w:pPr>
            <w:pStyle w:val="Header"/>
          </w:pPr>
        </w:p>
        <w:p w14:paraId="4E2931B4" w14:textId="19A8F026" w:rsidR="00BB0D0F" w:rsidRDefault="00BB0D0F" w:rsidP="00376601">
          <w:pPr>
            <w:pStyle w:val="Header"/>
          </w:pPr>
        </w:p>
      </w:tc>
      <w:tc>
        <w:tcPr>
          <w:tcW w:w="5343" w:type="dxa"/>
        </w:tcPr>
        <w:p w14:paraId="1D6495F8" w14:textId="77777777" w:rsidR="00BB0D0F" w:rsidRDefault="00BB0D0F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79744" behindDoc="1" locked="0" layoutInCell="1" allowOverlap="1" wp14:anchorId="3CBF9A50" wp14:editId="1D8FD172">
                <wp:simplePos x="0" y="0"/>
                <wp:positionH relativeFrom="page">
                  <wp:posOffset>1772285</wp:posOffset>
                </wp:positionH>
                <wp:positionV relativeFrom="page">
                  <wp:posOffset>-27305</wp:posOffset>
                </wp:positionV>
                <wp:extent cx="1806120" cy="720000"/>
                <wp:effectExtent l="0" t="0" r="3810" b="4445"/>
                <wp:wrapNone/>
                <wp:docPr id="5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ltran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12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E74FFD7" w14:textId="7732F039" w:rsidR="004D318B" w:rsidRPr="00BB0D0F" w:rsidRDefault="004D318B" w:rsidP="00BB0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DC" w14:textId="77777777" w:rsidR="004D318B" w:rsidRDefault="004D318B">
    <w:pPr>
      <w:pStyle w:val="Header"/>
    </w:pPr>
    <w:r>
      <w:rPr>
        <w:noProof/>
        <w:lang w:val="en-US"/>
      </w:rPr>
      <w:drawing>
        <wp:anchor distT="0" distB="0" distL="114300" distR="114300" simplePos="0" relativeHeight="251677696" behindDoc="1" locked="0" layoutInCell="1" allowOverlap="1" wp14:anchorId="2E74FFF6" wp14:editId="2E74FFF7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3960" cy="360000"/>
          <wp:effectExtent l="0" t="0" r="0" b="2540"/>
          <wp:wrapNone/>
          <wp:docPr id="7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6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E74FFF8" wp14:editId="2E74FFF9">
              <wp:simplePos x="2371725" y="62865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8000"/>
              <wp:effectExtent l="0" t="0" r="508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8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D288F4" id="Rectangle 3" o:spid="_x0000_s1026" style="position:absolute;margin-left:0;margin-top:0;width:598.1pt;height:844.7pt;z-index:-2516408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" fillcolor="#00b4b9 [3208]" stroked="f" strokeweight="1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273"/>
      <w:gridCol w:w="5273"/>
    </w:tblGrid>
    <w:tr w:rsidR="00BB0D0F" w14:paraId="055341F1" w14:textId="77777777" w:rsidTr="00376601">
      <w:tc>
        <w:tcPr>
          <w:tcW w:w="5343" w:type="dxa"/>
        </w:tcPr>
        <w:sdt>
          <w:sdtPr>
            <w:id w:val="-941221225"/>
            <w:picture/>
          </w:sdtPr>
          <w:sdtEndPr/>
          <w:sdtContent>
            <w:p w14:paraId="35F64E37" w14:textId="29638F1D" w:rsidR="00BB0D0F" w:rsidRDefault="00DC737C" w:rsidP="00376601">
              <w:pPr>
                <w:pStyle w:val="Header"/>
              </w:pPr>
            </w:p>
          </w:sdtContent>
        </w:sdt>
        <w:p w14:paraId="452364C1" w14:textId="6B762705" w:rsidR="00BB0D0F" w:rsidRDefault="00556282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3840" behindDoc="1" locked="0" layoutInCell="1" allowOverlap="1" wp14:anchorId="66156808" wp14:editId="52A4F431">
                <wp:simplePos x="0" y="0"/>
                <wp:positionH relativeFrom="column">
                  <wp:posOffset>228600</wp:posOffset>
                </wp:positionH>
                <wp:positionV relativeFrom="paragraph">
                  <wp:posOffset>119380</wp:posOffset>
                </wp:positionV>
                <wp:extent cx="949960" cy="422910"/>
                <wp:effectExtent l="0" t="0" r="2540" b="0"/>
                <wp:wrapNone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6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9DD129B" w14:textId="77777777" w:rsidR="00BB0D0F" w:rsidRDefault="00BB0D0F" w:rsidP="00376601">
          <w:pPr>
            <w:pStyle w:val="Header"/>
          </w:pPr>
        </w:p>
        <w:p w14:paraId="311FC3FD" w14:textId="77777777" w:rsidR="00BB0D0F" w:rsidRDefault="00BB0D0F" w:rsidP="00376601">
          <w:pPr>
            <w:pStyle w:val="Header"/>
          </w:pPr>
        </w:p>
        <w:p w14:paraId="223538BE" w14:textId="1E0DE6B7" w:rsidR="00BB0D0F" w:rsidRDefault="00BB0D0F" w:rsidP="00376601">
          <w:pPr>
            <w:pStyle w:val="Header"/>
          </w:pPr>
        </w:p>
      </w:tc>
      <w:tc>
        <w:tcPr>
          <w:tcW w:w="5343" w:type="dxa"/>
        </w:tcPr>
        <w:p w14:paraId="6ECE8F10" w14:textId="77777777" w:rsidR="00BB0D0F" w:rsidRDefault="00BB0D0F" w:rsidP="00376601">
          <w:pPr>
            <w:pStyle w:val="Head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82816" behindDoc="1" locked="0" layoutInCell="1" allowOverlap="1" wp14:anchorId="131B041F" wp14:editId="0E79C985">
                <wp:simplePos x="0" y="0"/>
                <wp:positionH relativeFrom="page">
                  <wp:posOffset>1772285</wp:posOffset>
                </wp:positionH>
                <wp:positionV relativeFrom="page">
                  <wp:posOffset>-27305</wp:posOffset>
                </wp:positionV>
                <wp:extent cx="1806120" cy="720000"/>
                <wp:effectExtent l="0" t="0" r="3810" b="4445"/>
                <wp:wrapNone/>
                <wp:docPr id="2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ltra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12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E74FFE1" w14:textId="02111230" w:rsidR="00FF28A7" w:rsidRPr="00BB0D0F" w:rsidRDefault="00FF28A7" w:rsidP="00BB0D0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A" w14:textId="77777777" w:rsidR="00211F60" w:rsidRDefault="002457DC">
    <w:pPr>
      <w:pStyle w:val="Header"/>
    </w:pPr>
    <w:r>
      <w:rPr>
        <w:noProof/>
        <w:lang w:val="en-US"/>
      </w:rPr>
      <w:drawing>
        <wp:anchor distT="0" distB="0" distL="114300" distR="114300" simplePos="0" relativeHeight="251671552" behindDoc="1" locked="0" layoutInCell="1" allowOverlap="1" wp14:anchorId="2E74FFFC" wp14:editId="2E74FFFD">
          <wp:simplePos x="0" y="0"/>
          <wp:positionH relativeFrom="page">
            <wp:posOffset>2880360</wp:posOffset>
          </wp:positionH>
          <wp:positionV relativeFrom="page">
            <wp:posOffset>9937115</wp:posOffset>
          </wp:positionV>
          <wp:extent cx="1803960" cy="360000"/>
          <wp:effectExtent l="0" t="0" r="0" b="2540"/>
          <wp:wrapNone/>
          <wp:docPr id="13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v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6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28A7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E74FFFE" wp14:editId="2E74FFFF">
              <wp:simplePos x="2371725" y="62865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8000"/>
              <wp:effectExtent l="0" t="0" r="508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80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A33DB" id="Rectangle 9" o:spid="_x0000_s1026" style="position:absolute;margin-left:0;margin-top:0;width:598.1pt;height:844.7pt;z-index:-2516500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" fillcolor="#00b4b9 [3208]" stroked="f" strokeweight="1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4FFEF" w14:textId="77777777" w:rsidR="00E37A61" w:rsidRDefault="00FF28A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2E750000" wp14:editId="2E75000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96000" cy="10727640"/>
              <wp:effectExtent l="0" t="0" r="508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72764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82601D" id="Rectangle 10" o:spid="_x0000_s1026" style="position:absolute;margin-left:0;margin-top:0;width:598.1pt;height:844.7pt;z-index:-2516480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" fillcolor="#00b4b9 [3208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330AF"/>
    <w:multiLevelType w:val="multilevel"/>
    <w:tmpl w:val="32741A2E"/>
    <w:numStyleLink w:val="ListeAltran"/>
  </w:abstractNum>
  <w:abstractNum w:abstractNumId="1" w15:restartNumberingAfterBreak="0">
    <w:nsid w:val="3E853724"/>
    <w:multiLevelType w:val="hybridMultilevel"/>
    <w:tmpl w:val="211A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94999"/>
    <w:multiLevelType w:val="multilevel"/>
    <w:tmpl w:val="32741A2E"/>
    <w:styleLink w:val="ListeAltran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05C64C4"/>
    <w:multiLevelType w:val="hybridMultilevel"/>
    <w:tmpl w:val="F606D21C"/>
    <w:lvl w:ilvl="0" w:tplc="972CEB82">
      <w:start w:val="1"/>
      <w:numFmt w:val="decimal"/>
      <w:pStyle w:val="Style1"/>
      <w:lvlText w:val="XSDB_%1."/>
      <w:lvlJc w:val="left"/>
      <w:pPr>
        <w:tabs>
          <w:tab w:val="num" w:pos="648"/>
        </w:tabs>
        <w:ind w:left="432" w:hanging="432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9D52E3"/>
    <w:multiLevelType w:val="hybridMultilevel"/>
    <w:tmpl w:val="FE3A7C4A"/>
    <w:lvl w:ilvl="0" w:tplc="F7505E32">
      <w:start w:val="1"/>
      <w:numFmt w:val="bullet"/>
      <w:lvlText w:val="•"/>
      <w:lvlJc w:val="left"/>
      <w:pPr>
        <w:ind w:left="814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58"/>
    <w:rsid w:val="000039B2"/>
    <w:rsid w:val="00006695"/>
    <w:rsid w:val="000312C7"/>
    <w:rsid w:val="00037459"/>
    <w:rsid w:val="00043FB4"/>
    <w:rsid w:val="00051B60"/>
    <w:rsid w:val="000971EF"/>
    <w:rsid w:val="000F2159"/>
    <w:rsid w:val="00102774"/>
    <w:rsid w:val="001275B9"/>
    <w:rsid w:val="00141477"/>
    <w:rsid w:val="0016690A"/>
    <w:rsid w:val="0018352D"/>
    <w:rsid w:val="001B15E7"/>
    <w:rsid w:val="001D3547"/>
    <w:rsid w:val="00211F60"/>
    <w:rsid w:val="00213C2F"/>
    <w:rsid w:val="00220828"/>
    <w:rsid w:val="002457DC"/>
    <w:rsid w:val="002810DB"/>
    <w:rsid w:val="002A4E0B"/>
    <w:rsid w:val="002A69AE"/>
    <w:rsid w:val="00316C7E"/>
    <w:rsid w:val="003311B0"/>
    <w:rsid w:val="00336ADB"/>
    <w:rsid w:val="003543D5"/>
    <w:rsid w:val="00377C9C"/>
    <w:rsid w:val="00380E82"/>
    <w:rsid w:val="00383560"/>
    <w:rsid w:val="00390B54"/>
    <w:rsid w:val="003A4202"/>
    <w:rsid w:val="003A512E"/>
    <w:rsid w:val="003D6A75"/>
    <w:rsid w:val="00434413"/>
    <w:rsid w:val="00452600"/>
    <w:rsid w:val="0048260B"/>
    <w:rsid w:val="00494D81"/>
    <w:rsid w:val="004A11D6"/>
    <w:rsid w:val="004C4802"/>
    <w:rsid w:val="004D318B"/>
    <w:rsid w:val="004E2610"/>
    <w:rsid w:val="004F7E49"/>
    <w:rsid w:val="0050160E"/>
    <w:rsid w:val="00520046"/>
    <w:rsid w:val="00556282"/>
    <w:rsid w:val="00563F59"/>
    <w:rsid w:val="00565DCF"/>
    <w:rsid w:val="00565EA4"/>
    <w:rsid w:val="00566763"/>
    <w:rsid w:val="005E4CE5"/>
    <w:rsid w:val="00606A05"/>
    <w:rsid w:val="00623DA1"/>
    <w:rsid w:val="006256DC"/>
    <w:rsid w:val="00640FB1"/>
    <w:rsid w:val="00662E92"/>
    <w:rsid w:val="0068787D"/>
    <w:rsid w:val="00692EAF"/>
    <w:rsid w:val="006A23E7"/>
    <w:rsid w:val="006F07FB"/>
    <w:rsid w:val="006F31E5"/>
    <w:rsid w:val="007053C2"/>
    <w:rsid w:val="00706C1C"/>
    <w:rsid w:val="00712E44"/>
    <w:rsid w:val="00733ED7"/>
    <w:rsid w:val="00754D0E"/>
    <w:rsid w:val="00761A20"/>
    <w:rsid w:val="00762EBB"/>
    <w:rsid w:val="0077458D"/>
    <w:rsid w:val="00793337"/>
    <w:rsid w:val="00827492"/>
    <w:rsid w:val="00834410"/>
    <w:rsid w:val="00837626"/>
    <w:rsid w:val="0086220E"/>
    <w:rsid w:val="0089141B"/>
    <w:rsid w:val="008956A4"/>
    <w:rsid w:val="00896761"/>
    <w:rsid w:val="008B4137"/>
    <w:rsid w:val="008C6D0E"/>
    <w:rsid w:val="00950765"/>
    <w:rsid w:val="009572E5"/>
    <w:rsid w:val="0097331F"/>
    <w:rsid w:val="00A1267E"/>
    <w:rsid w:val="00A9777E"/>
    <w:rsid w:val="00AC1D74"/>
    <w:rsid w:val="00AD5C0A"/>
    <w:rsid w:val="00AF0064"/>
    <w:rsid w:val="00B16558"/>
    <w:rsid w:val="00B257FA"/>
    <w:rsid w:val="00B442D7"/>
    <w:rsid w:val="00B549A2"/>
    <w:rsid w:val="00B63E50"/>
    <w:rsid w:val="00B669E1"/>
    <w:rsid w:val="00B7059C"/>
    <w:rsid w:val="00BA5DE6"/>
    <w:rsid w:val="00BB0D0F"/>
    <w:rsid w:val="00BB494C"/>
    <w:rsid w:val="00BB63D0"/>
    <w:rsid w:val="00BD50EB"/>
    <w:rsid w:val="00BE5C1A"/>
    <w:rsid w:val="00C45E32"/>
    <w:rsid w:val="00C47F9A"/>
    <w:rsid w:val="00C816C6"/>
    <w:rsid w:val="00C966A5"/>
    <w:rsid w:val="00CA59F1"/>
    <w:rsid w:val="00CA72D0"/>
    <w:rsid w:val="00CC488A"/>
    <w:rsid w:val="00CC50E2"/>
    <w:rsid w:val="00CF4127"/>
    <w:rsid w:val="00D04DFA"/>
    <w:rsid w:val="00D160A6"/>
    <w:rsid w:val="00D56A3B"/>
    <w:rsid w:val="00D76E84"/>
    <w:rsid w:val="00D91CBE"/>
    <w:rsid w:val="00D92DD2"/>
    <w:rsid w:val="00DA63AC"/>
    <w:rsid w:val="00DA75BD"/>
    <w:rsid w:val="00DC737C"/>
    <w:rsid w:val="00DD2ABE"/>
    <w:rsid w:val="00E1145A"/>
    <w:rsid w:val="00E37A61"/>
    <w:rsid w:val="00E80C7F"/>
    <w:rsid w:val="00E92865"/>
    <w:rsid w:val="00E92C3C"/>
    <w:rsid w:val="00E95E63"/>
    <w:rsid w:val="00EA175E"/>
    <w:rsid w:val="00EB77C9"/>
    <w:rsid w:val="00EE405F"/>
    <w:rsid w:val="00F27097"/>
    <w:rsid w:val="00F37EBB"/>
    <w:rsid w:val="00F67260"/>
    <w:rsid w:val="00F7138F"/>
    <w:rsid w:val="00F9326F"/>
    <w:rsid w:val="00FD5F99"/>
    <w:rsid w:val="00FF28A7"/>
    <w:rsid w:val="00F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4FE3F"/>
  <w15:docId w15:val="{55C578D5-4D7A-453B-BF2F-F7A80211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DC"/>
    <w:pPr>
      <w:spacing w:after="0" w:line="240" w:lineRule="atLeast"/>
    </w:pPr>
    <w:rPr>
      <w:color w:val="464B69" w:themeColor="accent4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CA59F1"/>
    <w:pPr>
      <w:keepNext/>
      <w:keepLines/>
      <w:numPr>
        <w:numId w:val="2"/>
      </w:numPr>
      <w:spacing w:after="420" w:line="600" w:lineRule="atLeast"/>
      <w:outlineLvl w:val="0"/>
    </w:pPr>
    <w:rPr>
      <w:rFonts w:asciiTheme="majorHAnsi" w:eastAsiaTheme="majorEastAsia" w:hAnsiTheme="majorHAnsi" w:cstheme="majorBidi"/>
      <w:bCs/>
      <w:color w:val="00B4B9" w:themeColor="accent5"/>
      <w:sz w:val="50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A59F1"/>
    <w:pPr>
      <w:keepNext/>
      <w:keepLines/>
      <w:numPr>
        <w:ilvl w:val="1"/>
        <w:numId w:val="2"/>
      </w:numPr>
      <w:spacing w:line="360" w:lineRule="atLeast"/>
      <w:ind w:left="488" w:hanging="488"/>
      <w:outlineLvl w:val="1"/>
    </w:pPr>
    <w:rPr>
      <w:rFonts w:asciiTheme="majorHAnsi" w:eastAsiaTheme="majorEastAsia" w:hAnsiTheme="majorHAnsi" w:cstheme="majorBidi"/>
      <w:bCs/>
      <w:sz w:val="30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5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F509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B63D0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BB63D0"/>
    <w:rPr>
      <w:sz w:val="20"/>
    </w:rPr>
  </w:style>
  <w:style w:type="paragraph" w:styleId="Footer">
    <w:name w:val="footer"/>
    <w:basedOn w:val="Normal"/>
    <w:link w:val="FooterChar"/>
    <w:uiPriority w:val="99"/>
    <w:rsid w:val="00BB63D0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BB63D0"/>
    <w:rPr>
      <w:sz w:val="20"/>
    </w:rPr>
  </w:style>
  <w:style w:type="table" w:styleId="TableGrid">
    <w:name w:val="Table Grid"/>
    <w:basedOn w:val="TableNormal"/>
    <w:uiPriority w:val="59"/>
    <w:rsid w:val="00EB77C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9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0A"/>
    <w:rPr>
      <w:rFonts w:ascii="Tahoma" w:hAnsi="Tahoma" w:cs="Tahoma"/>
      <w:sz w:val="16"/>
      <w:szCs w:val="16"/>
    </w:rPr>
  </w:style>
  <w:style w:type="paragraph" w:customStyle="1" w:styleId="Pagination">
    <w:name w:val="Pagination"/>
    <w:basedOn w:val="Normal"/>
    <w:qFormat/>
    <w:rsid w:val="0016690A"/>
    <w:pPr>
      <w:spacing w:line="192" w:lineRule="atLeast"/>
    </w:pPr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59F1"/>
    <w:rPr>
      <w:rFonts w:asciiTheme="majorHAnsi" w:eastAsiaTheme="majorEastAsia" w:hAnsiTheme="majorHAnsi" w:cstheme="majorBidi"/>
      <w:bCs/>
      <w:color w:val="00B4B9" w:themeColor="accent5"/>
      <w:sz w:val="50"/>
      <w:szCs w:val="28"/>
      <w:lang w:val="en-US"/>
    </w:rPr>
  </w:style>
  <w:style w:type="paragraph" w:customStyle="1" w:styleId="Text-Maintext">
    <w:name w:val="Text - Main text"/>
    <w:basedOn w:val="Normal"/>
    <w:qFormat/>
    <w:rsid w:val="00DA75BD"/>
    <w:pPr>
      <w:jc w:val="both"/>
    </w:pPr>
    <w:rPr>
      <w:lang w:val="en-US"/>
    </w:rPr>
  </w:style>
  <w:style w:type="paragraph" w:customStyle="1" w:styleId="Picture">
    <w:name w:val="Picture"/>
    <w:basedOn w:val="Normal"/>
    <w:qFormat/>
    <w:rsid w:val="00DA75BD"/>
    <w:pPr>
      <w:jc w:val="center"/>
    </w:pPr>
    <w:rPr>
      <w:lang w:val="en-US"/>
    </w:rPr>
  </w:style>
  <w:style w:type="paragraph" w:customStyle="1" w:styleId="Title-Cover">
    <w:name w:val="Title - Cover"/>
    <w:basedOn w:val="Normal"/>
    <w:qFormat/>
    <w:rsid w:val="0048260B"/>
    <w:pPr>
      <w:spacing w:line="1120" w:lineRule="exact"/>
    </w:pPr>
    <w:rPr>
      <w:b/>
      <w:color w:val="FFFFFF" w:themeColor="background1"/>
      <w:sz w:val="106"/>
    </w:rPr>
  </w:style>
  <w:style w:type="paragraph" w:customStyle="1" w:styleId="Text-Datecover">
    <w:name w:val="Text - Date cover"/>
    <w:basedOn w:val="Normal"/>
    <w:qFormat/>
    <w:rsid w:val="0048260B"/>
    <w:pPr>
      <w:framePr w:wrap="around" w:vAnchor="page" w:hAnchor="page" w:x="681" w:y="4424"/>
      <w:spacing w:line="720" w:lineRule="exact"/>
    </w:pPr>
    <w:rPr>
      <w:b/>
      <w:color w:val="FFFFFF" w:themeColor="background1"/>
      <w:sz w:val="60"/>
    </w:rPr>
  </w:style>
  <w:style w:type="paragraph" w:customStyle="1" w:styleId="Title-Automaticcover">
    <w:name w:val="Title - Automatic cover"/>
    <w:basedOn w:val="Normal"/>
    <w:qFormat/>
    <w:rsid w:val="0097331F"/>
    <w:pPr>
      <w:spacing w:line="760" w:lineRule="exact"/>
    </w:pPr>
    <w:rPr>
      <w:b/>
      <w:color w:val="00B4B9" w:themeColor="accent5"/>
      <w:sz w:val="70"/>
    </w:rPr>
  </w:style>
  <w:style w:type="paragraph" w:customStyle="1" w:styleId="Text-Automaticdate">
    <w:name w:val="Text - Automatic date"/>
    <w:basedOn w:val="Normal"/>
    <w:qFormat/>
    <w:rsid w:val="002A4E0B"/>
    <w:pPr>
      <w:spacing w:before="300" w:line="480" w:lineRule="atLeast"/>
    </w:pPr>
    <w:rPr>
      <w:b/>
      <w:color w:val="00B4B9" w:themeColor="accent5"/>
      <w:sz w:val="40"/>
    </w:rPr>
  </w:style>
  <w:style w:type="paragraph" w:customStyle="1" w:styleId="Title-Introduction">
    <w:name w:val="Title - Introduction"/>
    <w:basedOn w:val="Normal"/>
    <w:qFormat/>
    <w:rsid w:val="00563F59"/>
    <w:pPr>
      <w:spacing w:after="240" w:line="360" w:lineRule="atLeast"/>
    </w:pPr>
    <w:rPr>
      <w:sz w:val="30"/>
      <w:lang w:val="en-US"/>
    </w:rPr>
  </w:style>
  <w:style w:type="paragraph" w:customStyle="1" w:styleId="Text-Introduction">
    <w:name w:val="Text - Introduction"/>
    <w:basedOn w:val="Text-Maintext"/>
    <w:qFormat/>
    <w:rsid w:val="009572E5"/>
    <w:rPr>
      <w:color w:val="00B4B9" w:themeColor="accent5"/>
    </w:rPr>
  </w:style>
  <w:style w:type="paragraph" w:customStyle="1" w:styleId="Title-Bullet">
    <w:name w:val="Title - Bullet"/>
    <w:basedOn w:val="Text-Maintext"/>
    <w:qFormat/>
    <w:rsid w:val="00563F59"/>
    <w:pPr>
      <w:spacing w:after="220"/>
      <w:ind w:left="454"/>
      <w:jc w:val="left"/>
    </w:pPr>
    <w:rPr>
      <w:b/>
    </w:rPr>
  </w:style>
  <w:style w:type="paragraph" w:customStyle="1" w:styleId="Text-Bullet">
    <w:name w:val="Text - Bullet"/>
    <w:basedOn w:val="Text-Maintext"/>
    <w:qFormat/>
    <w:rsid w:val="00563F59"/>
    <w:pPr>
      <w:spacing w:after="120"/>
    </w:pPr>
    <w:rPr>
      <w:lang w:val="es-ES_tradnl"/>
    </w:rPr>
  </w:style>
  <w:style w:type="character" w:customStyle="1" w:styleId="Text-Green">
    <w:name w:val="Text - Green"/>
    <w:basedOn w:val="DefaultParagraphFont"/>
    <w:uiPriority w:val="1"/>
    <w:qFormat/>
    <w:rsid w:val="00563F59"/>
    <w:rPr>
      <w:color w:val="00B4B9" w:themeColor="accent5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CA59F1"/>
    <w:rPr>
      <w:rFonts w:asciiTheme="majorHAnsi" w:eastAsiaTheme="majorEastAsia" w:hAnsiTheme="majorHAnsi" w:cstheme="majorBidi"/>
      <w:bCs/>
      <w:color w:val="464B69" w:themeColor="accent4"/>
      <w:sz w:val="30"/>
      <w:szCs w:val="26"/>
      <w:lang w:val="en-US"/>
    </w:rPr>
  </w:style>
  <w:style w:type="numbering" w:customStyle="1" w:styleId="ListeAltran">
    <w:name w:val="Liste Altran"/>
    <w:basedOn w:val="NoList"/>
    <w:uiPriority w:val="99"/>
    <w:rsid w:val="006256DC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8352D"/>
    <w:rPr>
      <w:rFonts w:asciiTheme="majorHAnsi" w:eastAsiaTheme="majorEastAsia" w:hAnsiTheme="majorHAnsi" w:cstheme="majorBidi"/>
      <w:b/>
      <w:bCs/>
      <w:color w:val="5F509B" w:themeColor="accent1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D04DFA"/>
    <w:pPr>
      <w:tabs>
        <w:tab w:val="right" w:pos="4139"/>
      </w:tabs>
      <w:spacing w:after="120"/>
      <w:ind w:left="454" w:right="284" w:hanging="227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04DFA"/>
    <w:pPr>
      <w:tabs>
        <w:tab w:val="right" w:pos="4139"/>
      </w:tabs>
      <w:spacing w:after="120"/>
      <w:ind w:left="794" w:right="284" w:hanging="3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18352D"/>
    <w:rPr>
      <w:color w:val="000000" w:themeColor="hyperlink"/>
      <w:u w:val="single"/>
    </w:rPr>
  </w:style>
  <w:style w:type="paragraph" w:customStyle="1" w:styleId="Title-Content">
    <w:name w:val="Title - Content"/>
    <w:basedOn w:val="Normal"/>
    <w:qFormat/>
    <w:rsid w:val="0018352D"/>
    <w:pPr>
      <w:spacing w:line="600" w:lineRule="atLeast"/>
    </w:pPr>
    <w:rPr>
      <w:color w:val="00B4B9" w:themeColor="accent5"/>
      <w:sz w:val="50"/>
    </w:rPr>
  </w:style>
  <w:style w:type="paragraph" w:styleId="FootnoteText">
    <w:name w:val="footnote text"/>
    <w:basedOn w:val="Normal"/>
    <w:link w:val="FootnoteTextChar"/>
    <w:rsid w:val="004D318B"/>
    <w:pPr>
      <w:spacing w:before="60" w:line="240" w:lineRule="auto"/>
      <w:jc w:val="right"/>
    </w:pPr>
    <w:rPr>
      <w:rFonts w:ascii="Helvetica" w:eastAsia="Times New Roman" w:hAnsi="Helvetica" w:cs="Times New Roman"/>
      <w:color w:val="auto"/>
      <w:sz w:val="16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4D318B"/>
    <w:rPr>
      <w:rFonts w:ascii="Helvetica" w:eastAsia="Times New Roman" w:hAnsi="Helvetica" w:cs="Times New Roman"/>
      <w:sz w:val="16"/>
      <w:szCs w:val="20"/>
      <w:lang w:val="en-GB"/>
    </w:rPr>
  </w:style>
  <w:style w:type="paragraph" w:customStyle="1" w:styleId="AltranTable">
    <w:name w:val="Altran Table"/>
    <w:basedOn w:val="Normal"/>
    <w:link w:val="AltranTableChar"/>
    <w:qFormat/>
    <w:rsid w:val="004D318B"/>
    <w:pPr>
      <w:spacing w:line="264" w:lineRule="auto"/>
    </w:pPr>
    <w:rPr>
      <w:rFonts w:ascii="Calibri" w:eastAsia="Times New Roman" w:hAnsi="Calibri" w:cs="Arial"/>
      <w:color w:val="FFFFFF"/>
      <w:sz w:val="22"/>
      <w:szCs w:val="20"/>
      <w:lang w:val="en-GB"/>
    </w:rPr>
  </w:style>
  <w:style w:type="character" w:customStyle="1" w:styleId="AltranTableChar">
    <w:name w:val="Altran Table Char"/>
    <w:basedOn w:val="DefaultParagraphFont"/>
    <w:link w:val="AltranTable"/>
    <w:rsid w:val="004D318B"/>
    <w:rPr>
      <w:rFonts w:ascii="Calibri" w:eastAsia="Times New Roman" w:hAnsi="Calibri" w:cs="Arial"/>
      <w:color w:val="FFFFFF"/>
      <w:szCs w:val="20"/>
      <w:lang w:val="en-GB"/>
    </w:rPr>
  </w:style>
  <w:style w:type="paragraph" w:styleId="Caption">
    <w:name w:val="caption"/>
    <w:aliases w:val="AL_Caption_Table"/>
    <w:basedOn w:val="Normal"/>
    <w:next w:val="Normal"/>
    <w:link w:val="CaptionChar"/>
    <w:qFormat/>
    <w:rsid w:val="00520046"/>
    <w:pPr>
      <w:keepNext/>
      <w:spacing w:before="120" w:after="120" w:line="240" w:lineRule="auto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CaptionChar">
    <w:name w:val="Caption Char"/>
    <w:aliases w:val="AL_Caption_Table Char"/>
    <w:basedOn w:val="DefaultParagraphFont"/>
    <w:link w:val="Caption"/>
    <w:rsid w:val="00520046"/>
    <w:rPr>
      <w:rFonts w:ascii="Arial" w:eastAsia="Times New Roman" w:hAnsi="Arial" w:cs="Times New Roman"/>
      <w:i/>
      <w:sz w:val="20"/>
      <w:szCs w:val="20"/>
      <w:lang w:val="en-US"/>
    </w:rPr>
  </w:style>
  <w:style w:type="paragraph" w:customStyle="1" w:styleId="Style1">
    <w:name w:val="Style1"/>
    <w:basedOn w:val="Normal"/>
    <w:rsid w:val="004E2610"/>
    <w:pPr>
      <w:numPr>
        <w:numId w:val="4"/>
      </w:numPr>
      <w:spacing w:line="240" w:lineRule="auto"/>
    </w:pPr>
    <w:rPr>
      <w:rFonts w:ascii="ITC Officina Sans Std Book" w:eastAsia="Times New Roman" w:hAnsi="ITC Officina Sans Std Book" w:cs="Times New Roman"/>
      <w:color w:val="auto"/>
      <w:szCs w:val="20"/>
      <w:lang w:val="en-US"/>
    </w:rPr>
  </w:style>
  <w:style w:type="paragraph" w:customStyle="1" w:styleId="ALBody1">
    <w:name w:val="AL Body1"/>
    <w:basedOn w:val="Normal"/>
    <w:link w:val="ALBody1Char"/>
    <w:rsid w:val="004E2610"/>
    <w:pPr>
      <w:spacing w:after="240" w:line="240" w:lineRule="auto"/>
      <w:ind w:left="432"/>
    </w:pPr>
    <w:rPr>
      <w:rFonts w:ascii="Trebuchet MS" w:eastAsia="Times New Roman" w:hAnsi="Trebuchet MS" w:cs="Times New Roman"/>
      <w:color w:val="auto"/>
      <w:szCs w:val="20"/>
      <w:lang w:val="en-GB"/>
    </w:rPr>
  </w:style>
  <w:style w:type="character" w:customStyle="1" w:styleId="ALBody1Char">
    <w:name w:val="AL Body1 Char"/>
    <w:link w:val="ALBody1"/>
    <w:rsid w:val="004E2610"/>
    <w:rPr>
      <w:rFonts w:ascii="Trebuchet MS" w:eastAsia="Times New Roman" w:hAnsi="Trebuchet MS" w:cs="Times New Roman"/>
      <w:sz w:val="20"/>
      <w:szCs w:val="20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BB0D0F"/>
  </w:style>
  <w:style w:type="paragraph" w:styleId="ListParagraph">
    <w:name w:val="List Paragraph"/>
    <w:basedOn w:val="Normal"/>
    <w:uiPriority w:val="34"/>
    <w:rsid w:val="00837626"/>
    <w:pPr>
      <w:ind w:left="720"/>
      <w:contextualSpacing/>
    </w:pPr>
  </w:style>
  <w:style w:type="table" w:styleId="PlainTable5">
    <w:name w:val="Plain Table 5"/>
    <w:basedOn w:val="TableNormal"/>
    <w:uiPriority w:val="45"/>
    <w:rsid w:val="00FF61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or%20Filipe\Documents\certifica&#231;&#227;o%20ISO%2020000\Word\Word\Altran_Proposals.dotx" TargetMode="External"/></Relationships>
</file>

<file path=word/theme/theme1.xml><?xml version="1.0" encoding="utf-8"?>
<a:theme xmlns:a="http://schemas.openxmlformats.org/drawingml/2006/main" name="Thème Office">
  <a:themeElements>
    <a:clrScheme name="ALTRAN APPLICATIONS">
      <a:dk1>
        <a:sysClr val="windowText" lastClr="000000"/>
      </a:dk1>
      <a:lt1>
        <a:srgbClr val="FFFFFF"/>
      </a:lt1>
      <a:dk2>
        <a:srgbClr val="007EAF"/>
      </a:dk2>
      <a:lt2>
        <a:srgbClr val="5F8291"/>
      </a:lt2>
      <a:accent1>
        <a:srgbClr val="5F509B"/>
      </a:accent1>
      <a:accent2>
        <a:srgbClr val="FFCD1E"/>
      </a:accent2>
      <a:accent3>
        <a:srgbClr val="E12364"/>
      </a:accent3>
      <a:accent4>
        <a:srgbClr val="464B69"/>
      </a:accent4>
      <a:accent5>
        <a:srgbClr val="00B4B9"/>
      </a:accent5>
      <a:accent6>
        <a:srgbClr val="5FC3EB"/>
      </a:accent6>
      <a:hlink>
        <a:srgbClr val="000000"/>
      </a:hlink>
      <a:folHlink>
        <a:srgbClr val="000000"/>
      </a:folHlink>
    </a:clrScheme>
    <a:fontScheme name="ALTRA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BE7BEC531AA4DA8A109BCE8718E69" ma:contentTypeVersion="1" ma:contentTypeDescription="Create a new document." ma:contentTypeScope="" ma:versionID="13a4e9f4fc0778cd50dd7cc00235c375">
  <xsd:schema xmlns:xsd="http://www.w3.org/2001/XMLSchema" xmlns:xs="http://www.w3.org/2001/XMLSchema" xmlns:p="http://schemas.microsoft.com/office/2006/metadata/properties" xmlns:ns2="12dd9c95-9fb8-42f9-8875-9970b1585997" targetNamespace="http://schemas.microsoft.com/office/2006/metadata/properties" ma:root="true" ma:fieldsID="d2ac1380e8eb34cd325849e4f8755944" ns2:_="">
    <xsd:import namespace="12dd9c95-9fb8-42f9-8875-9970b1585997"/>
    <xsd:element name="properties">
      <xsd:complexType>
        <xsd:sequence>
          <xsd:element name="documentManagement">
            <xsd:complexType>
              <xsd:all>
                <xsd:element ref="ns2:IsDocu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d9c95-9fb8-42f9-8875-9970b1585997" elementFormDefault="qualified">
    <xsd:import namespace="http://schemas.microsoft.com/office/2006/documentManagement/types"/>
    <xsd:import namespace="http://schemas.microsoft.com/office/infopath/2007/PartnerControls"/>
    <xsd:element name="IsDocument" ma:index="8" nillable="true" ma:displayName="IsDocument" ma:default="1" ma:internalName="IsDocu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News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Document xmlns="12dd9c95-9fb8-42f9-8875-9970b1585997">true</IsDocumen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83DFD-A75A-4180-8FC4-728E8E0EDB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B5254F-5B8B-4B8C-B260-7FE23F650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dd9c95-9fb8-42f9-8875-9970b15859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999ACD-7CC7-463D-8208-4077DF79F027}">
  <ds:schemaRefs>
    <ds:schemaRef ds:uri="http://schemas.microsoft.com/office/2006/metadata/properties"/>
    <ds:schemaRef ds:uri="http://schemas.microsoft.com/office/infopath/2007/PartnerControls"/>
    <ds:schemaRef ds:uri="12dd9c95-9fb8-42f9-8875-9970b1585997"/>
  </ds:schemaRefs>
</ds:datastoreItem>
</file>

<file path=customXml/itemProps4.xml><?xml version="1.0" encoding="utf-8"?>
<ds:datastoreItem xmlns:ds="http://schemas.openxmlformats.org/officeDocument/2006/customXml" ds:itemID="{F4F5C3D0-0564-494C-9636-49BA36EE1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Altran_Proposals.dotx</Template>
  <TotalTime>345</TotalTime>
  <Pages>12</Pages>
  <Words>1415</Words>
  <Characters>8070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ALTRAN</vt:lpstr>
      <vt:lpstr>ALTRAN</vt:lpstr>
    </vt:vector>
  </TitlesOfParts>
  <Manager>ALTRAN</Manager>
  <Company>ALTRAN</Company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ALTRAN</dc:title>
  <dc:subject>ALTRAN</dc:subject>
  <dc:creator>ML-PT-ALTPRT-ADMS@altran.com</dc:creator>
  <cp:keywords>Template</cp:keywords>
  <dc:description>WORD Template</dc:description>
  <cp:lastModifiedBy>BONIFACIO COSTA Pedro Proenca</cp:lastModifiedBy>
  <cp:revision>42</cp:revision>
  <cp:lastPrinted>2017-04-25T13:13:00Z</cp:lastPrinted>
  <dcterms:created xsi:type="dcterms:W3CDTF">2019-11-19T15:32:00Z</dcterms:created>
  <dcterms:modified xsi:type="dcterms:W3CDTF">2019-11-27T11:04:00Z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0x010100A87BE7BEC531AA4DA8A109BCE8718E69</vt:lpwstr>
  </property>
</Properties>
</file>